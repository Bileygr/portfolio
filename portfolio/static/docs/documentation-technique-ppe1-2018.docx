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10150343"/>
        <w:docPartObj>
          <w:docPartGallery w:val="Cover Pages"/>
          <w:docPartUnique/>
        </w:docPartObj>
      </w:sdtPr>
      <w:sdtEndPr/>
      <w:sdtContent>
        <w:p w14:paraId="247889BC" w14:textId="77777777" w:rsidR="00E16325" w:rsidRDefault="002C2056">
          <w:r>
            <w:rPr>
              <w:noProof/>
              <w:lang w:eastAsia="ko-KR"/>
            </w:rPr>
            <mc:AlternateContent>
              <mc:Choice Requires="wps">
                <w:drawing>
                  <wp:anchor distT="0" distB="0" distL="114300" distR="114300" simplePos="0" relativeHeight="251661312" behindDoc="0" locked="1" layoutInCell="1" allowOverlap="1" wp14:anchorId="55EB483C" wp14:editId="3E3EFF69">
                    <wp:simplePos x="0" y="0"/>
                    <wp:positionH relativeFrom="margin">
                      <wp:align>right</wp:align>
                    </wp:positionH>
                    <mc:AlternateContent>
                      <mc:Choice Requires="wp14">
                        <wp:positionV relativeFrom="page">
                          <wp14:pctPosVOffset>83700</wp14:pctPosVOffset>
                        </wp:positionV>
                      </mc:Choice>
                      <mc:Fallback>
                        <wp:positionV relativeFrom="page">
                          <wp:posOffset>8418830</wp:posOffset>
                        </wp:positionV>
                      </mc:Fallback>
                    </mc:AlternateContent>
                    <wp:extent cx="5753100" cy="731520"/>
                    <wp:effectExtent l="0" t="0" r="0" b="11430"/>
                    <wp:wrapSquare wrapText="bothSides"/>
                    <wp:docPr id="35" name="Text Box 35" descr="Presenter, company name and address"/>
                    <wp:cNvGraphicFramePr/>
                    <a:graphic xmlns:a="http://schemas.openxmlformats.org/drawingml/2006/main">
                      <a:graphicData uri="http://schemas.microsoft.com/office/word/2010/wordprocessingShape">
                        <wps:wsp>
                          <wps:cNvSpPr txBox="1"/>
                          <wps:spPr>
                            <a:xfrm>
                              <a:off x="0" y="0"/>
                              <a:ext cx="5753100" cy="731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EC9DD8" w14:textId="77777777" w:rsidR="00E16325" w:rsidRPr="00A7772F" w:rsidRDefault="00A7772F" w:rsidP="00A7772F">
                                <w:pPr>
                                  <w:jc w:val="right"/>
                                </w:pPr>
                                <w:r w:rsidRPr="00A7772F">
                                  <w:t>Cheik-Siramakan Keita</w:t>
                                </w:r>
                              </w:p>
                              <w:p w14:paraId="637054B6" w14:textId="77777777" w:rsidR="00A7772F" w:rsidRPr="00A7772F" w:rsidRDefault="00A7772F" w:rsidP="00A7772F">
                                <w:pPr>
                                  <w:jc w:val="right"/>
                                </w:pPr>
                                <w:r w:rsidRPr="00A7772F">
                                  <w:t>cheiksiramakankeita@gmail.com</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47100</wp14:pctWidth>
                    </wp14:sizeRelH>
                    <wp14:sizeRelV relativeFrom="page">
                      <wp14:pctHeight>0</wp14:pctHeight>
                    </wp14:sizeRelV>
                  </wp:anchor>
                </w:drawing>
              </mc:Choice>
              <mc:Fallback>
                <w:pict>
                  <v:shapetype w14:anchorId="55EB483C" id="_x0000_t202" coordsize="21600,21600" o:spt="202" path="m,l,21600r21600,l21600,xe">
                    <v:stroke joinstyle="miter"/>
                    <v:path gradientshapeok="t" o:connecttype="rect"/>
                  </v:shapetype>
                  <v:shape id="Text Box 35" o:spid="_x0000_s1026" type="#_x0000_t202" alt="Presenter, company name and address" style="position:absolute;left:0;text-align:left;margin-left:401.8pt;margin-top:0;width:453pt;height:57.6pt;z-index:251661312;visibility:visible;mso-wrap-style:square;mso-width-percent:471;mso-height-percent:0;mso-top-percent:837;mso-wrap-distance-left:9pt;mso-wrap-distance-top:0;mso-wrap-distance-right:9pt;mso-wrap-distance-bottom:0;mso-position-horizontal:right;mso-position-horizontal-relative:margin;mso-position-vertical-relative:page;mso-width-percent:471;mso-height-percent: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" filled="f" stroked="f" strokeweight=".5pt">
                    <v:textbox inset="0,0,0,0">
                      <w:txbxContent>
                        <w:p w14:paraId="6FEC9DD8" w14:textId="77777777" w:rsidR="00E16325" w:rsidRPr="00A7772F" w:rsidRDefault="00A7772F" w:rsidP="00A7772F">
                          <w:pPr>
                            <w:jc w:val="right"/>
                          </w:pPr>
                          <w:r w:rsidRPr="00A7772F">
                            <w:t>Cheik-Siramakan Keita</w:t>
                          </w:r>
                        </w:p>
                        <w:p w14:paraId="637054B6" w14:textId="77777777" w:rsidR="00A7772F" w:rsidRPr="00A7772F" w:rsidRDefault="00A7772F" w:rsidP="00A7772F">
                          <w:pPr>
                            <w:jc w:val="right"/>
                          </w:pPr>
                          <w:r w:rsidRPr="00A7772F">
                            <w:t>cheiksiramakankeita@gmail.com</w:t>
                          </w:r>
                        </w:p>
                      </w:txbxContent>
                    </v:textbox>
                    <w10:wrap type="square" anchorx="margin" anchory="page"/>
                    <w10:anchorlock/>
                  </v:shape>
                </w:pict>
              </mc:Fallback>
            </mc:AlternateContent>
          </w:r>
          <w:r>
            <w:rPr>
              <w:noProof/>
              <w:lang w:eastAsia="ko-KR"/>
            </w:rPr>
            <mc:AlternateContent>
              <mc:Choice Requires="wps">
                <w:drawing>
                  <wp:anchor distT="0" distB="0" distL="114300" distR="114300" simplePos="0" relativeHeight="251660288" behindDoc="0" locked="1" layoutInCell="1" allowOverlap="1" wp14:anchorId="11D94247" wp14:editId="56D05D2E">
                    <wp:simplePos x="0" y="0"/>
                    <wp:positionH relativeFrom="margin">
                      <wp:align>right</wp:align>
                    </wp:positionH>
                    <wp:positionV relativeFrom="page">
                      <wp:posOffset>3931920</wp:posOffset>
                    </wp:positionV>
                    <wp:extent cx="5522976" cy="525780"/>
                    <wp:effectExtent l="0" t="0" r="1905" b="6350"/>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5522976"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630854" w14:textId="77777777" w:rsidR="00E16325" w:rsidRDefault="00E16325">
                                <w:pPr>
                                  <w:pStyle w:val="Logo"/>
                                </w:pPr>
                              </w:p>
                              <w:sdt>
                                <w:sdtPr>
                                  <w:rPr>
                                    <w:lang w:val="fr-FR"/>
                                  </w:rPr>
                                  <w:alias w:val="Title"/>
                                  <w:tag w:val=""/>
                                  <w:id w:val="-1364747280"/>
                                  <w:showingPlcHdr/>
                                  <w:dataBinding w:prefixMappings="xmlns:ns0='http://purl.org/dc/elements/1.1/' xmlns:ns1='http://schemas.openxmlformats.org/package/2006/metadata/core-properties' " w:xpath="/ns1:coreProperties[1]/ns0:title[1]" w:storeItemID="{6C3C8BC8-F283-45AE-878A-BAB7291924A1}"/>
                                  <w:text/>
                                </w:sdtPr>
                                <w:sdtEndPr/>
                                <w:sdtContent>
                                  <w:p w14:paraId="35433271" w14:textId="77777777" w:rsidR="00E16325" w:rsidRPr="00A7772F" w:rsidRDefault="00761CAD">
                                    <w:pPr>
                                      <w:pStyle w:val="Title"/>
                                      <w:rPr>
                                        <w:lang w:val="fr-FR"/>
                                      </w:rPr>
                                    </w:pPr>
                                    <w:r>
                                      <w:rPr>
                                        <w:lang w:val="fr-FR"/>
                                      </w:rPr>
                                      <w:t xml:space="preserve">     </w:t>
                                    </w:r>
                                  </w:p>
                                </w:sdtContent>
                              </w:sdt>
                              <w:sdt>
                                <w:sdtPr>
                                  <w:rPr>
                                    <w:lang w:val="fr-FR"/>
                                  </w:r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EndPr/>
                                <w:sdtContent>
                                  <w:p w14:paraId="6DF2EE2B" w14:textId="77777777" w:rsidR="00E16325" w:rsidRDefault="00A7772F">
                                    <w:pPr>
                                      <w:pStyle w:val="Subtitle"/>
                                      <w:rPr>
                                        <w:lang w:val="fr-FR"/>
                                      </w:rPr>
                                    </w:pPr>
                                    <w:r w:rsidRPr="00A7772F">
                                      <w:rPr>
                                        <w:lang w:val="fr-FR"/>
                                      </w:rPr>
                                      <w:t xml:space="preserve">Application </w:t>
                                    </w:r>
                                    <w:r>
                                      <w:rPr>
                                        <w:lang w:val="fr-FR"/>
                                      </w:rPr>
                                      <w:t>Administrative</w:t>
                                    </w:r>
                                  </w:p>
                                </w:sdtContent>
                              </w:sdt>
                              <w:p w14:paraId="1BA7CEA6" w14:textId="77777777" w:rsidR="00A7772F" w:rsidRDefault="00A7772F" w:rsidP="00A7772F">
                                <w:pPr>
                                  <w:pStyle w:val="Heading2"/>
                                  <w:jc w:val="right"/>
                                  <w:rPr>
                                    <w:lang w:val="fr-FR"/>
                                  </w:rPr>
                                </w:pPr>
                                <w:r>
                                  <w:rPr>
                                    <w:lang w:val="fr-FR"/>
                                  </w:rPr>
                                  <w:t>Documentation technique</w:t>
                                </w:r>
                              </w:p>
                              <w:p w14:paraId="0FAF86DB" w14:textId="77777777" w:rsidR="00A7772F" w:rsidRDefault="00A7772F" w:rsidP="00A7772F">
                                <w:pPr>
                                  <w:jc w:val="right"/>
                                  <w:rPr>
                                    <w:lang w:val="fr-FR"/>
                                  </w:rPr>
                                </w:pPr>
                                <w:r>
                                  <w:rPr>
                                    <w:lang w:val="fr-FR"/>
                                  </w:rPr>
                                  <w:t>Projet E4</w:t>
                                </w:r>
                              </w:p>
                              <w:p w14:paraId="5BD53D26" w14:textId="77777777" w:rsidR="00A7772F" w:rsidRPr="00A7772F" w:rsidRDefault="00A7772F" w:rsidP="00A7772F">
                                <w:pPr>
                                  <w:jc w:val="right"/>
                                  <w:rPr>
                                    <w:lang w:val="fr-FR"/>
                                  </w:rPr>
                                </w:pPr>
                                <w:r>
                                  <w:rPr>
                                    <w:lang w:val="fr-FR"/>
                                  </w:rPr>
                                  <w:t>Application Java / Java FX</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w14:anchorId="11D94247" id="Text Box 37" o:spid="_x0000_s1027" type="#_x0000_t202" alt="Title and subtitle" style="position:absolute;left:0;text-align:left;margin-left:383.7pt;margin-top:309.6pt;width:434.9pt;height:41.4pt;z-index:251660288;visibility:visible;mso-wrap-style:square;mso-width-percent:0;mso-height-percent:363;mso-wrap-distance-left:9pt;mso-wrap-distance-top:0;mso-wrap-distance-right:9pt;mso-wrap-distance-bottom:0;mso-position-horizontal:right;mso-position-horizontal-relative:margin;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" filled="f" stroked="f" strokeweight=".5pt">
                    <v:textbox inset="0,0,0,0">
                      <w:txbxContent>
                        <w:p w14:paraId="1F630854" w14:textId="77777777" w:rsidR="00E16325" w:rsidRDefault="00E16325">
                          <w:pPr>
                            <w:pStyle w:val="Logo"/>
                          </w:pPr>
                        </w:p>
                        <w:sdt>
                          <w:sdtPr>
                            <w:rPr>
                              <w:lang w:val="fr-FR"/>
                            </w:rPr>
                            <w:alias w:val="Title"/>
                            <w:tag w:val=""/>
                            <w:id w:val="-1364747280"/>
                            <w:showingPlcHdr/>
                            <w:dataBinding w:prefixMappings="xmlns:ns0='http://purl.org/dc/elements/1.1/' xmlns:ns1='http://schemas.openxmlformats.org/package/2006/metadata/core-properties' " w:xpath="/ns1:coreProperties[1]/ns0:title[1]" w:storeItemID="{6C3C8BC8-F283-45AE-878A-BAB7291924A1}"/>
                            <w:text/>
                          </w:sdtPr>
                          <w:sdtEndPr/>
                          <w:sdtContent>
                            <w:p w14:paraId="35433271" w14:textId="77777777" w:rsidR="00E16325" w:rsidRPr="00A7772F" w:rsidRDefault="00761CAD">
                              <w:pPr>
                                <w:pStyle w:val="Title"/>
                                <w:rPr>
                                  <w:lang w:val="fr-FR"/>
                                </w:rPr>
                              </w:pPr>
                              <w:r>
                                <w:rPr>
                                  <w:lang w:val="fr-FR"/>
                                </w:rPr>
                                <w:t xml:space="preserve">     </w:t>
                              </w:r>
                            </w:p>
                          </w:sdtContent>
                        </w:sdt>
                        <w:sdt>
                          <w:sdtPr>
                            <w:rPr>
                              <w:lang w:val="fr-FR"/>
                            </w:r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EndPr/>
                          <w:sdtContent>
                            <w:p w14:paraId="6DF2EE2B" w14:textId="77777777" w:rsidR="00E16325" w:rsidRDefault="00A7772F">
                              <w:pPr>
                                <w:pStyle w:val="Subtitle"/>
                                <w:rPr>
                                  <w:lang w:val="fr-FR"/>
                                </w:rPr>
                              </w:pPr>
                              <w:r w:rsidRPr="00A7772F">
                                <w:rPr>
                                  <w:lang w:val="fr-FR"/>
                                </w:rPr>
                                <w:t xml:space="preserve">Application </w:t>
                              </w:r>
                              <w:r>
                                <w:rPr>
                                  <w:lang w:val="fr-FR"/>
                                </w:rPr>
                                <w:t>Administrative</w:t>
                              </w:r>
                            </w:p>
                          </w:sdtContent>
                        </w:sdt>
                        <w:p w14:paraId="1BA7CEA6" w14:textId="77777777" w:rsidR="00A7772F" w:rsidRDefault="00A7772F" w:rsidP="00A7772F">
                          <w:pPr>
                            <w:pStyle w:val="Heading2"/>
                            <w:jc w:val="right"/>
                            <w:rPr>
                              <w:lang w:val="fr-FR"/>
                            </w:rPr>
                          </w:pPr>
                          <w:r>
                            <w:rPr>
                              <w:lang w:val="fr-FR"/>
                            </w:rPr>
                            <w:t>Documentation technique</w:t>
                          </w:r>
                        </w:p>
                        <w:p w14:paraId="0FAF86DB" w14:textId="77777777" w:rsidR="00A7772F" w:rsidRDefault="00A7772F" w:rsidP="00A7772F">
                          <w:pPr>
                            <w:jc w:val="right"/>
                            <w:rPr>
                              <w:lang w:val="fr-FR"/>
                            </w:rPr>
                          </w:pPr>
                          <w:r>
                            <w:rPr>
                              <w:lang w:val="fr-FR"/>
                            </w:rPr>
                            <w:t>Projet E4</w:t>
                          </w:r>
                        </w:p>
                        <w:p w14:paraId="5BD53D26" w14:textId="77777777" w:rsidR="00A7772F" w:rsidRPr="00A7772F" w:rsidRDefault="00A7772F" w:rsidP="00A7772F">
                          <w:pPr>
                            <w:jc w:val="right"/>
                            <w:rPr>
                              <w:lang w:val="fr-FR"/>
                            </w:rPr>
                          </w:pPr>
                          <w:r>
                            <w:rPr>
                              <w:lang w:val="fr-FR"/>
                            </w:rPr>
                            <w:t>Application Java / Java FX</w:t>
                          </w:r>
                        </w:p>
                      </w:txbxContent>
                    </v:textbox>
                    <w10:wrap type="square" anchorx="margin" anchory="page"/>
                    <w10:anchorlock/>
                  </v:shape>
                </w:pict>
              </mc:Fallback>
            </mc:AlternateContent>
          </w:r>
          <w:r>
            <w:br w:type="page"/>
          </w:r>
          <w:r>
            <w:rPr>
              <w:noProof/>
              <w:lang w:eastAsia="ko-KR"/>
            </w:rPr>
            <mc:AlternateContent>
              <mc:Choice Requires="wpg">
                <w:drawing>
                  <wp:anchor distT="0" distB="0" distL="114300" distR="114300" simplePos="0" relativeHeight="251664384" behindDoc="0" locked="1" layoutInCell="1" allowOverlap="1" wp14:anchorId="1293A12E" wp14:editId="449B11AA">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38" name="Group 38" descr="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9" name="Rectangle 39"/>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1911FC4" id="Group 38" o:spid="_x0000_s1026" alt="Decorative sidebar" style="position:absolute;margin-left:0;margin-top:0;width:18pt;height:10in;z-index:25166438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">
                    <v:rect id="Rectangle 39"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vva8IA&#10;AADbAAAADwAAAGRycy9kb3ducmV2LnhtbESP3YrCMBSE7xf2HcJZ8G5NV1G0mpZVFES88ecBjs2x&#10;7W5zUppY69sbQfBymJlvmHnamUq01LjSsoKffgSCOLO65FzB6bj+noBwHlljZZkU3MlBmnx+zDHW&#10;9sZ7ag8+FwHCLkYFhfd1LKXLCjLo+rYmDt7FNgZ9kE0udYO3ADeVHETRWBosOSwUWNOyoOz/cDUK&#10;VsaOdn/T1qwH5dnK8YT9YstK9b663xkIT51/h1/tjVYwnMLzS/g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G+9rwgAAANsAAAAPAAAAAAAAAAAAAAAAAJgCAABkcnMvZG93&#10;bnJldi54bWxQSwUGAAAAAAQABAD1AAAAhwMAAAAA&#10;" fillcolor="#dd8047 [3205]" stroked="f" strokeweight="1pt"/>
                    <v:rect id="Rectangle 40"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o2yr0A&#10;AADbAAAADwAAAGRycy9kb3ducmV2LnhtbERPyQrCMBC9C/5DGMFL0dQFkWoUEQqCKLhcvA3N2Bab&#10;SWmi1r83B8Hj4+3LdWsq8aLGlZYVjIYxCOLM6pJzBddLOpiDcB5ZY2WZFHzIwXrV7Swx0fbNJ3qd&#10;fS5CCLsEFRTe14mULivIoBvamjhwd9sY9AE2udQNvkO4qeQ4jmfSYMmhocCatgVlj/PTKJik2tR4&#10;bFMf7Z8YXU/R6HY4KtXvtZsFCE+t/4t/7p1WMA3rw5fwA+Tq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zIo2yr0AAADbAAAADwAAAAAAAAAAAAAAAACYAgAAZHJzL2Rvd25yZXYu&#10;eG1sUEsFBgAAAAAEAAQA9QAAAIIDAAAAAA==&#10;" fillcolor="#94b6d2 [3204]" stroked="f" strokeweight="1pt">
                      <v:path arrowok="t"/>
                      <o:lock v:ext="edit" aspectratio="t"/>
                    </v:rect>
                    <w10:wrap anchorx="page" anchory="page"/>
                    <w10:anchorlock/>
                  </v:group>
                </w:pict>
              </mc:Fallback>
            </mc:AlternateContent>
          </w:r>
        </w:p>
      </w:sdtContent>
    </w:sdt>
    <w:p w14:paraId="3F48BAF4" w14:textId="77777777" w:rsidR="00E16325" w:rsidRPr="00761CAD" w:rsidRDefault="00DD3EF0" w:rsidP="00761CAD">
      <w:pPr>
        <w:pStyle w:val="Heading2"/>
        <w:ind w:left="0"/>
        <w:rPr>
          <w:lang w:val="fr-FR"/>
        </w:rPr>
      </w:pPr>
      <w:r>
        <w:rPr>
          <w:lang w:val="fr-FR"/>
        </w:rPr>
        <w:lastRenderedPageBreak/>
        <w:t xml:space="preserve">1 </w:t>
      </w:r>
      <w:r w:rsidR="00A7772F" w:rsidRPr="00761CAD">
        <w:rPr>
          <w:lang w:val="fr-FR"/>
        </w:rPr>
        <w:t>Table des matières</w:t>
      </w:r>
    </w:p>
    <w:p w14:paraId="6438EB52" w14:textId="77777777" w:rsidR="00DF59A9" w:rsidRPr="00761CAD" w:rsidRDefault="00DF59A9" w:rsidP="00DF59A9">
      <w:pPr>
        <w:rPr>
          <w:lang w:val="fr-FR"/>
        </w:rPr>
      </w:pPr>
    </w:p>
    <w:p w14:paraId="76A889F8" w14:textId="77777777" w:rsidR="00DF59A9" w:rsidRPr="00761CAD" w:rsidRDefault="00DF59A9" w:rsidP="007B5D76">
      <w:pPr>
        <w:jc w:val="distribute"/>
        <w:rPr>
          <w:lang w:val="fr-FR"/>
        </w:rPr>
      </w:pPr>
      <w:r w:rsidRPr="00DF59A9">
        <w:rPr>
          <w:lang w:val="fr-FR"/>
        </w:rPr>
        <w:t>Contexte</w:t>
      </w:r>
      <w:r w:rsidRPr="00761CAD">
        <w:rPr>
          <w:lang w:val="fr-FR"/>
        </w:rPr>
        <w:t>……………………………………………………………………………………………………………………………………………….2</w:t>
      </w:r>
    </w:p>
    <w:p w14:paraId="3AC1DF7D" w14:textId="77777777" w:rsidR="00DF59A9" w:rsidRPr="00761CAD" w:rsidRDefault="00DF59A9" w:rsidP="007B5D76">
      <w:pPr>
        <w:jc w:val="distribute"/>
        <w:rPr>
          <w:lang w:val="fr-FR"/>
        </w:rPr>
      </w:pPr>
      <w:r w:rsidRPr="00DF59A9">
        <w:rPr>
          <w:lang w:val="fr-FR"/>
        </w:rPr>
        <w:t>Outils</w:t>
      </w:r>
      <w:r w:rsidRPr="00761CAD">
        <w:rPr>
          <w:lang w:val="fr-FR"/>
        </w:rPr>
        <w:t xml:space="preserve"> </w:t>
      </w:r>
      <w:r w:rsidRPr="00DF59A9">
        <w:rPr>
          <w:lang w:val="fr-FR"/>
        </w:rPr>
        <w:t>utilisés</w:t>
      </w:r>
      <w:r w:rsidRPr="00761CAD">
        <w:rPr>
          <w:lang w:val="fr-FR"/>
        </w:rPr>
        <w:t>…………………………………………………………………………………………………………………………………………3</w:t>
      </w:r>
    </w:p>
    <w:p w14:paraId="3AA78392" w14:textId="77777777" w:rsidR="00DF59A9" w:rsidRPr="00761CAD" w:rsidRDefault="00DF59A9" w:rsidP="007B5D76">
      <w:pPr>
        <w:jc w:val="distribute"/>
        <w:rPr>
          <w:lang w:val="fr-FR"/>
        </w:rPr>
      </w:pPr>
      <w:r w:rsidRPr="00761CAD">
        <w:rPr>
          <w:lang w:val="fr-FR"/>
        </w:rPr>
        <w:t xml:space="preserve">Base de </w:t>
      </w:r>
      <w:r w:rsidRPr="00DF59A9">
        <w:rPr>
          <w:lang w:val="fr-FR"/>
        </w:rPr>
        <w:t>données</w:t>
      </w:r>
      <w:r w:rsidRPr="00761CAD">
        <w:rPr>
          <w:lang w:val="fr-FR"/>
        </w:rPr>
        <w:t>…………………………………………………………………………………………………………………………………..4</w:t>
      </w:r>
    </w:p>
    <w:p w14:paraId="476F449E" w14:textId="77777777" w:rsidR="00DF59A9" w:rsidRDefault="00322A11" w:rsidP="007B5D76">
      <w:pPr>
        <w:jc w:val="distribute"/>
        <w:rPr>
          <w:lang w:val="fr-FR"/>
        </w:rPr>
      </w:pPr>
      <w:r>
        <w:rPr>
          <w:lang w:val="fr-FR"/>
        </w:rPr>
        <w:t>Objet.</w:t>
      </w:r>
      <w:r w:rsidR="007B5D76">
        <w:rPr>
          <w:lang w:val="fr-FR"/>
        </w:rPr>
        <w:t>..………………………………………….</w:t>
      </w:r>
      <w:r w:rsidR="00DF59A9">
        <w:rPr>
          <w:lang w:val="fr-FR"/>
        </w:rPr>
        <w:t>………………………………………………………………………………………………………5</w:t>
      </w:r>
    </w:p>
    <w:p w14:paraId="12A82D4E" w14:textId="77777777" w:rsidR="007B5D76" w:rsidRDefault="007B5D76" w:rsidP="007B5D76">
      <w:pPr>
        <w:jc w:val="distribute"/>
        <w:rPr>
          <w:lang w:val="fr-FR"/>
        </w:rPr>
      </w:pPr>
      <w:r>
        <w:rPr>
          <w:lang w:val="fr-FR"/>
        </w:rPr>
        <w:t>DAO………………………………………………………………………………………………………………………………………………………6</w:t>
      </w:r>
    </w:p>
    <w:p w14:paraId="58DEBCE3" w14:textId="77777777" w:rsidR="007B5D76" w:rsidRDefault="00322A11" w:rsidP="007B5D76">
      <w:pPr>
        <w:jc w:val="distribute"/>
        <w:rPr>
          <w:lang w:val="fr-FR"/>
        </w:rPr>
      </w:pPr>
      <w:r>
        <w:rPr>
          <w:lang w:val="fr-FR"/>
        </w:rPr>
        <w:t>Controller……………………………………………………………………………………………………………………………………………..7</w:t>
      </w:r>
    </w:p>
    <w:p w14:paraId="7401291A" w14:textId="77777777" w:rsidR="00322A11" w:rsidRDefault="00322A11" w:rsidP="0054596C">
      <w:pPr>
        <w:jc w:val="distribute"/>
        <w:rPr>
          <w:lang w:val="fr-FR"/>
        </w:rPr>
      </w:pPr>
      <w:r>
        <w:rPr>
          <w:lang w:val="fr-FR"/>
        </w:rPr>
        <w:t>Vue……………………………………………………………………………………………………………………………………………………….8</w:t>
      </w:r>
    </w:p>
    <w:p w14:paraId="6B92C613" w14:textId="77777777" w:rsidR="00322A11" w:rsidRDefault="00322A11" w:rsidP="007B5D76">
      <w:pPr>
        <w:jc w:val="distribute"/>
        <w:rPr>
          <w:lang w:val="fr-FR"/>
        </w:rPr>
      </w:pPr>
      <w:r>
        <w:rPr>
          <w:lang w:val="fr-FR"/>
        </w:rPr>
        <w:t>Gestions des erreurs……………………………………………………………………………………………………………………………</w:t>
      </w:r>
      <w:r w:rsidR="0054596C">
        <w:rPr>
          <w:lang w:val="fr-FR"/>
        </w:rPr>
        <w:t>…9</w:t>
      </w:r>
      <w:r>
        <w:rPr>
          <w:lang w:val="fr-FR"/>
        </w:rPr>
        <w:t xml:space="preserve"> </w:t>
      </w:r>
    </w:p>
    <w:p w14:paraId="78C5BC03" w14:textId="77777777" w:rsidR="00866695" w:rsidRDefault="00866695" w:rsidP="007B5D76">
      <w:pPr>
        <w:jc w:val="distribute"/>
        <w:rPr>
          <w:lang w:val="fr-FR"/>
        </w:rPr>
      </w:pPr>
    </w:p>
    <w:p w14:paraId="54CABBB2" w14:textId="77777777" w:rsidR="00866695" w:rsidRDefault="00866695" w:rsidP="007B5D76">
      <w:pPr>
        <w:jc w:val="distribute"/>
        <w:rPr>
          <w:lang w:val="fr-FR"/>
        </w:rPr>
      </w:pPr>
    </w:p>
    <w:p w14:paraId="008F7834" w14:textId="77777777" w:rsidR="00866695" w:rsidRDefault="00866695" w:rsidP="007B5D76">
      <w:pPr>
        <w:jc w:val="distribute"/>
        <w:rPr>
          <w:lang w:val="fr-FR"/>
        </w:rPr>
      </w:pPr>
    </w:p>
    <w:p w14:paraId="1B0322E2" w14:textId="77777777" w:rsidR="00866695" w:rsidRDefault="00866695" w:rsidP="007B5D76">
      <w:pPr>
        <w:jc w:val="distribute"/>
        <w:rPr>
          <w:lang w:val="fr-FR"/>
        </w:rPr>
      </w:pPr>
    </w:p>
    <w:p w14:paraId="625DF039" w14:textId="77777777" w:rsidR="00866695" w:rsidRDefault="00866695" w:rsidP="007B5D76">
      <w:pPr>
        <w:jc w:val="distribute"/>
        <w:rPr>
          <w:lang w:val="fr-FR"/>
        </w:rPr>
      </w:pPr>
    </w:p>
    <w:p w14:paraId="48D5A1EC" w14:textId="77777777" w:rsidR="00866695" w:rsidRDefault="00866695" w:rsidP="007B5D76">
      <w:pPr>
        <w:jc w:val="distribute"/>
        <w:rPr>
          <w:lang w:val="fr-FR"/>
        </w:rPr>
      </w:pPr>
    </w:p>
    <w:p w14:paraId="46B1A969" w14:textId="77777777" w:rsidR="00866695" w:rsidRDefault="00866695" w:rsidP="007B5D76">
      <w:pPr>
        <w:jc w:val="distribute"/>
        <w:rPr>
          <w:lang w:val="fr-FR"/>
        </w:rPr>
      </w:pPr>
    </w:p>
    <w:p w14:paraId="28BCF058" w14:textId="77777777" w:rsidR="00866695" w:rsidRDefault="00866695" w:rsidP="007B5D76">
      <w:pPr>
        <w:jc w:val="distribute"/>
        <w:rPr>
          <w:lang w:val="fr-FR"/>
        </w:rPr>
      </w:pPr>
    </w:p>
    <w:p w14:paraId="735D3995" w14:textId="77777777" w:rsidR="00866695" w:rsidRDefault="00866695" w:rsidP="007B5D76">
      <w:pPr>
        <w:jc w:val="distribute"/>
        <w:rPr>
          <w:lang w:val="fr-FR"/>
        </w:rPr>
      </w:pPr>
    </w:p>
    <w:p w14:paraId="5A76EC42" w14:textId="77777777" w:rsidR="00866695" w:rsidRDefault="00866695" w:rsidP="007B5D76">
      <w:pPr>
        <w:jc w:val="distribute"/>
        <w:rPr>
          <w:lang w:val="fr-FR"/>
        </w:rPr>
      </w:pPr>
    </w:p>
    <w:p w14:paraId="1F5285CE" w14:textId="77777777" w:rsidR="00866695" w:rsidRDefault="00866695" w:rsidP="007B5D76">
      <w:pPr>
        <w:jc w:val="distribute"/>
        <w:rPr>
          <w:lang w:val="fr-FR"/>
        </w:rPr>
      </w:pPr>
    </w:p>
    <w:p w14:paraId="3BE403E8" w14:textId="77777777" w:rsidR="00866695" w:rsidRDefault="00866695" w:rsidP="007B5D76">
      <w:pPr>
        <w:jc w:val="distribute"/>
        <w:rPr>
          <w:lang w:val="fr-FR"/>
        </w:rPr>
      </w:pPr>
    </w:p>
    <w:p w14:paraId="3576AD7B" w14:textId="77777777" w:rsidR="00866695" w:rsidRDefault="00866695" w:rsidP="007B5D76">
      <w:pPr>
        <w:jc w:val="distribute"/>
        <w:rPr>
          <w:lang w:val="fr-FR"/>
        </w:rPr>
      </w:pPr>
    </w:p>
    <w:p w14:paraId="24EA0520" w14:textId="77777777" w:rsidR="00866695" w:rsidRDefault="00866695" w:rsidP="007B5D76">
      <w:pPr>
        <w:jc w:val="distribute"/>
        <w:rPr>
          <w:lang w:val="fr-FR"/>
        </w:rPr>
      </w:pPr>
    </w:p>
    <w:p w14:paraId="40D3745E" w14:textId="77777777" w:rsidR="00866695" w:rsidRDefault="00866695" w:rsidP="007B5D76">
      <w:pPr>
        <w:jc w:val="distribute"/>
        <w:rPr>
          <w:lang w:val="fr-FR"/>
        </w:rPr>
      </w:pPr>
    </w:p>
    <w:p w14:paraId="0B240887" w14:textId="77777777" w:rsidR="00866695" w:rsidRDefault="00866695" w:rsidP="007B5D76">
      <w:pPr>
        <w:jc w:val="distribute"/>
        <w:rPr>
          <w:lang w:val="fr-FR"/>
        </w:rPr>
      </w:pPr>
    </w:p>
    <w:p w14:paraId="0067D660" w14:textId="77777777" w:rsidR="00866695" w:rsidRDefault="00866695" w:rsidP="007B5D76">
      <w:pPr>
        <w:jc w:val="distribute"/>
        <w:rPr>
          <w:lang w:val="fr-FR"/>
        </w:rPr>
      </w:pPr>
    </w:p>
    <w:p w14:paraId="2A97BE40" w14:textId="77777777" w:rsidR="00866695" w:rsidRDefault="00866695" w:rsidP="007B5D76">
      <w:pPr>
        <w:jc w:val="distribute"/>
        <w:rPr>
          <w:lang w:val="fr-FR"/>
        </w:rPr>
      </w:pPr>
    </w:p>
    <w:p w14:paraId="1A6A5886" w14:textId="77777777" w:rsidR="00866695" w:rsidRDefault="00866695" w:rsidP="007B5D76">
      <w:pPr>
        <w:jc w:val="distribute"/>
        <w:rPr>
          <w:lang w:val="fr-FR"/>
        </w:rPr>
      </w:pPr>
    </w:p>
    <w:p w14:paraId="7CD2C22D" w14:textId="77777777" w:rsidR="00866695" w:rsidRDefault="00866695" w:rsidP="007B5D76">
      <w:pPr>
        <w:jc w:val="distribute"/>
        <w:rPr>
          <w:lang w:val="fr-FR"/>
        </w:rPr>
      </w:pPr>
    </w:p>
    <w:p w14:paraId="3C702CB6" w14:textId="77777777" w:rsidR="00866695" w:rsidRDefault="00866695" w:rsidP="007B5D76">
      <w:pPr>
        <w:jc w:val="distribute"/>
        <w:rPr>
          <w:lang w:val="fr-FR"/>
        </w:rPr>
      </w:pPr>
    </w:p>
    <w:p w14:paraId="36701F67" w14:textId="77777777" w:rsidR="00866695" w:rsidRDefault="00866695" w:rsidP="007B5D76">
      <w:pPr>
        <w:jc w:val="distribute"/>
        <w:rPr>
          <w:lang w:val="fr-FR"/>
        </w:rPr>
      </w:pPr>
    </w:p>
    <w:p w14:paraId="067191BB" w14:textId="77777777" w:rsidR="00866695" w:rsidRDefault="00866695" w:rsidP="007B5D76">
      <w:pPr>
        <w:jc w:val="distribute"/>
        <w:rPr>
          <w:lang w:val="fr-FR"/>
        </w:rPr>
      </w:pPr>
    </w:p>
    <w:p w14:paraId="4DF06835" w14:textId="77777777" w:rsidR="007B5D76" w:rsidRDefault="00DD3EF0" w:rsidP="00866695">
      <w:pPr>
        <w:pStyle w:val="Heading2"/>
        <w:rPr>
          <w:lang w:val="fr-FR"/>
        </w:rPr>
      </w:pPr>
      <w:r>
        <w:rPr>
          <w:lang w:val="fr-FR"/>
        </w:rPr>
        <w:lastRenderedPageBreak/>
        <w:t>2</w:t>
      </w:r>
      <w:r w:rsidR="00866695">
        <w:rPr>
          <w:lang w:val="fr-FR"/>
        </w:rPr>
        <w:t xml:space="preserve"> Contexte</w:t>
      </w:r>
    </w:p>
    <w:p w14:paraId="1ADA98B7" w14:textId="77777777" w:rsidR="00866695" w:rsidRPr="00866695" w:rsidRDefault="00866695" w:rsidP="00866695">
      <w:pPr>
        <w:rPr>
          <w:lang w:val="fr-FR"/>
        </w:rPr>
      </w:pPr>
    </w:p>
    <w:p w14:paraId="4F2167B1" w14:textId="77777777" w:rsidR="00866695" w:rsidRDefault="00866695" w:rsidP="00866695">
      <w:pPr>
        <w:snapToGrid w:val="0"/>
        <w:jc w:val="both"/>
        <w:rPr>
          <w:sz w:val="32"/>
          <w:szCs w:val="32"/>
          <w:lang w:val="fr-FR"/>
        </w:rPr>
      </w:pPr>
      <w:r w:rsidRPr="00866695">
        <w:rPr>
          <w:sz w:val="32"/>
          <w:szCs w:val="32"/>
          <w:lang w:val="fr-FR"/>
        </w:rPr>
        <w:t xml:space="preserve">Une CFA spécialisé dans les métiers du bâtiment a fait appel à la société ZenMedia, une SSII afin de lui développer un logiciel de gestion pour son organisation. </w:t>
      </w:r>
    </w:p>
    <w:p w14:paraId="4F93C884" w14:textId="77777777" w:rsidR="00866695" w:rsidRDefault="00866695" w:rsidP="00866695">
      <w:pPr>
        <w:snapToGrid w:val="0"/>
        <w:jc w:val="both"/>
        <w:rPr>
          <w:sz w:val="32"/>
          <w:szCs w:val="32"/>
          <w:lang w:val="fr-FR"/>
        </w:rPr>
      </w:pPr>
      <w:r w:rsidRPr="00866695">
        <w:rPr>
          <w:sz w:val="32"/>
          <w:szCs w:val="32"/>
          <w:lang w:val="fr-FR"/>
        </w:rPr>
        <w:t>Cette application devra permettre aux employés de gérer les différents utilisateurs facilement.</w:t>
      </w:r>
    </w:p>
    <w:p w14:paraId="73805A46" w14:textId="77777777" w:rsidR="00866695" w:rsidRDefault="00866695" w:rsidP="00866695">
      <w:pPr>
        <w:snapToGrid w:val="0"/>
        <w:jc w:val="both"/>
        <w:rPr>
          <w:sz w:val="32"/>
          <w:szCs w:val="32"/>
          <w:lang w:val="fr-FR"/>
        </w:rPr>
      </w:pPr>
      <w:r>
        <w:rPr>
          <w:sz w:val="32"/>
          <w:szCs w:val="32"/>
          <w:lang w:val="fr-FR"/>
        </w:rPr>
        <w:t xml:space="preserve">Les utilisateurs de cette application devront pouvoir naviguer dans les menus simplement et sans tracas. </w:t>
      </w:r>
    </w:p>
    <w:p w14:paraId="1E1425F8" w14:textId="77777777" w:rsidR="00DD3EF0" w:rsidRDefault="00DD3EF0" w:rsidP="00866695">
      <w:pPr>
        <w:snapToGrid w:val="0"/>
        <w:jc w:val="both"/>
        <w:rPr>
          <w:sz w:val="32"/>
          <w:szCs w:val="32"/>
          <w:lang w:val="fr-FR"/>
        </w:rPr>
      </w:pPr>
    </w:p>
    <w:p w14:paraId="06015C5C" w14:textId="77777777" w:rsidR="00DD3EF0" w:rsidRDefault="00DD3EF0" w:rsidP="00866695">
      <w:pPr>
        <w:snapToGrid w:val="0"/>
        <w:jc w:val="both"/>
        <w:rPr>
          <w:sz w:val="32"/>
          <w:szCs w:val="32"/>
          <w:lang w:val="fr-FR"/>
        </w:rPr>
      </w:pPr>
    </w:p>
    <w:p w14:paraId="7D40F0E9" w14:textId="77777777" w:rsidR="00DD3EF0" w:rsidRDefault="00DD3EF0" w:rsidP="00866695">
      <w:pPr>
        <w:snapToGrid w:val="0"/>
        <w:jc w:val="both"/>
        <w:rPr>
          <w:sz w:val="32"/>
          <w:szCs w:val="32"/>
          <w:lang w:val="fr-FR"/>
        </w:rPr>
      </w:pPr>
    </w:p>
    <w:p w14:paraId="3F672364" w14:textId="77777777" w:rsidR="00DD3EF0" w:rsidRDefault="00DD3EF0" w:rsidP="00866695">
      <w:pPr>
        <w:snapToGrid w:val="0"/>
        <w:jc w:val="both"/>
        <w:rPr>
          <w:sz w:val="32"/>
          <w:szCs w:val="32"/>
          <w:lang w:val="fr-FR"/>
        </w:rPr>
      </w:pPr>
    </w:p>
    <w:p w14:paraId="72C579D5" w14:textId="77777777" w:rsidR="00DD3EF0" w:rsidRDefault="00DD3EF0" w:rsidP="00866695">
      <w:pPr>
        <w:snapToGrid w:val="0"/>
        <w:jc w:val="both"/>
        <w:rPr>
          <w:sz w:val="32"/>
          <w:szCs w:val="32"/>
          <w:lang w:val="fr-FR"/>
        </w:rPr>
      </w:pPr>
    </w:p>
    <w:p w14:paraId="1CDFDDA9" w14:textId="77777777" w:rsidR="00DD3EF0" w:rsidRDefault="00DD3EF0" w:rsidP="00866695">
      <w:pPr>
        <w:snapToGrid w:val="0"/>
        <w:jc w:val="both"/>
        <w:rPr>
          <w:sz w:val="32"/>
          <w:szCs w:val="32"/>
          <w:lang w:val="fr-FR"/>
        </w:rPr>
      </w:pPr>
    </w:p>
    <w:p w14:paraId="53476AD8" w14:textId="77777777" w:rsidR="00DD3EF0" w:rsidRDefault="00DD3EF0" w:rsidP="00866695">
      <w:pPr>
        <w:snapToGrid w:val="0"/>
        <w:jc w:val="both"/>
        <w:rPr>
          <w:sz w:val="32"/>
          <w:szCs w:val="32"/>
          <w:lang w:val="fr-FR"/>
        </w:rPr>
      </w:pPr>
    </w:p>
    <w:p w14:paraId="75DAC120" w14:textId="77777777" w:rsidR="00DD3EF0" w:rsidRDefault="00DD3EF0" w:rsidP="00866695">
      <w:pPr>
        <w:snapToGrid w:val="0"/>
        <w:jc w:val="both"/>
        <w:rPr>
          <w:sz w:val="32"/>
          <w:szCs w:val="32"/>
          <w:lang w:val="fr-FR"/>
        </w:rPr>
      </w:pPr>
    </w:p>
    <w:p w14:paraId="642FCE9A" w14:textId="77777777" w:rsidR="00DD3EF0" w:rsidRDefault="00DD3EF0" w:rsidP="00866695">
      <w:pPr>
        <w:snapToGrid w:val="0"/>
        <w:jc w:val="both"/>
        <w:rPr>
          <w:sz w:val="32"/>
          <w:szCs w:val="32"/>
          <w:lang w:val="fr-FR"/>
        </w:rPr>
      </w:pPr>
    </w:p>
    <w:p w14:paraId="1915CC07" w14:textId="77777777" w:rsidR="00DD3EF0" w:rsidRDefault="00DD3EF0" w:rsidP="00866695">
      <w:pPr>
        <w:snapToGrid w:val="0"/>
        <w:jc w:val="both"/>
        <w:rPr>
          <w:sz w:val="32"/>
          <w:szCs w:val="32"/>
          <w:lang w:val="fr-FR"/>
        </w:rPr>
      </w:pPr>
    </w:p>
    <w:p w14:paraId="7440F976" w14:textId="77777777" w:rsidR="00DD3EF0" w:rsidRDefault="00DD3EF0" w:rsidP="00866695">
      <w:pPr>
        <w:snapToGrid w:val="0"/>
        <w:jc w:val="both"/>
        <w:rPr>
          <w:sz w:val="32"/>
          <w:szCs w:val="32"/>
          <w:lang w:val="fr-FR"/>
        </w:rPr>
      </w:pPr>
    </w:p>
    <w:p w14:paraId="7BAF2AA9" w14:textId="77777777" w:rsidR="00DD3EF0" w:rsidRDefault="00DD3EF0" w:rsidP="00866695">
      <w:pPr>
        <w:snapToGrid w:val="0"/>
        <w:jc w:val="both"/>
        <w:rPr>
          <w:sz w:val="32"/>
          <w:szCs w:val="32"/>
          <w:lang w:val="fr-FR"/>
        </w:rPr>
      </w:pPr>
    </w:p>
    <w:p w14:paraId="0A048CE9" w14:textId="77777777" w:rsidR="00DD3EF0" w:rsidRDefault="00DD3EF0" w:rsidP="00866695">
      <w:pPr>
        <w:snapToGrid w:val="0"/>
        <w:jc w:val="both"/>
        <w:rPr>
          <w:sz w:val="32"/>
          <w:szCs w:val="32"/>
          <w:lang w:val="fr-FR"/>
        </w:rPr>
      </w:pPr>
    </w:p>
    <w:p w14:paraId="6B9E6F54" w14:textId="77777777" w:rsidR="00DD3EF0" w:rsidRDefault="00DD3EF0" w:rsidP="00866695">
      <w:pPr>
        <w:snapToGrid w:val="0"/>
        <w:jc w:val="both"/>
        <w:rPr>
          <w:sz w:val="32"/>
          <w:szCs w:val="32"/>
          <w:lang w:val="fr-FR"/>
        </w:rPr>
      </w:pPr>
    </w:p>
    <w:p w14:paraId="3821DB8F" w14:textId="77777777" w:rsidR="00DD3EF0" w:rsidRDefault="00DD3EF0" w:rsidP="00866695">
      <w:pPr>
        <w:snapToGrid w:val="0"/>
        <w:jc w:val="both"/>
        <w:rPr>
          <w:sz w:val="32"/>
          <w:szCs w:val="32"/>
          <w:lang w:val="fr-FR"/>
        </w:rPr>
      </w:pPr>
    </w:p>
    <w:p w14:paraId="05F0C21D" w14:textId="77777777" w:rsidR="00DD3EF0" w:rsidRPr="00866695" w:rsidRDefault="00DD3EF0" w:rsidP="00866695">
      <w:pPr>
        <w:snapToGrid w:val="0"/>
        <w:jc w:val="both"/>
        <w:rPr>
          <w:sz w:val="32"/>
          <w:szCs w:val="32"/>
          <w:lang w:val="fr-FR"/>
        </w:rPr>
      </w:pPr>
    </w:p>
    <w:p w14:paraId="005378C1" w14:textId="77777777" w:rsidR="007B5D76" w:rsidRDefault="00DD3EF0" w:rsidP="00DD3EF0">
      <w:pPr>
        <w:pStyle w:val="Heading2"/>
        <w:rPr>
          <w:lang w:val="fr-FR"/>
        </w:rPr>
      </w:pPr>
      <w:r>
        <w:rPr>
          <w:lang w:val="fr-FR"/>
        </w:rPr>
        <w:lastRenderedPageBreak/>
        <w:t>3 Outils utilisÉs</w:t>
      </w:r>
    </w:p>
    <w:p w14:paraId="1D4C29A8" w14:textId="77777777" w:rsidR="00DD3EF0" w:rsidRDefault="00DD3EF0" w:rsidP="00DD3EF0">
      <w:pPr>
        <w:rPr>
          <w:lang w:val="fr-FR"/>
        </w:rPr>
      </w:pPr>
    </w:p>
    <w:p w14:paraId="0DE6C596" w14:textId="77777777" w:rsidR="00DD3EF0" w:rsidRDefault="00DD3EF0" w:rsidP="00DD3EF0">
      <w:pPr>
        <w:rPr>
          <w:sz w:val="32"/>
          <w:szCs w:val="32"/>
          <w:lang w:val="fr-FR"/>
        </w:rPr>
      </w:pPr>
      <w:r>
        <w:rPr>
          <w:sz w:val="32"/>
          <w:szCs w:val="32"/>
          <w:lang w:val="fr-FR"/>
        </w:rPr>
        <w:t>Les outils utilisé sont Eclipse, Scenebuilder, MySQL et Git.</w:t>
      </w:r>
    </w:p>
    <w:p w14:paraId="6936CC27" w14:textId="77777777" w:rsidR="00DD3EF0" w:rsidRDefault="00DD3EF0" w:rsidP="00DD3EF0">
      <w:pPr>
        <w:jc w:val="both"/>
        <w:rPr>
          <w:sz w:val="32"/>
          <w:szCs w:val="32"/>
          <w:lang w:val="fr-FR"/>
        </w:rPr>
      </w:pPr>
      <w:r>
        <w:rPr>
          <w:sz w:val="32"/>
          <w:szCs w:val="32"/>
          <w:lang w:val="fr-FR"/>
        </w:rPr>
        <w:t xml:space="preserve">            </w:t>
      </w:r>
      <w:r w:rsidR="00426F9C">
        <w:rPr>
          <w:sz w:val="32"/>
          <w:szCs w:val="32"/>
          <w:lang w:val="fr-FR"/>
        </w:rPr>
        <w:tab/>
      </w:r>
      <w:r w:rsidR="002722B5">
        <w:rPr>
          <w:sz w:val="32"/>
          <w:szCs w:val="32"/>
          <w:lang w:val="fr-FR"/>
        </w:rPr>
        <w:pict w14:anchorId="0C018A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5.5pt;height:94.5pt">
            <v:imagedata r:id="rId8" o:title="logo"/>
          </v:shape>
        </w:pict>
      </w:r>
    </w:p>
    <w:p w14:paraId="7642EB00" w14:textId="77777777" w:rsidR="00DD3EF0" w:rsidRDefault="00DD3EF0" w:rsidP="00DD3EF0">
      <w:pPr>
        <w:ind w:left="2952" w:firstLine="648"/>
        <w:jc w:val="both"/>
        <w:rPr>
          <w:sz w:val="32"/>
          <w:szCs w:val="32"/>
          <w:lang w:val="fr-FR"/>
        </w:rPr>
      </w:pPr>
      <w:r>
        <w:rPr>
          <w:noProof/>
          <w:sz w:val="32"/>
          <w:szCs w:val="32"/>
          <w:lang w:eastAsia="ko-KR"/>
        </w:rPr>
        <w:drawing>
          <wp:inline distT="0" distB="0" distL="0" distR="0" wp14:anchorId="321F2EB4" wp14:editId="714F6C01">
            <wp:extent cx="1676400" cy="1676400"/>
            <wp:effectExtent l="0" t="0" r="0" b="0"/>
            <wp:docPr id="1" name="Picture 1" descr="C:\Users\chesi\AppData\Local\Microsoft\Windows\INetCache\Content.Word\G_Amber_600-300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esi\AppData\Local\Microsoft\Windows\INetCache\Content.Word\G_Amber_600-300x30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6400" cy="1676400"/>
                    </a:xfrm>
                    <a:prstGeom prst="rect">
                      <a:avLst/>
                    </a:prstGeom>
                    <a:noFill/>
                    <a:ln>
                      <a:noFill/>
                    </a:ln>
                  </pic:spPr>
                </pic:pic>
              </a:graphicData>
            </a:graphic>
          </wp:inline>
        </w:drawing>
      </w:r>
    </w:p>
    <w:p w14:paraId="003E625B" w14:textId="77777777" w:rsidR="00426F9C" w:rsidRDefault="00426F9C" w:rsidP="00DD3EF0">
      <w:pPr>
        <w:ind w:left="2952" w:firstLine="648"/>
        <w:jc w:val="both"/>
        <w:rPr>
          <w:sz w:val="32"/>
          <w:szCs w:val="32"/>
          <w:lang w:val="fr-FR"/>
        </w:rPr>
      </w:pPr>
    </w:p>
    <w:p w14:paraId="744FDA34" w14:textId="77777777" w:rsidR="00426F9C" w:rsidRDefault="00426F9C" w:rsidP="00DD3EF0">
      <w:pPr>
        <w:ind w:left="1512" w:firstLine="648"/>
        <w:jc w:val="both"/>
        <w:rPr>
          <w:sz w:val="32"/>
          <w:szCs w:val="32"/>
          <w:lang w:val="fr-FR"/>
        </w:rPr>
      </w:pPr>
      <w:r>
        <w:rPr>
          <w:sz w:val="32"/>
          <w:szCs w:val="32"/>
          <w:lang w:val="fr-FR"/>
        </w:rPr>
        <w:tab/>
      </w:r>
      <w:r w:rsidR="002722B5">
        <w:rPr>
          <w:sz w:val="32"/>
          <w:szCs w:val="32"/>
          <w:lang w:val="fr-FR"/>
        </w:rPr>
        <w:pict w14:anchorId="0EEF608C">
          <v:shape id="_x0000_i1026" type="#_x0000_t75" style="width:192pt;height:93.75pt">
            <v:imagedata r:id="rId10" o:title="mysql_logo"/>
          </v:shape>
        </w:pict>
      </w:r>
    </w:p>
    <w:p w14:paraId="3672EFFC" w14:textId="77777777" w:rsidR="00426F9C" w:rsidRDefault="00426F9C" w:rsidP="00DD3EF0">
      <w:pPr>
        <w:ind w:left="1512" w:firstLine="648"/>
        <w:jc w:val="both"/>
        <w:rPr>
          <w:sz w:val="32"/>
          <w:szCs w:val="32"/>
          <w:lang w:val="fr-FR"/>
        </w:rPr>
      </w:pPr>
    </w:p>
    <w:p w14:paraId="726D5868" w14:textId="77777777" w:rsidR="00DD3EF0" w:rsidRDefault="002722B5" w:rsidP="00426F9C">
      <w:pPr>
        <w:ind w:left="2952" w:firstLine="648"/>
        <w:jc w:val="both"/>
        <w:rPr>
          <w:sz w:val="32"/>
          <w:szCs w:val="32"/>
          <w:lang w:val="fr-FR"/>
        </w:rPr>
      </w:pPr>
      <w:r>
        <w:rPr>
          <w:sz w:val="32"/>
          <w:szCs w:val="32"/>
          <w:lang w:val="fr-FR"/>
        </w:rPr>
        <w:pict w14:anchorId="105789D8">
          <v:shape id="_x0000_i1027" type="#_x0000_t75" style="width:143.25pt;height:143.25pt">
            <v:imagedata r:id="rId11" o:title="thumb_bigger_formation-git"/>
          </v:shape>
        </w:pict>
      </w:r>
    </w:p>
    <w:p w14:paraId="67E58105" w14:textId="77777777" w:rsidR="00426F9C" w:rsidRDefault="00426F9C" w:rsidP="00426F9C">
      <w:pPr>
        <w:ind w:left="2952" w:firstLine="648"/>
        <w:jc w:val="both"/>
        <w:rPr>
          <w:sz w:val="32"/>
          <w:szCs w:val="32"/>
          <w:lang w:val="fr-FR"/>
        </w:rPr>
      </w:pPr>
    </w:p>
    <w:p w14:paraId="6A9384BD" w14:textId="77777777" w:rsidR="00426F9C" w:rsidRDefault="00426F9C" w:rsidP="00426F9C">
      <w:pPr>
        <w:pStyle w:val="Heading2"/>
        <w:rPr>
          <w:lang w:val="fr-FR"/>
        </w:rPr>
      </w:pPr>
      <w:r>
        <w:rPr>
          <w:lang w:val="fr-FR"/>
        </w:rPr>
        <w:lastRenderedPageBreak/>
        <w:t>4 Base de donnÉes</w:t>
      </w:r>
    </w:p>
    <w:p w14:paraId="38584464" w14:textId="77777777" w:rsidR="00426F9C" w:rsidRDefault="00426F9C" w:rsidP="00426F9C">
      <w:pPr>
        <w:pStyle w:val="Heading3"/>
        <w:ind w:left="0"/>
        <w:jc w:val="center"/>
        <w:rPr>
          <w:lang w:val="fr-FR"/>
        </w:rPr>
      </w:pPr>
      <w:r>
        <w:rPr>
          <w:lang w:val="fr-FR"/>
        </w:rPr>
        <w:t>MCD</w:t>
      </w:r>
    </w:p>
    <w:p w14:paraId="2D44823A" w14:textId="77777777" w:rsidR="00426F9C" w:rsidRPr="00426F9C" w:rsidRDefault="002722B5" w:rsidP="004D51A3">
      <w:pPr>
        <w:jc w:val="center"/>
        <w:rPr>
          <w:lang w:val="fr-FR"/>
        </w:rPr>
      </w:pPr>
      <w:r>
        <w:rPr>
          <w:lang w:val="fr-FR"/>
        </w:rPr>
        <w:pict w14:anchorId="094FD2AD">
          <v:shape id="_x0000_i1028" type="#_x0000_t75" style="width:522pt;height:318pt">
            <v:imagedata r:id="rId12" o:title="bdd(mcd)"/>
          </v:shape>
        </w:pict>
      </w:r>
    </w:p>
    <w:p w14:paraId="3844B301" w14:textId="77777777" w:rsidR="00426F9C" w:rsidRDefault="00426F9C" w:rsidP="00426F9C">
      <w:pPr>
        <w:pStyle w:val="Heading3"/>
        <w:jc w:val="center"/>
        <w:rPr>
          <w:lang w:val="fr-FR"/>
        </w:rPr>
      </w:pPr>
      <w:r>
        <w:rPr>
          <w:lang w:val="fr-FR"/>
        </w:rPr>
        <w:t>Tables</w:t>
      </w:r>
    </w:p>
    <w:p w14:paraId="3E93EF3A" w14:textId="77777777" w:rsidR="00426F9C" w:rsidRDefault="00426F9C" w:rsidP="00426F9C">
      <w:pPr>
        <w:rPr>
          <w:lang w:val="fr-FR"/>
        </w:rPr>
      </w:pPr>
    </w:p>
    <w:p w14:paraId="4C4D50F2" w14:textId="77777777" w:rsidR="00426F9C" w:rsidRDefault="002722B5" w:rsidP="00426F9C">
      <w:pPr>
        <w:rPr>
          <w:lang w:val="fr-FR"/>
        </w:rPr>
      </w:pPr>
      <w:r>
        <w:rPr>
          <w:lang w:val="fr-FR"/>
        </w:rPr>
        <w:pict w14:anchorId="5651FAF5">
          <v:shape id="_x0000_i1029" type="#_x0000_t75" style="width:467.25pt;height:75.75pt">
            <v:imagedata r:id="rId13" o:title="bdd"/>
          </v:shape>
        </w:pict>
      </w:r>
    </w:p>
    <w:p w14:paraId="4D273BB0" w14:textId="77777777" w:rsidR="00222B2D" w:rsidRDefault="00222B2D" w:rsidP="00426F9C">
      <w:pPr>
        <w:rPr>
          <w:lang w:val="fr-FR"/>
        </w:rPr>
      </w:pPr>
    </w:p>
    <w:p w14:paraId="7529BEBA" w14:textId="77777777" w:rsidR="00222B2D" w:rsidRDefault="00222B2D" w:rsidP="00426F9C">
      <w:pPr>
        <w:rPr>
          <w:lang w:val="fr-FR"/>
        </w:rPr>
      </w:pPr>
    </w:p>
    <w:p w14:paraId="5D86E612" w14:textId="77777777" w:rsidR="00222B2D" w:rsidRDefault="00222B2D" w:rsidP="00426F9C">
      <w:pPr>
        <w:rPr>
          <w:lang w:val="fr-FR"/>
        </w:rPr>
      </w:pPr>
    </w:p>
    <w:p w14:paraId="1B352E29" w14:textId="77777777" w:rsidR="00222B2D" w:rsidRDefault="00222B2D" w:rsidP="00426F9C">
      <w:pPr>
        <w:rPr>
          <w:lang w:val="fr-FR"/>
        </w:rPr>
      </w:pPr>
    </w:p>
    <w:p w14:paraId="6238AAC4" w14:textId="77777777" w:rsidR="00222B2D" w:rsidRDefault="00222B2D" w:rsidP="00426F9C">
      <w:pPr>
        <w:rPr>
          <w:lang w:val="fr-FR"/>
        </w:rPr>
      </w:pPr>
    </w:p>
    <w:p w14:paraId="32FC132C" w14:textId="77777777" w:rsidR="00222B2D" w:rsidRDefault="00222B2D" w:rsidP="00426F9C">
      <w:pPr>
        <w:rPr>
          <w:lang w:val="fr-FR"/>
        </w:rPr>
      </w:pPr>
    </w:p>
    <w:p w14:paraId="0B783D07" w14:textId="77777777" w:rsidR="00222B2D" w:rsidRDefault="00222B2D" w:rsidP="00222B2D">
      <w:pPr>
        <w:pStyle w:val="Heading2"/>
        <w:rPr>
          <w:lang w:val="fr-FR"/>
        </w:rPr>
      </w:pPr>
      <w:r>
        <w:rPr>
          <w:lang w:val="fr-FR"/>
        </w:rPr>
        <w:lastRenderedPageBreak/>
        <w:t>5 Objets</w:t>
      </w:r>
    </w:p>
    <w:p w14:paraId="1EC9F84E" w14:textId="77777777" w:rsidR="00222B2D" w:rsidRDefault="000A049B" w:rsidP="00222B2D">
      <w:pPr>
        <w:rPr>
          <w:lang w:val="fr-FR"/>
        </w:rPr>
      </w:pPr>
      <w:r>
        <w:rPr>
          <w:lang w:val="fr-FR"/>
        </w:rPr>
        <w:pict w14:anchorId="2215671E">
          <v:shape id="_x0000_i1030" type="#_x0000_t75" style="width:129.75pt;height:71.25pt">
            <v:imagedata r:id="rId14" o:title="objets"/>
          </v:shape>
        </w:pict>
      </w:r>
    </w:p>
    <w:p w14:paraId="45479C1B" w14:textId="77777777" w:rsidR="00222B2D" w:rsidRPr="00BF49DB" w:rsidRDefault="00222B2D" w:rsidP="00222B2D">
      <w:pPr>
        <w:rPr>
          <w:sz w:val="32"/>
          <w:szCs w:val="32"/>
          <w:lang w:val="fr-FR"/>
        </w:rPr>
      </w:pPr>
      <w:r w:rsidRPr="00BF49DB">
        <w:rPr>
          <w:sz w:val="32"/>
          <w:szCs w:val="32"/>
          <w:lang w:val="fr-FR"/>
        </w:rPr>
        <w:t>Ces classes ont toujours la même structure avec les getters et les setters et le constructeur.</w:t>
      </w:r>
    </w:p>
    <w:p w14:paraId="673C947E" w14:textId="77777777" w:rsidR="00222B2D" w:rsidRDefault="00222B2D" w:rsidP="00222B2D">
      <w:pPr>
        <w:rPr>
          <w:lang w:val="fr-FR"/>
        </w:rPr>
      </w:pPr>
      <w:r>
        <w:rPr>
          <w:noProof/>
          <w:lang w:eastAsia="ko-KR"/>
        </w:rPr>
        <w:drawing>
          <wp:inline distT="0" distB="0" distL="0" distR="0" wp14:anchorId="2A21A2C5" wp14:editId="676E343C">
            <wp:extent cx="5934075" cy="2867025"/>
            <wp:effectExtent l="0" t="0" r="9525" b="9525"/>
            <wp:docPr id="2" name="Picture 2" descr="C:\Users\chesi\AppData\Local\Microsoft\Windows\INetCache\Content.Word\objet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chesi\AppData\Local\Microsoft\Windows\INetCache\Content.Word\objetp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2867025"/>
                    </a:xfrm>
                    <a:prstGeom prst="rect">
                      <a:avLst/>
                    </a:prstGeom>
                    <a:noFill/>
                    <a:ln>
                      <a:noFill/>
                    </a:ln>
                  </pic:spPr>
                </pic:pic>
              </a:graphicData>
            </a:graphic>
          </wp:inline>
        </w:drawing>
      </w:r>
    </w:p>
    <w:p w14:paraId="1A199A11" w14:textId="77777777" w:rsidR="00222B2D" w:rsidRDefault="002722B5" w:rsidP="00222B2D">
      <w:pPr>
        <w:rPr>
          <w:lang w:val="fr-FR"/>
        </w:rPr>
      </w:pPr>
      <w:r>
        <w:rPr>
          <w:lang w:val="fr-FR"/>
        </w:rPr>
        <w:pict w14:anchorId="09D6C561">
          <v:shape id="_x0000_i1031" type="#_x0000_t75" style="width:467.25pt;height:210pt">
            <v:imagedata r:id="rId16" o:title="objetp2"/>
          </v:shape>
        </w:pict>
      </w:r>
    </w:p>
    <w:p w14:paraId="63382E0E" w14:textId="77777777" w:rsidR="00F63330" w:rsidRDefault="00F63330" w:rsidP="00222B2D">
      <w:pPr>
        <w:rPr>
          <w:lang w:val="fr-FR"/>
        </w:rPr>
      </w:pPr>
    </w:p>
    <w:p w14:paraId="7D4BAB8B" w14:textId="77777777" w:rsidR="00F63330" w:rsidRDefault="00F63330" w:rsidP="00222B2D">
      <w:pPr>
        <w:rPr>
          <w:lang w:val="fr-FR"/>
        </w:rPr>
      </w:pPr>
    </w:p>
    <w:p w14:paraId="5B00F93E" w14:textId="77777777" w:rsidR="00F63330" w:rsidRDefault="00F63330" w:rsidP="0054596C">
      <w:pPr>
        <w:ind w:left="0"/>
        <w:rPr>
          <w:lang w:val="fr-FR"/>
        </w:rPr>
      </w:pPr>
    </w:p>
    <w:p w14:paraId="4F66A234" w14:textId="77777777" w:rsidR="00F63330" w:rsidRDefault="00F63330" w:rsidP="00F63330">
      <w:pPr>
        <w:pStyle w:val="Heading2"/>
      </w:pPr>
      <w:r w:rsidRPr="00F63330">
        <w:lastRenderedPageBreak/>
        <w:t>6 DAO</w:t>
      </w:r>
    </w:p>
    <w:p w14:paraId="2F698733" w14:textId="77777777" w:rsidR="00BF49DB" w:rsidRPr="00BF49DB" w:rsidRDefault="000A049B" w:rsidP="00BF49DB">
      <w:r>
        <w:pict w14:anchorId="0F5EDD14">
          <v:shape id="_x0000_i1032" type="#_x0000_t75" style="width:132.75pt;height:69pt">
            <v:imagedata r:id="rId17" o:title="dao1"/>
          </v:shape>
        </w:pict>
      </w:r>
    </w:p>
    <w:p w14:paraId="7E746EFD" w14:textId="77777777" w:rsidR="00F63330" w:rsidRPr="00BF49DB" w:rsidRDefault="00F63330" w:rsidP="00F63330">
      <w:pPr>
        <w:rPr>
          <w:sz w:val="32"/>
          <w:szCs w:val="32"/>
          <w:lang w:val="fr-FR"/>
        </w:rPr>
      </w:pPr>
      <w:r w:rsidRPr="00BF49DB">
        <w:rPr>
          <w:sz w:val="32"/>
          <w:szCs w:val="32"/>
          <w:lang w:val="fr-FR"/>
        </w:rPr>
        <w:t xml:space="preserve">DAO signifie Data Access Object, ces classes permettent d’effectuer des </w:t>
      </w:r>
      <w:r w:rsidR="00BF49DB" w:rsidRPr="00BF49DB">
        <w:rPr>
          <w:sz w:val="32"/>
          <w:szCs w:val="32"/>
          <w:lang w:val="fr-FR"/>
        </w:rPr>
        <w:t>requêtes</w:t>
      </w:r>
      <w:r w:rsidRPr="00BF49DB">
        <w:rPr>
          <w:sz w:val="32"/>
          <w:szCs w:val="32"/>
          <w:lang w:val="fr-FR"/>
        </w:rPr>
        <w:t xml:space="preserve"> SQL vers une base de données</w:t>
      </w:r>
      <w:r w:rsidR="00BF49DB" w:rsidRPr="00BF49DB">
        <w:rPr>
          <w:sz w:val="32"/>
          <w:szCs w:val="32"/>
          <w:lang w:val="fr-FR"/>
        </w:rPr>
        <w:t xml:space="preserve"> ces requêtes sont contenu dans différentes méthodes selon leur utilisation.</w:t>
      </w:r>
    </w:p>
    <w:p w14:paraId="53D2DA58" w14:textId="77777777" w:rsidR="00BF49DB" w:rsidRDefault="002722B5" w:rsidP="00F63330">
      <w:pPr>
        <w:rPr>
          <w:lang w:val="fr-FR"/>
        </w:rPr>
      </w:pPr>
      <w:r>
        <w:rPr>
          <w:lang w:val="fr-FR"/>
        </w:rPr>
        <w:pict w14:anchorId="4553FCA4">
          <v:shape id="_x0000_i1033" type="#_x0000_t75" style="width:467.25pt;height:3in">
            <v:imagedata r:id="rId18" o:title="dao"/>
          </v:shape>
        </w:pict>
      </w:r>
    </w:p>
    <w:p w14:paraId="5B0F3450" w14:textId="77777777" w:rsidR="00BF49DB" w:rsidRDefault="00BF49DB" w:rsidP="00F63330">
      <w:pPr>
        <w:rPr>
          <w:lang w:val="fr-FR"/>
        </w:rPr>
      </w:pPr>
    </w:p>
    <w:p w14:paraId="7156D2CD" w14:textId="77777777" w:rsidR="00BF49DB" w:rsidRDefault="00BF49DB" w:rsidP="00F63330">
      <w:pPr>
        <w:rPr>
          <w:lang w:val="fr-FR"/>
        </w:rPr>
      </w:pPr>
    </w:p>
    <w:p w14:paraId="2AE1F856" w14:textId="77777777" w:rsidR="00BF49DB" w:rsidRDefault="00BF49DB" w:rsidP="00F63330">
      <w:pPr>
        <w:rPr>
          <w:lang w:val="fr-FR"/>
        </w:rPr>
      </w:pPr>
    </w:p>
    <w:p w14:paraId="3A00CA71" w14:textId="77777777" w:rsidR="00BF49DB" w:rsidRDefault="00BF49DB" w:rsidP="00F63330">
      <w:pPr>
        <w:rPr>
          <w:lang w:val="fr-FR"/>
        </w:rPr>
      </w:pPr>
    </w:p>
    <w:p w14:paraId="4B632AAA" w14:textId="77777777" w:rsidR="00BF49DB" w:rsidRDefault="00BF49DB" w:rsidP="00F63330">
      <w:pPr>
        <w:rPr>
          <w:lang w:val="fr-FR"/>
        </w:rPr>
      </w:pPr>
    </w:p>
    <w:p w14:paraId="36689EE4" w14:textId="77777777" w:rsidR="00BF49DB" w:rsidRDefault="00BF49DB" w:rsidP="00F63330">
      <w:pPr>
        <w:rPr>
          <w:lang w:val="fr-FR"/>
        </w:rPr>
      </w:pPr>
    </w:p>
    <w:p w14:paraId="66A45037" w14:textId="77777777" w:rsidR="00BF49DB" w:rsidRDefault="00BF49DB" w:rsidP="00F63330">
      <w:pPr>
        <w:rPr>
          <w:lang w:val="fr-FR"/>
        </w:rPr>
      </w:pPr>
    </w:p>
    <w:p w14:paraId="48A64172" w14:textId="77777777" w:rsidR="00BF49DB" w:rsidRDefault="00BF49DB" w:rsidP="00F63330">
      <w:pPr>
        <w:rPr>
          <w:lang w:val="fr-FR"/>
        </w:rPr>
      </w:pPr>
    </w:p>
    <w:p w14:paraId="2D2988BC" w14:textId="77777777" w:rsidR="00BF49DB" w:rsidRDefault="00BF49DB" w:rsidP="00F63330">
      <w:pPr>
        <w:rPr>
          <w:lang w:val="fr-FR"/>
        </w:rPr>
      </w:pPr>
    </w:p>
    <w:p w14:paraId="2D6F515D" w14:textId="77777777" w:rsidR="00BF49DB" w:rsidRDefault="00BF49DB" w:rsidP="00F63330">
      <w:pPr>
        <w:rPr>
          <w:lang w:val="fr-FR"/>
        </w:rPr>
      </w:pPr>
    </w:p>
    <w:p w14:paraId="2291380D" w14:textId="77777777" w:rsidR="00BF49DB" w:rsidRDefault="00BF49DB" w:rsidP="00F63330">
      <w:pPr>
        <w:rPr>
          <w:lang w:val="fr-FR"/>
        </w:rPr>
      </w:pPr>
    </w:p>
    <w:p w14:paraId="38200757" w14:textId="77777777" w:rsidR="00BF49DB" w:rsidRDefault="00BF49DB" w:rsidP="0054596C">
      <w:pPr>
        <w:ind w:left="0"/>
        <w:rPr>
          <w:lang w:val="fr-FR"/>
        </w:rPr>
      </w:pPr>
    </w:p>
    <w:p w14:paraId="3FC66C6C" w14:textId="77777777" w:rsidR="00BF49DB" w:rsidRDefault="00BF49DB" w:rsidP="00BF49DB">
      <w:pPr>
        <w:pStyle w:val="Heading2"/>
        <w:rPr>
          <w:lang w:val="fr-FR"/>
        </w:rPr>
      </w:pPr>
      <w:r>
        <w:rPr>
          <w:lang w:val="fr-FR"/>
        </w:rPr>
        <w:lastRenderedPageBreak/>
        <w:t>7 Controller</w:t>
      </w:r>
    </w:p>
    <w:p w14:paraId="3A3A4094" w14:textId="77777777" w:rsidR="00BF49DB" w:rsidRDefault="000A049B" w:rsidP="00BF49DB">
      <w:pPr>
        <w:rPr>
          <w:lang w:val="fr-FR"/>
        </w:rPr>
      </w:pPr>
      <w:r>
        <w:rPr>
          <w:lang w:val="fr-FR"/>
        </w:rPr>
        <w:pict w14:anchorId="420FF825">
          <v:shape id="_x0000_i1034" type="#_x0000_t75" style="width:159pt;height:95.25pt">
            <v:imagedata r:id="rId19" o:title="controller"/>
          </v:shape>
        </w:pict>
      </w:r>
    </w:p>
    <w:p w14:paraId="67CC4355" w14:textId="77777777" w:rsidR="0054596C" w:rsidRDefault="0054596C" w:rsidP="00BF49DB">
      <w:pPr>
        <w:rPr>
          <w:sz w:val="32"/>
          <w:szCs w:val="32"/>
          <w:lang w:val="fr-FR"/>
        </w:rPr>
      </w:pPr>
      <w:r w:rsidRPr="0054596C">
        <w:rPr>
          <w:sz w:val="32"/>
          <w:szCs w:val="32"/>
          <w:lang w:val="fr-FR"/>
        </w:rPr>
        <w:t>Le controller permet comme son nom l’indique de contrôler, ce qu’il contrôle ce sont les vues le controller permet d’attribuer des actions aux composants des vues, boutons, champs de texte ou encore tableaux.</w:t>
      </w:r>
    </w:p>
    <w:p w14:paraId="223FFE5B" w14:textId="77777777" w:rsidR="0054596C" w:rsidRDefault="002722B5" w:rsidP="00BF49DB">
      <w:pPr>
        <w:rPr>
          <w:sz w:val="32"/>
          <w:szCs w:val="32"/>
          <w:lang w:val="fr-FR"/>
        </w:rPr>
      </w:pPr>
      <w:r>
        <w:rPr>
          <w:sz w:val="32"/>
          <w:szCs w:val="32"/>
          <w:lang w:val="fr-FR"/>
        </w:rPr>
        <w:pict w14:anchorId="79AF71BD">
          <v:shape id="_x0000_i1035" type="#_x0000_t75" style="width:467.25pt;height:321.75pt">
            <v:imagedata r:id="rId20" o:title="controllerp2"/>
          </v:shape>
        </w:pict>
      </w:r>
    </w:p>
    <w:p w14:paraId="0C0DA0CF" w14:textId="77777777" w:rsidR="0054596C" w:rsidRDefault="0054596C" w:rsidP="00BF49DB">
      <w:pPr>
        <w:rPr>
          <w:sz w:val="32"/>
          <w:szCs w:val="32"/>
          <w:lang w:val="fr-FR"/>
        </w:rPr>
      </w:pPr>
    </w:p>
    <w:p w14:paraId="01DEDE13" w14:textId="77777777" w:rsidR="0054596C" w:rsidRDefault="0054596C" w:rsidP="00BF49DB">
      <w:pPr>
        <w:rPr>
          <w:sz w:val="32"/>
          <w:szCs w:val="32"/>
          <w:lang w:val="fr-FR"/>
        </w:rPr>
      </w:pPr>
    </w:p>
    <w:p w14:paraId="5DFA2D35" w14:textId="77777777" w:rsidR="0054596C" w:rsidRDefault="0054596C" w:rsidP="00BF49DB">
      <w:pPr>
        <w:rPr>
          <w:sz w:val="32"/>
          <w:szCs w:val="32"/>
          <w:lang w:val="fr-FR"/>
        </w:rPr>
      </w:pPr>
    </w:p>
    <w:p w14:paraId="61A52DD6" w14:textId="77777777" w:rsidR="0054596C" w:rsidRDefault="0054596C" w:rsidP="00BF49DB">
      <w:pPr>
        <w:rPr>
          <w:sz w:val="32"/>
          <w:szCs w:val="32"/>
          <w:lang w:val="fr-FR"/>
        </w:rPr>
      </w:pPr>
    </w:p>
    <w:p w14:paraId="18DC4495" w14:textId="77777777" w:rsidR="0054596C" w:rsidRDefault="0054596C" w:rsidP="0054596C">
      <w:pPr>
        <w:pStyle w:val="Heading2"/>
        <w:rPr>
          <w:lang w:val="fr-FR"/>
        </w:rPr>
      </w:pPr>
      <w:r>
        <w:rPr>
          <w:lang w:val="fr-FR"/>
        </w:rPr>
        <w:lastRenderedPageBreak/>
        <w:t>8 Vue</w:t>
      </w:r>
    </w:p>
    <w:p w14:paraId="553FD9CD" w14:textId="77777777" w:rsidR="0054596C" w:rsidRDefault="000A049B" w:rsidP="0054596C">
      <w:pPr>
        <w:rPr>
          <w:lang w:val="fr-FR"/>
        </w:rPr>
      </w:pPr>
      <w:r>
        <w:rPr>
          <w:lang w:val="fr-FR"/>
        </w:rPr>
        <w:pict w14:anchorId="5AAB58BE">
          <v:shape id="_x0000_i1036" type="#_x0000_t75" style="width:122.25pt;height:109.5pt">
            <v:imagedata r:id="rId21" o:title="vue"/>
          </v:shape>
        </w:pict>
      </w:r>
    </w:p>
    <w:p w14:paraId="0D9366DE" w14:textId="77777777" w:rsidR="0054596C" w:rsidRDefault="0054596C" w:rsidP="0054596C">
      <w:pPr>
        <w:rPr>
          <w:sz w:val="32"/>
          <w:szCs w:val="32"/>
          <w:lang w:val="fr-FR"/>
        </w:rPr>
      </w:pPr>
      <w:r w:rsidRPr="0054596C">
        <w:rPr>
          <w:sz w:val="32"/>
          <w:szCs w:val="32"/>
          <w:lang w:val="fr-FR"/>
        </w:rPr>
        <w:t>Les vue représentent l’interface  graphique de l’application.</w:t>
      </w:r>
    </w:p>
    <w:p w14:paraId="6ADDFA82" w14:textId="77777777" w:rsidR="0054596C" w:rsidRDefault="002722B5" w:rsidP="0054596C">
      <w:pPr>
        <w:rPr>
          <w:sz w:val="32"/>
          <w:szCs w:val="32"/>
          <w:lang w:val="fr-FR"/>
        </w:rPr>
      </w:pPr>
      <w:r>
        <w:rPr>
          <w:sz w:val="32"/>
          <w:szCs w:val="32"/>
          <w:lang w:val="fr-FR"/>
        </w:rPr>
        <w:pict w14:anchorId="7A785F3D">
          <v:shape id="_x0000_i1037" type="#_x0000_t75" style="width:467.25pt;height:212.25pt">
            <v:imagedata r:id="rId22" o:title="vuep1"/>
          </v:shape>
        </w:pict>
      </w:r>
    </w:p>
    <w:p w14:paraId="60E03F57" w14:textId="77777777" w:rsidR="0054596C" w:rsidRDefault="0054596C" w:rsidP="0054596C">
      <w:pPr>
        <w:rPr>
          <w:sz w:val="32"/>
          <w:szCs w:val="32"/>
          <w:lang w:val="fr-FR"/>
        </w:rPr>
      </w:pPr>
    </w:p>
    <w:p w14:paraId="15EADF06" w14:textId="77777777" w:rsidR="0054596C" w:rsidRDefault="0054596C" w:rsidP="0054596C">
      <w:pPr>
        <w:rPr>
          <w:sz w:val="32"/>
          <w:szCs w:val="32"/>
          <w:lang w:val="fr-FR"/>
        </w:rPr>
      </w:pPr>
    </w:p>
    <w:p w14:paraId="6E7AAAAA" w14:textId="77777777" w:rsidR="0054596C" w:rsidRDefault="0054596C" w:rsidP="0054596C">
      <w:pPr>
        <w:rPr>
          <w:sz w:val="32"/>
          <w:szCs w:val="32"/>
          <w:lang w:val="fr-FR"/>
        </w:rPr>
      </w:pPr>
    </w:p>
    <w:p w14:paraId="72F23284" w14:textId="77777777" w:rsidR="0054596C" w:rsidRDefault="0054596C" w:rsidP="0054596C">
      <w:pPr>
        <w:rPr>
          <w:sz w:val="32"/>
          <w:szCs w:val="32"/>
          <w:lang w:val="fr-FR"/>
        </w:rPr>
      </w:pPr>
    </w:p>
    <w:p w14:paraId="5088EE69" w14:textId="77777777" w:rsidR="0054596C" w:rsidRDefault="0054596C" w:rsidP="0054596C">
      <w:pPr>
        <w:rPr>
          <w:sz w:val="32"/>
          <w:szCs w:val="32"/>
          <w:lang w:val="fr-FR"/>
        </w:rPr>
      </w:pPr>
    </w:p>
    <w:p w14:paraId="302F00BF" w14:textId="77777777" w:rsidR="0054596C" w:rsidRDefault="0054596C" w:rsidP="0054596C">
      <w:pPr>
        <w:rPr>
          <w:sz w:val="32"/>
          <w:szCs w:val="32"/>
          <w:lang w:val="fr-FR"/>
        </w:rPr>
      </w:pPr>
    </w:p>
    <w:p w14:paraId="163C679F" w14:textId="77777777" w:rsidR="0054596C" w:rsidRDefault="0054596C" w:rsidP="0054596C">
      <w:pPr>
        <w:rPr>
          <w:sz w:val="32"/>
          <w:szCs w:val="32"/>
          <w:lang w:val="fr-FR"/>
        </w:rPr>
      </w:pPr>
    </w:p>
    <w:p w14:paraId="265FF623" w14:textId="77777777" w:rsidR="0054596C" w:rsidRDefault="0054596C" w:rsidP="0054596C">
      <w:pPr>
        <w:rPr>
          <w:sz w:val="32"/>
          <w:szCs w:val="32"/>
          <w:lang w:val="fr-FR"/>
        </w:rPr>
      </w:pPr>
    </w:p>
    <w:p w14:paraId="4A72591B" w14:textId="77777777" w:rsidR="0054596C" w:rsidRDefault="0054596C" w:rsidP="0054596C">
      <w:pPr>
        <w:rPr>
          <w:sz w:val="32"/>
          <w:szCs w:val="32"/>
          <w:lang w:val="fr-FR"/>
        </w:rPr>
      </w:pPr>
    </w:p>
    <w:p w14:paraId="1FD14A16" w14:textId="77777777" w:rsidR="0054596C" w:rsidRDefault="0054596C" w:rsidP="0054596C">
      <w:pPr>
        <w:rPr>
          <w:sz w:val="32"/>
          <w:szCs w:val="32"/>
          <w:lang w:val="fr-FR"/>
        </w:rPr>
      </w:pPr>
    </w:p>
    <w:p w14:paraId="3B13E956" w14:textId="77777777" w:rsidR="0054596C" w:rsidRPr="0054596C" w:rsidRDefault="0054596C" w:rsidP="0054596C">
      <w:pPr>
        <w:pStyle w:val="Heading2"/>
        <w:rPr>
          <w:lang w:val="fr-FR"/>
        </w:rPr>
      </w:pPr>
      <w:r>
        <w:rPr>
          <w:lang w:val="fr-FR"/>
        </w:rPr>
        <w:lastRenderedPageBreak/>
        <w:t>9 Gestion des erreurs</w:t>
      </w:r>
    </w:p>
    <w:p w14:paraId="05EB5CB1" w14:textId="77777777" w:rsidR="00BF49DB" w:rsidRDefault="009F1A9A" w:rsidP="00BF49DB">
      <w:pPr>
        <w:rPr>
          <w:sz w:val="32"/>
          <w:szCs w:val="32"/>
          <w:lang w:val="fr-FR"/>
        </w:rPr>
      </w:pPr>
      <w:r w:rsidRPr="00DA1DC4">
        <w:rPr>
          <w:sz w:val="32"/>
          <w:szCs w:val="32"/>
          <w:lang w:val="fr-FR"/>
        </w:rPr>
        <w:t>La gestion des erreur</w:t>
      </w:r>
      <w:r w:rsidR="00DA1DC4" w:rsidRPr="00DA1DC4">
        <w:rPr>
          <w:sz w:val="32"/>
          <w:szCs w:val="32"/>
          <w:lang w:val="fr-FR"/>
        </w:rPr>
        <w:t>s</w:t>
      </w:r>
      <w:r w:rsidRPr="00DA1DC4">
        <w:rPr>
          <w:sz w:val="32"/>
          <w:szCs w:val="32"/>
          <w:lang w:val="fr-FR"/>
        </w:rPr>
        <w:t xml:space="preserve"> s’effectue dans les </w:t>
      </w:r>
      <w:proofErr w:type="spellStart"/>
      <w:r w:rsidRPr="00DA1DC4">
        <w:rPr>
          <w:sz w:val="32"/>
          <w:szCs w:val="32"/>
          <w:lang w:val="fr-FR"/>
        </w:rPr>
        <w:t>controller</w:t>
      </w:r>
      <w:proofErr w:type="spellEnd"/>
      <w:r w:rsidRPr="00DA1DC4">
        <w:rPr>
          <w:sz w:val="32"/>
          <w:szCs w:val="32"/>
          <w:lang w:val="fr-FR"/>
        </w:rPr>
        <w:t xml:space="preserve"> dans les </w:t>
      </w:r>
      <w:proofErr w:type="spellStart"/>
      <w:r w:rsidRPr="00DA1DC4">
        <w:rPr>
          <w:sz w:val="32"/>
          <w:szCs w:val="32"/>
          <w:lang w:val="fr-FR"/>
        </w:rPr>
        <w:t>else</w:t>
      </w:r>
      <w:proofErr w:type="spellEnd"/>
      <w:r w:rsidRPr="00DA1DC4">
        <w:rPr>
          <w:sz w:val="32"/>
          <w:szCs w:val="32"/>
          <w:lang w:val="fr-FR"/>
        </w:rPr>
        <w:t xml:space="preserve"> des if</w:t>
      </w:r>
      <w:r w:rsidR="00DA1DC4" w:rsidRPr="00DA1DC4">
        <w:rPr>
          <w:sz w:val="32"/>
          <w:szCs w:val="32"/>
          <w:lang w:val="fr-FR"/>
        </w:rPr>
        <w:t xml:space="preserve">s. Si la condition n’est pas respectée le </w:t>
      </w:r>
      <w:proofErr w:type="spellStart"/>
      <w:r w:rsidR="00DA1DC4" w:rsidRPr="00DA1DC4">
        <w:rPr>
          <w:sz w:val="32"/>
          <w:szCs w:val="32"/>
          <w:lang w:val="fr-FR"/>
        </w:rPr>
        <w:t>else</w:t>
      </w:r>
      <w:proofErr w:type="spellEnd"/>
      <w:r w:rsidR="00DA1DC4" w:rsidRPr="00DA1DC4">
        <w:rPr>
          <w:sz w:val="32"/>
          <w:szCs w:val="32"/>
          <w:lang w:val="fr-FR"/>
        </w:rPr>
        <w:t xml:space="preserve"> fera apparaitre une nouvelle fenêtre contenant un message inscrit dans le </w:t>
      </w:r>
      <w:proofErr w:type="spellStart"/>
      <w:r w:rsidR="00DA1DC4" w:rsidRPr="00DA1DC4">
        <w:rPr>
          <w:sz w:val="32"/>
          <w:szCs w:val="32"/>
          <w:lang w:val="fr-FR"/>
        </w:rPr>
        <w:t>else</w:t>
      </w:r>
      <w:proofErr w:type="spellEnd"/>
      <w:r w:rsidR="00DA1DC4" w:rsidRPr="00DA1DC4">
        <w:rPr>
          <w:sz w:val="32"/>
          <w:szCs w:val="32"/>
          <w:lang w:val="fr-FR"/>
        </w:rPr>
        <w:t>.</w:t>
      </w:r>
    </w:p>
    <w:p w14:paraId="314F9A9D" w14:textId="78BFBF8A" w:rsidR="00DA1DC4" w:rsidRDefault="002722B5" w:rsidP="00BF49DB">
      <w:pPr>
        <w:rPr>
          <w:sz w:val="32"/>
          <w:szCs w:val="32"/>
          <w:lang w:val="fr-FR"/>
        </w:rPr>
      </w:pPr>
      <w:r>
        <w:rPr>
          <w:sz w:val="32"/>
          <w:szCs w:val="32"/>
          <w:lang w:val="fr-FR"/>
        </w:rPr>
        <w:pict w14:anchorId="76EAAEC7">
          <v:shape id="_x0000_i1038" type="#_x0000_t75" style="width:467.25pt;height:327.75pt">
            <v:imagedata r:id="rId23" o:title="gestionerreurs"/>
          </v:shape>
        </w:pict>
      </w:r>
    </w:p>
    <w:p w14:paraId="6F240738" w14:textId="5435D35F" w:rsidR="002722B5" w:rsidRDefault="002722B5" w:rsidP="00BF49DB">
      <w:pPr>
        <w:rPr>
          <w:sz w:val="32"/>
          <w:szCs w:val="32"/>
          <w:lang w:val="fr-FR"/>
        </w:rPr>
      </w:pPr>
    </w:p>
    <w:p w14:paraId="2FFAD03C" w14:textId="441356C7" w:rsidR="002722B5" w:rsidRDefault="002722B5" w:rsidP="00BF49DB">
      <w:pPr>
        <w:rPr>
          <w:sz w:val="32"/>
          <w:szCs w:val="32"/>
          <w:lang w:val="fr-FR"/>
        </w:rPr>
      </w:pPr>
    </w:p>
    <w:p w14:paraId="34F4E6FC" w14:textId="324E3175" w:rsidR="002722B5" w:rsidRDefault="002722B5" w:rsidP="00BF49DB">
      <w:pPr>
        <w:rPr>
          <w:sz w:val="32"/>
          <w:szCs w:val="32"/>
          <w:lang w:val="fr-FR"/>
        </w:rPr>
      </w:pPr>
    </w:p>
    <w:p w14:paraId="7CCC1C28" w14:textId="3D6135C0" w:rsidR="002722B5" w:rsidRDefault="002722B5" w:rsidP="00BF49DB">
      <w:pPr>
        <w:rPr>
          <w:sz w:val="32"/>
          <w:szCs w:val="32"/>
          <w:lang w:val="fr-FR"/>
        </w:rPr>
      </w:pPr>
    </w:p>
    <w:p w14:paraId="5557CD1B" w14:textId="24647427" w:rsidR="002722B5" w:rsidRDefault="002722B5" w:rsidP="00BF49DB">
      <w:pPr>
        <w:rPr>
          <w:sz w:val="32"/>
          <w:szCs w:val="32"/>
          <w:lang w:val="fr-FR"/>
        </w:rPr>
      </w:pPr>
    </w:p>
    <w:p w14:paraId="3CC8D2DC" w14:textId="7F4E21D4" w:rsidR="002722B5" w:rsidRDefault="002722B5" w:rsidP="00BF49DB">
      <w:pPr>
        <w:rPr>
          <w:sz w:val="32"/>
          <w:szCs w:val="32"/>
          <w:lang w:val="fr-FR"/>
        </w:rPr>
      </w:pPr>
    </w:p>
    <w:p w14:paraId="7374AF09" w14:textId="64B5130E" w:rsidR="002722B5" w:rsidRDefault="002722B5" w:rsidP="00BF49DB">
      <w:pPr>
        <w:rPr>
          <w:sz w:val="32"/>
          <w:szCs w:val="32"/>
          <w:lang w:val="fr-FR"/>
        </w:rPr>
      </w:pPr>
    </w:p>
    <w:p w14:paraId="11A8F25B" w14:textId="1966409D" w:rsidR="00FC72D3" w:rsidRDefault="00FC72D3" w:rsidP="00BF49DB">
      <w:pPr>
        <w:rPr>
          <w:sz w:val="32"/>
          <w:szCs w:val="32"/>
          <w:lang w:val="fr-FR"/>
        </w:rPr>
      </w:pPr>
    </w:p>
    <w:p w14:paraId="02C97951" w14:textId="063FC756" w:rsidR="00FC72D3" w:rsidRDefault="00FC72D3" w:rsidP="00BF49DB">
      <w:pPr>
        <w:rPr>
          <w:sz w:val="32"/>
          <w:szCs w:val="32"/>
          <w:lang w:val="fr-FR"/>
        </w:rPr>
      </w:pPr>
    </w:p>
    <w:p w14:paraId="57CED67B" w14:textId="503D10ED" w:rsidR="00FC72D3" w:rsidRPr="00DA1DC4" w:rsidRDefault="00FC72D3" w:rsidP="00FC72D3">
      <w:pPr>
        <w:jc w:val="center"/>
        <w:rPr>
          <w:sz w:val="32"/>
          <w:szCs w:val="32"/>
          <w:lang w:val="fr-FR"/>
        </w:rPr>
      </w:pPr>
      <w:r>
        <w:rPr>
          <w:noProof/>
          <w:sz w:val="32"/>
          <w:szCs w:val="32"/>
          <w:lang w:val="fr-FR"/>
        </w:rPr>
        <w:lastRenderedPageBreak/>
        <w:drawing>
          <wp:inline distT="0" distB="0" distL="0" distR="0" wp14:anchorId="51BF3C8C" wp14:editId="4039FF8C">
            <wp:extent cx="4933950" cy="3429000"/>
            <wp:effectExtent l="0" t="0" r="0" b="0"/>
            <wp:docPr id="5" name="Video 5">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ideo 5">
                      <a:hlinkClick r:id="rId24"/>
                    </pic:cNvPr>
                    <pic:cNvPicPr/>
                  </pic:nvPicPr>
                  <pic:blipFill>
                    <a:blip r:embed="rId25">
                      <a:extLst>
                        <a:ext uri="{C809E66F-F1BF-436E-b5F7-EEA9579F0CBA}">
                          <wp15:webVideoPr xmlns:wp15="http://schemas.microsoft.com/office/word/2012/wordprocessingDrawing" embeddedHtml="&lt;iframe id=&quot;ytplayer&quot; src=&quot;https://www.youtube.com/embed/Vq9a16pR2Tk&quot; frameborder=&quot;0&quot; type=&quot;text/html&quot; width=&quot;816&quot; height=&quot;480&quot; /&gt;" h="480" w="816"/>
                        </a:ext>
                      </a:extLst>
                    </a:blip>
                    <a:stretch>
                      <a:fillRect/>
                    </a:stretch>
                  </pic:blipFill>
                  <pic:spPr>
                    <a:xfrm>
                      <a:off x="0" y="0"/>
                      <a:ext cx="4933950" cy="3429000"/>
                    </a:xfrm>
                    <a:prstGeom prst="rect">
                      <a:avLst/>
                    </a:prstGeom>
                  </pic:spPr>
                </pic:pic>
              </a:graphicData>
            </a:graphic>
          </wp:inline>
        </w:drawing>
      </w:r>
      <w:bookmarkStart w:id="0" w:name="_GoBack"/>
      <w:bookmarkEnd w:id="0"/>
    </w:p>
    <w:sectPr w:rsidR="00FC72D3" w:rsidRPr="00DA1DC4">
      <w:footerReference w:type="default" r:id="rId26"/>
      <w:pgSz w:w="12240" w:h="15840"/>
      <w:pgMar w:top="1440" w:right="1440" w:bottom="1440" w:left="1440" w:header="720" w:footer="57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2F1F40" w14:textId="77777777" w:rsidR="000A049B" w:rsidRDefault="000A049B">
      <w:r>
        <w:separator/>
      </w:r>
    </w:p>
    <w:p w14:paraId="5FCEBD74" w14:textId="77777777" w:rsidR="000A049B" w:rsidRDefault="000A049B"/>
  </w:endnote>
  <w:endnote w:type="continuationSeparator" w:id="0">
    <w:p w14:paraId="529FA244" w14:textId="77777777" w:rsidR="000A049B" w:rsidRDefault="000A049B">
      <w:r>
        <w:continuationSeparator/>
      </w:r>
    </w:p>
    <w:p w14:paraId="5120E165" w14:textId="77777777" w:rsidR="000A049B" w:rsidRDefault="000A049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Description w:val="Footer table with date, document title, and page number"/>
    </w:tblPr>
    <w:tblGrid>
      <w:gridCol w:w="1404"/>
      <w:gridCol w:w="6552"/>
      <w:gridCol w:w="1404"/>
    </w:tblGrid>
    <w:tr w:rsidR="00E16325" w14:paraId="29F04BFD" w14:textId="77777777">
      <w:sdt>
        <w:sdtPr>
          <w:alias w:val="Date"/>
          <w:tag w:val=""/>
          <w:id w:val="-1726279576"/>
          <w:placeholder>
            <w:docPart w:val="614BCA6608404548B31658042DCDA24C"/>
          </w:placeholder>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tc>
            <w:tcPr>
              <w:tcW w:w="750" w:type="pct"/>
            </w:tcPr>
            <w:p w14:paraId="4AA8EF77" w14:textId="77777777" w:rsidR="00E16325" w:rsidRDefault="002C2056">
              <w:pPr>
                <w:pStyle w:val="Footer"/>
              </w:pPr>
              <w:r>
                <w:t>[Date]</w:t>
              </w:r>
            </w:p>
          </w:tc>
        </w:sdtContent>
      </w:sdt>
      <w:tc>
        <w:tcPr>
          <w:tcW w:w="3500" w:type="pct"/>
        </w:tcPr>
        <w:p w14:paraId="4DF777CE" w14:textId="77777777" w:rsidR="00E16325" w:rsidRDefault="000A049B">
          <w:pPr>
            <w:pStyle w:val="Footer"/>
            <w:jc w:val="center"/>
          </w:pPr>
          <w:sdt>
            <w:sdtPr>
              <w:alias w:val="Title"/>
              <w:tag w:val=""/>
              <w:id w:val="-1338775667"/>
              <w:showingPlcHdr/>
              <w:dataBinding w:prefixMappings="xmlns:ns0='http://purl.org/dc/elements/1.1/' xmlns:ns1='http://schemas.openxmlformats.org/package/2006/metadata/core-properties' " w:xpath="/ns1:coreProperties[1]/ns0:title[1]" w:storeItemID="{6C3C8BC8-F283-45AE-878A-BAB7291924A1}"/>
              <w:text/>
            </w:sdtPr>
            <w:sdtEndPr/>
            <w:sdtContent>
              <w:r w:rsidR="00761CAD">
                <w:t xml:space="preserve">     </w:t>
              </w:r>
            </w:sdtContent>
          </w:sdt>
        </w:p>
      </w:tc>
      <w:tc>
        <w:tcPr>
          <w:tcW w:w="750" w:type="pct"/>
        </w:tcPr>
        <w:p w14:paraId="29BBEFEE" w14:textId="77777777" w:rsidR="00E16325" w:rsidRDefault="002C2056">
          <w:pPr>
            <w:pStyle w:val="Footer"/>
            <w:jc w:val="right"/>
          </w:pPr>
          <w:r>
            <w:fldChar w:fldCharType="begin"/>
          </w:r>
          <w:r>
            <w:instrText xml:space="preserve"> PAGE   \* MERGEFORMAT </w:instrText>
          </w:r>
          <w:r>
            <w:fldChar w:fldCharType="separate"/>
          </w:r>
          <w:r w:rsidR="00423D24">
            <w:rPr>
              <w:noProof/>
            </w:rPr>
            <w:t>9</w:t>
          </w:r>
          <w:r>
            <w:rPr>
              <w:noProof/>
            </w:rPr>
            <w:fldChar w:fldCharType="end"/>
          </w:r>
        </w:p>
      </w:tc>
    </w:tr>
  </w:tbl>
  <w:p w14:paraId="029FEA2D" w14:textId="77777777" w:rsidR="00E16325" w:rsidRDefault="00E16325">
    <w:pPr>
      <w:pStyle w:val="Footer"/>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081BB8" w14:textId="77777777" w:rsidR="000A049B" w:rsidRDefault="000A049B">
      <w:r>
        <w:separator/>
      </w:r>
    </w:p>
    <w:p w14:paraId="251C4D5E" w14:textId="77777777" w:rsidR="000A049B" w:rsidRDefault="000A049B"/>
  </w:footnote>
  <w:footnote w:type="continuationSeparator" w:id="0">
    <w:p w14:paraId="6C8D1A57" w14:textId="77777777" w:rsidR="000A049B" w:rsidRDefault="000A049B">
      <w:r>
        <w:continuationSeparator/>
      </w:r>
    </w:p>
    <w:p w14:paraId="7C3877C2" w14:textId="77777777" w:rsidR="000A049B" w:rsidRDefault="000A049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91C60752"/>
    <w:lvl w:ilvl="0">
      <w:start w:val="1"/>
      <w:numFmt w:val="decimal"/>
      <w:lvlText w:val="%1"/>
      <w:lvlJc w:val="left"/>
      <w:pPr>
        <w:ind w:left="360" w:hanging="360"/>
      </w:pPr>
      <w:rPr>
        <w:rFonts w:hint="default"/>
      </w:rPr>
    </w:lvl>
  </w:abstractNum>
  <w:abstractNum w:abstractNumId="1" w15:restartNumberingAfterBreak="0">
    <w:nsid w:val="FFFFFF89"/>
    <w:multiLevelType w:val="singleLevel"/>
    <w:tmpl w:val="B25AC996"/>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56D6D20"/>
    <w:multiLevelType w:val="hybridMultilevel"/>
    <w:tmpl w:val="207A72B4"/>
    <w:lvl w:ilvl="0" w:tplc="DC9CDE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993888"/>
    <w:multiLevelType w:val="hybridMultilevel"/>
    <w:tmpl w:val="E0525368"/>
    <w:lvl w:ilvl="0" w:tplc="0EB45C24">
      <w:start w:val="1"/>
      <w:numFmt w:val="bullet"/>
      <w:pStyle w:val="List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1"/>
  </w:num>
  <w:num w:numId="2">
    <w:abstractNumId w:val="2"/>
  </w:num>
  <w:num w:numId="3">
    <w:abstractNumId w:val="0"/>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772F"/>
    <w:rsid w:val="000A049B"/>
    <w:rsid w:val="00222B2D"/>
    <w:rsid w:val="002722B5"/>
    <w:rsid w:val="002C2056"/>
    <w:rsid w:val="002F7099"/>
    <w:rsid w:val="00322A11"/>
    <w:rsid w:val="00423D24"/>
    <w:rsid w:val="00426F9C"/>
    <w:rsid w:val="004D51A3"/>
    <w:rsid w:val="0054596C"/>
    <w:rsid w:val="00761CAD"/>
    <w:rsid w:val="00790E47"/>
    <w:rsid w:val="007B5D76"/>
    <w:rsid w:val="00866695"/>
    <w:rsid w:val="009F1A9A"/>
    <w:rsid w:val="00A7772F"/>
    <w:rsid w:val="00BF49DB"/>
    <w:rsid w:val="00DA1DC4"/>
    <w:rsid w:val="00DD3EF0"/>
    <w:rsid w:val="00DF59A9"/>
    <w:rsid w:val="00E16325"/>
    <w:rsid w:val="00E411CC"/>
    <w:rsid w:val="00F63330"/>
    <w:rsid w:val="00FC72D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D5D2ADD"/>
  <w15:chartTrackingRefBased/>
  <w15:docId w15:val="{3E6A31F6-8F7E-40B8-A169-86C053F39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20" w:after="0" w:line="240" w:lineRule="auto"/>
      <w:ind w:left="72" w:right="72"/>
    </w:pPr>
  </w:style>
  <w:style w:type="paragraph" w:styleId="Heading1">
    <w:name w:val="heading 1"/>
    <w:basedOn w:val="Normal"/>
    <w:next w:val="Normal"/>
    <w:link w:val="Heading1Char"/>
    <w:uiPriority w:val="1"/>
    <w:qFormat/>
    <w:pPr>
      <w:keepNext/>
      <w:keepLines/>
      <w:pageBreakBefore/>
      <w:spacing w:after="40"/>
      <w:outlineLvl w:val="0"/>
    </w:pPr>
    <w:rPr>
      <w:rFonts w:asciiTheme="majorHAnsi" w:eastAsiaTheme="majorEastAsia" w:hAnsiTheme="majorHAnsi" w:cstheme="majorBidi"/>
      <w:caps/>
      <w:color w:val="94B6D2" w:themeColor="accent1"/>
      <w:sz w:val="28"/>
      <w:szCs w:val="28"/>
    </w:rPr>
  </w:style>
  <w:style w:type="paragraph" w:styleId="Heading2">
    <w:name w:val="heading 2"/>
    <w:basedOn w:val="Normal"/>
    <w:next w:val="Normal"/>
    <w:link w:val="Heading2Char"/>
    <w:uiPriority w:val="1"/>
    <w:qFormat/>
    <w:pPr>
      <w:keepNext/>
      <w:keepLines/>
      <w:pBdr>
        <w:top w:val="single" w:sz="4" w:space="1" w:color="DD8047" w:themeColor="accent2"/>
      </w:pBdr>
      <w:spacing w:before="360" w:after="120"/>
      <w:outlineLvl w:val="1"/>
    </w:pPr>
    <w:rPr>
      <w:rFonts w:asciiTheme="majorHAnsi" w:eastAsiaTheme="majorEastAsia" w:hAnsiTheme="majorHAnsi" w:cstheme="majorBidi"/>
      <w:b/>
      <w:bCs/>
      <w:caps/>
      <w:color w:val="DD8047" w:themeColor="accent2"/>
      <w:spacing w:val="20"/>
      <w:sz w:val="24"/>
      <w:szCs w:val="24"/>
    </w:rPr>
  </w:style>
  <w:style w:type="paragraph" w:styleId="Heading3">
    <w:name w:val="heading 3"/>
    <w:basedOn w:val="Normal"/>
    <w:next w:val="Normal"/>
    <w:link w:val="Heading3Char"/>
    <w:uiPriority w:val="1"/>
    <w:qFormat/>
    <w:pPr>
      <w:keepNext/>
      <w:keepLines/>
      <w:spacing w:before="240" w:after="120"/>
      <w:outlineLvl w:val="2"/>
    </w:pPr>
    <w:rPr>
      <w:rFonts w:asciiTheme="majorHAnsi" w:eastAsiaTheme="majorEastAsia" w:hAnsiTheme="majorHAnsi" w:cstheme="majorBidi"/>
      <w:b/>
      <w:bCs/>
      <w:caps/>
      <w:color w:val="80865A" w:themeColor="accent3" w:themeShade="BF"/>
      <w:sz w:val="24"/>
      <w:szCs w:val="24"/>
    </w:rPr>
  </w:style>
  <w:style w:type="paragraph" w:styleId="Heading4">
    <w:name w:val="heading 4"/>
    <w:basedOn w:val="Normal"/>
    <w:next w:val="Normal"/>
    <w:link w:val="Heading4Char"/>
    <w:uiPriority w:val="1"/>
    <w:qFormat/>
    <w:pPr>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pPr>
      <w:keepNext/>
      <w:keepLines/>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94B6D2" w:themeColor="accent1"/>
      <w:sz w:val="28"/>
      <w:szCs w:val="28"/>
    </w:rPr>
  </w:style>
  <w:style w:type="character" w:customStyle="1" w:styleId="Heading2Char">
    <w:name w:val="Heading 2 Char"/>
    <w:basedOn w:val="DefaultParagraphFont"/>
    <w:link w:val="Heading2"/>
    <w:uiPriority w:val="1"/>
    <w:rPr>
      <w:rFonts w:asciiTheme="majorHAnsi" w:eastAsiaTheme="majorEastAsia" w:hAnsiTheme="majorHAnsi" w:cstheme="majorBidi"/>
      <w:b/>
      <w:bCs/>
      <w:caps/>
      <w:color w:val="DD8047" w:themeColor="accent2"/>
      <w:spacing w:val="20"/>
      <w:sz w:val="24"/>
      <w:szCs w:val="24"/>
    </w:rPr>
  </w:style>
  <w:style w:type="character" w:customStyle="1" w:styleId="Heading3Char">
    <w:name w:val="Heading 3 Char"/>
    <w:basedOn w:val="DefaultParagraphFont"/>
    <w:link w:val="Heading3"/>
    <w:uiPriority w:val="1"/>
    <w:rPr>
      <w:rFonts w:asciiTheme="majorHAnsi" w:eastAsiaTheme="majorEastAsia" w:hAnsiTheme="majorHAnsi" w:cstheme="majorBidi"/>
      <w:b/>
      <w:bCs/>
      <w:caps/>
      <w:color w:val="80865A" w:themeColor="accent3" w:themeShade="BF"/>
      <w:sz w:val="24"/>
      <w:szCs w:val="24"/>
    </w:rPr>
  </w:style>
  <w:style w:type="character" w:customStyle="1" w:styleId="Heading4Char">
    <w:name w:val="Heading 4 Char"/>
    <w:basedOn w:val="DefaultParagraphFont"/>
    <w:link w:val="Heading4"/>
    <w:uiPriority w:val="1"/>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pPr>
      <w:jc w:val="right"/>
    </w:pPr>
    <w:rPr>
      <w:rFonts w:asciiTheme="majorHAnsi" w:eastAsiaTheme="majorEastAsia" w:hAnsiTheme="majorHAnsi" w:cstheme="majorBidi"/>
      <w:caps/>
      <w:color w:val="DD8047" w:themeColor="accent2"/>
      <w:sz w:val="52"/>
      <w:szCs w:val="52"/>
    </w:rPr>
  </w:style>
  <w:style w:type="character" w:customStyle="1" w:styleId="TitleChar">
    <w:name w:val="Title Char"/>
    <w:basedOn w:val="DefaultParagraphFont"/>
    <w:link w:val="Title"/>
    <w:uiPriority w:val="1"/>
    <w:rPr>
      <w:rFonts w:asciiTheme="majorHAnsi" w:eastAsiaTheme="majorEastAsia" w:hAnsiTheme="majorHAnsi" w:cstheme="majorBidi"/>
      <w:caps/>
      <w:color w:val="DD8047" w:themeColor="accent2"/>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2"/>
    <w:rPr>
      <w:i/>
      <w:iCs/>
      <w:color w:val="80808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Footer">
    <w:name w:val="footer"/>
    <w:basedOn w:val="Normal"/>
    <w:link w:val="FooterChar"/>
    <w:uiPriority w:val="2"/>
    <w:pPr>
      <w:spacing w:before="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next w:val="Normal"/>
    <w:uiPriority w:val="1"/>
    <w:qFormat/>
    <w:pPr>
      <w:spacing w:after="1440"/>
      <w:jc w:val="right"/>
    </w:pPr>
    <w:rPr>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pPr>
      <w:tabs>
        <w:tab w:val="center" w:pos="4680"/>
        <w:tab w:val="right" w:pos="9360"/>
      </w:tabs>
      <w:spacing w:before="0"/>
      <w:jc w:val="right"/>
    </w:pPr>
  </w:style>
  <w:style w:type="paragraph" w:styleId="Signature">
    <w:name w:val="Signature"/>
    <w:basedOn w:val="Normal"/>
    <w:link w:val="SignatureChar"/>
    <w:uiPriority w:val="1"/>
    <w:qFormat/>
    <w:pPr>
      <w:spacing w:after="360" w:line="276" w:lineRule="auto"/>
      <w:ind w:left="0" w:right="0"/>
      <w:jc w:val="center"/>
    </w:pPr>
    <w:rPr>
      <w:kern w:val="0"/>
      <w:sz w:val="16"/>
      <w:szCs w:val="16"/>
      <w14:ligatures w14:val="none"/>
    </w:rPr>
  </w:style>
  <w:style w:type="character" w:customStyle="1" w:styleId="SignatureChar">
    <w:name w:val="Signature Char"/>
    <w:basedOn w:val="DefaultParagraphFont"/>
    <w:link w:val="Signature"/>
    <w:uiPriority w:val="1"/>
    <w:rPr>
      <w:kern w:val="0"/>
      <w:sz w:val="16"/>
      <w:szCs w:val="16"/>
      <w14:ligatures w14:val="none"/>
    </w:rPr>
  </w:style>
  <w:style w:type="paragraph" w:customStyle="1" w:styleId="Sign-off">
    <w:name w:val="Sign-off"/>
    <w:basedOn w:val="Normal"/>
    <w:uiPriority w:val="1"/>
    <w:qFormat/>
    <w:pPr>
      <w:jc w:val="center"/>
    </w:pPr>
    <w:rPr>
      <w:sz w:val="20"/>
      <w:szCs w:val="20"/>
    </w:rPr>
  </w:style>
  <w:style w:type="paragraph" w:customStyle="1" w:styleId="Rightalign">
    <w:name w:val="Right align"/>
    <w:basedOn w:val="Normal"/>
    <w:uiPriority w:val="1"/>
    <w:qFormat/>
    <w:pPr>
      <w:jc w:val="right"/>
    </w:p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character" w:customStyle="1" w:styleId="HeaderChar">
    <w:name w:val="Header Char"/>
    <w:basedOn w:val="DefaultParagraphFont"/>
    <w:link w:val="Header"/>
    <w:uiPriority w:val="99"/>
  </w:style>
  <w:style w:type="paragraph" w:styleId="ListBullet">
    <w:name w:val="List Bullet"/>
    <w:basedOn w:val="Normal"/>
    <w:uiPriority w:val="1"/>
    <w:unhideWhenUsed/>
    <w:pPr>
      <w:numPr>
        <w:numId w:val="5"/>
      </w:numPr>
      <w:ind w:left="432"/>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7.jp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youtube.com/watch?v=Vq9a16pR2Tk"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esi\AppData\Roaming\Microsoft\Templates\Tactical%20business%20marketing%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14BCA6608404548B31658042DCDA24C"/>
        <w:category>
          <w:name w:val="General"/>
          <w:gallery w:val="placeholder"/>
        </w:category>
        <w:types>
          <w:type w:val="bbPlcHdr"/>
        </w:types>
        <w:behaviors>
          <w:behavior w:val="content"/>
        </w:behaviors>
        <w:guid w:val="{435DABAA-2192-49FA-8972-85E8DF5FD262}"/>
      </w:docPartPr>
      <w:docPartBody>
        <w:p w:rsidR="004145C3" w:rsidRDefault="00565AA7">
          <w:pPr>
            <w:pStyle w:val="614BCA6608404548B31658042DCDA24C"/>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5AA7"/>
    <w:rsid w:val="004145C3"/>
    <w:rsid w:val="00565AA7"/>
    <w:rsid w:val="00897669"/>
    <w:rsid w:val="00D2654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2"/>
    <w:rPr>
      <w:i/>
      <w:iCs/>
      <w:color w:val="808080"/>
    </w:rPr>
  </w:style>
  <w:style w:type="paragraph" w:customStyle="1" w:styleId="D45D86458DC74AA1988C5C034C792693">
    <w:name w:val="D45D86458DC74AA1988C5C034C792693"/>
  </w:style>
  <w:style w:type="paragraph" w:customStyle="1" w:styleId="B3F216000D9B473AB6DEA7A5EF22554C">
    <w:name w:val="B3F216000D9B473AB6DEA7A5EF22554C"/>
  </w:style>
  <w:style w:type="paragraph" w:customStyle="1" w:styleId="CB312931C4654688BAA252D6AE75A03A">
    <w:name w:val="CB312931C4654688BAA252D6AE75A03A"/>
  </w:style>
  <w:style w:type="paragraph" w:customStyle="1" w:styleId="C690E5CAE500477E93A3A51FE889788B">
    <w:name w:val="C690E5CAE500477E93A3A51FE889788B"/>
  </w:style>
  <w:style w:type="paragraph" w:customStyle="1" w:styleId="B114B71DEA594E289DDD1FB78C7CE4DC">
    <w:name w:val="B114B71DEA594E289DDD1FB78C7CE4DC"/>
  </w:style>
  <w:style w:type="paragraph" w:customStyle="1" w:styleId="C1EE6BB844794C5D947F516CA704E9DD">
    <w:name w:val="C1EE6BB844794C5D947F516CA704E9DD"/>
  </w:style>
  <w:style w:type="paragraph" w:customStyle="1" w:styleId="2B5B95364BCA478C84C2B18E38380DFA">
    <w:name w:val="2B5B95364BCA478C84C2B18E38380DFA"/>
  </w:style>
  <w:style w:type="paragraph" w:customStyle="1" w:styleId="79A7EE221A6D4629B09681C9FEE95EC1">
    <w:name w:val="79A7EE221A6D4629B09681C9FEE95EC1"/>
  </w:style>
  <w:style w:type="paragraph" w:customStyle="1" w:styleId="F7CCB68D21864CA38C8E503BBD65C33E">
    <w:name w:val="F7CCB68D21864CA38C8E503BBD65C33E"/>
  </w:style>
  <w:style w:type="paragraph" w:customStyle="1" w:styleId="1AAB3EA88AC5472DB9F3C286111CCC17">
    <w:name w:val="1AAB3EA88AC5472DB9F3C286111CCC17"/>
  </w:style>
  <w:style w:type="paragraph" w:customStyle="1" w:styleId="EF98A5FFB23240ECB24A4FE593B99315">
    <w:name w:val="EF98A5FFB23240ECB24A4FE593B99315"/>
  </w:style>
  <w:style w:type="paragraph" w:customStyle="1" w:styleId="23C19999156B4F4D8850E11C54594CC2">
    <w:name w:val="23C19999156B4F4D8850E11C54594CC2"/>
  </w:style>
  <w:style w:type="paragraph" w:customStyle="1" w:styleId="408F198DF60B4EC2BFA23DD5790D70C8">
    <w:name w:val="408F198DF60B4EC2BFA23DD5790D70C8"/>
  </w:style>
  <w:style w:type="paragraph" w:customStyle="1" w:styleId="99F26F097F1F4E958E30E73A5DA04FE1">
    <w:name w:val="99F26F097F1F4E958E30E73A5DA04FE1"/>
  </w:style>
  <w:style w:type="paragraph" w:customStyle="1" w:styleId="A023284579D14134AF5E67C46B7F33FB">
    <w:name w:val="A023284579D14134AF5E67C46B7F33FB"/>
  </w:style>
  <w:style w:type="paragraph" w:customStyle="1" w:styleId="CC69971160EF44E999AB99AEAF796BAB">
    <w:name w:val="CC69971160EF44E999AB99AEAF796BAB"/>
  </w:style>
  <w:style w:type="paragraph" w:customStyle="1" w:styleId="C49DAC16AD094DD99A9E1EB421B4E0B2">
    <w:name w:val="C49DAC16AD094DD99A9E1EB421B4E0B2"/>
  </w:style>
  <w:style w:type="paragraph" w:customStyle="1" w:styleId="D8C7EFC6D9E143CAA4DA18C026F7F8BD">
    <w:name w:val="D8C7EFC6D9E143CAA4DA18C026F7F8BD"/>
  </w:style>
  <w:style w:type="paragraph" w:customStyle="1" w:styleId="D95FA327642641BEBDE423C116B45718">
    <w:name w:val="D95FA327642641BEBDE423C116B45718"/>
  </w:style>
  <w:style w:type="paragraph" w:customStyle="1" w:styleId="68A2E68E263A470EB8B67510458C9BD9">
    <w:name w:val="68A2E68E263A470EB8B67510458C9BD9"/>
  </w:style>
  <w:style w:type="paragraph" w:customStyle="1" w:styleId="A40867F860674AD6BD9CD0A050A9848C">
    <w:name w:val="A40867F860674AD6BD9CD0A050A9848C"/>
  </w:style>
  <w:style w:type="paragraph" w:customStyle="1" w:styleId="F37FE1DB82084112BDD9CBFFB87F507B">
    <w:name w:val="F37FE1DB82084112BDD9CBFFB87F507B"/>
  </w:style>
  <w:style w:type="paragraph" w:customStyle="1" w:styleId="07304603790B4A519F1C0463EE686101">
    <w:name w:val="07304603790B4A519F1C0463EE686101"/>
  </w:style>
  <w:style w:type="paragraph" w:customStyle="1" w:styleId="86C33A293BC04766A01DE56B6935137C">
    <w:name w:val="86C33A293BC04766A01DE56B6935137C"/>
  </w:style>
  <w:style w:type="paragraph" w:customStyle="1" w:styleId="D171CB26B0584C73A7C5841EA4CC1F44">
    <w:name w:val="D171CB26B0584C73A7C5841EA4CC1F44"/>
  </w:style>
  <w:style w:type="paragraph" w:customStyle="1" w:styleId="1E1C743945E741BEAD97C7EF8A908797">
    <w:name w:val="1E1C743945E741BEAD97C7EF8A908797"/>
  </w:style>
  <w:style w:type="paragraph" w:customStyle="1" w:styleId="0E9A75CC2A3A4FB7B798CD8A9B883CF0">
    <w:name w:val="0E9A75CC2A3A4FB7B798CD8A9B883CF0"/>
  </w:style>
  <w:style w:type="paragraph" w:customStyle="1" w:styleId="3A028FC119A74D43B4C75DCC62695BBA">
    <w:name w:val="3A028FC119A74D43B4C75DCC62695BBA"/>
  </w:style>
  <w:style w:type="paragraph" w:customStyle="1" w:styleId="614BCA6608404548B31658042DCDA24C">
    <w:name w:val="614BCA6608404548B31658042DCDA2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8.jpeg"/></Relationships>
</file>

<file path=word/theme/theme1.xml><?xml version="1.0" encoding="utf-8"?>
<a:theme xmlns:a="http://schemas.openxmlformats.org/drawingml/2006/main" name="Tactical business marketing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36010829-A54E-4FD5-A983-E4FA2514A0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Tactical business marketing plan.dotx</Template>
  <TotalTime>129</TotalTime>
  <Pages>11</Pages>
  <Words>297</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@gmail.com</Company>
  <LinksUpToDate>false</LinksUpToDate>
  <CharactersWithSpaces>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Application Administrative</dc:subject>
  <dc:creator>Cheik-Siramakan Keita</dc:creator>
  <cp:keywords/>
  <cp:lastModifiedBy>Cheik-Siramakan Keita</cp:lastModifiedBy>
  <cp:revision>12</cp:revision>
  <cp:lastPrinted>2018-08-25T12:32:00Z</cp:lastPrinted>
  <dcterms:created xsi:type="dcterms:W3CDTF">2018-03-23T06:07:00Z</dcterms:created>
  <dcterms:modified xsi:type="dcterms:W3CDTF">2018-08-25T12:37:00Z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TC039920849991</vt:lpwstr>
  </property>
</Properties>
</file>