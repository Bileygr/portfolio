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EndPr/>
      <w:sdtContent>
        <w:p w:rsidR="00E16325" w:rsidRDefault="002C2056">
          <w:r>
            <w:rPr>
              <w:noProof/>
              <w:lang w:eastAsia="ko-KR"/>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6325" w:rsidRPr="00A7772F" w:rsidRDefault="00A7772F" w:rsidP="00A7772F">
                                <w:pPr>
                                  <w:jc w:val="right"/>
                                </w:pPr>
                                <w:r w:rsidRPr="00A7772F">
                                  <w:t>Cheik-Siramakan Keita</w:t>
                                </w:r>
                              </w:p>
                              <w:p w:rsidR="00A7772F" w:rsidRPr="00A7772F" w:rsidRDefault="00A7772F" w:rsidP="00A7772F">
                                <w:pPr>
                                  <w:jc w:val="right"/>
                                </w:pPr>
                                <w:r w:rsidRPr="00A7772F">
                                  <w:t>cheiksiramakankeita@gmail.com</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E16325" w:rsidRPr="00A7772F" w:rsidRDefault="00A7772F" w:rsidP="00A7772F">
                          <w:pPr>
                            <w:jc w:val="right"/>
                          </w:pPr>
                          <w:r w:rsidRPr="00A7772F">
                            <w:t>Cheik-Siramakan Keita</w:t>
                          </w:r>
                        </w:p>
                        <w:p w:rsidR="00A7772F" w:rsidRPr="00A7772F" w:rsidRDefault="00A7772F" w:rsidP="00A7772F">
                          <w:pPr>
                            <w:jc w:val="right"/>
                          </w:pPr>
                          <w:r w:rsidRPr="00A7772F">
                            <w:t>cheiksiramakankeita@gmail.com</w:t>
                          </w:r>
                        </w:p>
                      </w:txbxContent>
                    </v:textbox>
                    <w10:wrap type="square" anchorx="margin" anchory="page"/>
                    <w10:anchorlock/>
                  </v:shape>
                </w:pict>
              </mc:Fallback>
            </mc:AlternateContent>
          </w:r>
          <w:r>
            <w:rPr>
              <w:noProof/>
              <w:lang w:eastAsia="ko-KR"/>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6325" w:rsidRDefault="00E16325">
                                <w:pPr>
                                  <w:pStyle w:val="Logo"/>
                                </w:pPr>
                              </w:p>
                              <w:sdt>
                                <w:sdtPr>
                                  <w:rPr>
                                    <w:lang w:val="fr-FR"/>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rsidR="00E16325" w:rsidRPr="00A7772F" w:rsidRDefault="00761CAD">
                                    <w:pPr>
                                      <w:pStyle w:val="Title"/>
                                      <w:rPr>
                                        <w:lang w:val="fr-FR"/>
                                      </w:rPr>
                                    </w:pPr>
                                    <w:r>
                                      <w:rPr>
                                        <w:lang w:val="fr-FR"/>
                                      </w:rPr>
                                      <w:t xml:space="preserve">     </w:t>
                                    </w:r>
                                  </w:p>
                                </w:sdtContent>
                              </w:sdt>
                              <w:sdt>
                                <w:sdtPr>
                                  <w:rPr>
                                    <w:lang w:val="fr-FR"/>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E16325" w:rsidRDefault="00B554B2">
                                    <w:pPr>
                                      <w:pStyle w:val="Subtitle"/>
                                      <w:rPr>
                                        <w:lang w:val="fr-FR"/>
                                      </w:rPr>
                                    </w:pPr>
                                    <w:r>
                                      <w:rPr>
                                        <w:lang w:val="fr-FR"/>
                                      </w:rPr>
                                      <w:t>Site web</w:t>
                                    </w:r>
                                  </w:p>
                                </w:sdtContent>
                              </w:sdt>
                              <w:p w:rsidR="00A7772F" w:rsidRDefault="00A7772F" w:rsidP="00A7772F">
                                <w:pPr>
                                  <w:pStyle w:val="Heading2"/>
                                  <w:jc w:val="right"/>
                                  <w:rPr>
                                    <w:lang w:val="fr-FR"/>
                                  </w:rPr>
                                </w:pPr>
                                <w:r>
                                  <w:rPr>
                                    <w:lang w:val="fr-FR"/>
                                  </w:rPr>
                                  <w:t>Documentation technique</w:t>
                                </w:r>
                              </w:p>
                              <w:p w:rsidR="00A7772F" w:rsidRDefault="00A7772F" w:rsidP="00A7772F">
                                <w:pPr>
                                  <w:jc w:val="right"/>
                                  <w:rPr>
                                    <w:lang w:val="fr-FR"/>
                                  </w:rPr>
                                </w:pPr>
                                <w:r>
                                  <w:rPr>
                                    <w:lang w:val="fr-FR"/>
                                  </w:rPr>
                                  <w:t>Projet E4</w:t>
                                </w:r>
                              </w:p>
                              <w:p w:rsidR="00A7772F" w:rsidRPr="00A7772F" w:rsidRDefault="00A7772F" w:rsidP="00A7772F">
                                <w:pPr>
                                  <w:jc w:val="right"/>
                                  <w:rPr>
                                    <w:lang w:val="fr-FR"/>
                                  </w:rPr>
                                </w:pPr>
                                <w:r>
                                  <w:rPr>
                                    <w:lang w:val="fr-FR"/>
                                  </w:rPr>
                                  <w:t xml:space="preserve">Application </w:t>
                                </w:r>
                                <w:r w:rsidR="00B554B2">
                                  <w:rPr>
                                    <w:lang w:val="fr-FR"/>
                                  </w:rPr>
                                  <w:t>web PHP / HTML</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37" o:spid="_x0000_s1027" type="#_x0000_t202" alt="Title and subtitle" style="position:absolute;left:0;text-align:left;margin-left:383.7pt;margin-top:309.6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" filled="f" stroked="f" strokeweight=".5pt">
                    <v:textbox inset="0,0,0,0">
                      <w:txbxContent>
                        <w:p w:rsidR="00E16325" w:rsidRDefault="00E16325">
                          <w:pPr>
                            <w:pStyle w:val="Logo"/>
                          </w:pPr>
                        </w:p>
                        <w:sdt>
                          <w:sdtPr>
                            <w:rPr>
                              <w:lang w:val="fr-FR"/>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rsidR="00E16325" w:rsidRPr="00A7772F" w:rsidRDefault="00761CAD">
                              <w:pPr>
                                <w:pStyle w:val="Title"/>
                                <w:rPr>
                                  <w:lang w:val="fr-FR"/>
                                </w:rPr>
                              </w:pPr>
                              <w:r>
                                <w:rPr>
                                  <w:lang w:val="fr-FR"/>
                                </w:rPr>
                                <w:t xml:space="preserve">     </w:t>
                              </w:r>
                            </w:p>
                          </w:sdtContent>
                        </w:sdt>
                        <w:sdt>
                          <w:sdtPr>
                            <w:rPr>
                              <w:lang w:val="fr-FR"/>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E16325" w:rsidRDefault="00B554B2">
                              <w:pPr>
                                <w:pStyle w:val="Subtitle"/>
                                <w:rPr>
                                  <w:lang w:val="fr-FR"/>
                                </w:rPr>
                              </w:pPr>
                              <w:r>
                                <w:rPr>
                                  <w:lang w:val="fr-FR"/>
                                </w:rPr>
                                <w:t>Site web</w:t>
                              </w:r>
                            </w:p>
                          </w:sdtContent>
                        </w:sdt>
                        <w:p w:rsidR="00A7772F" w:rsidRDefault="00A7772F" w:rsidP="00A7772F">
                          <w:pPr>
                            <w:pStyle w:val="Heading2"/>
                            <w:jc w:val="right"/>
                            <w:rPr>
                              <w:lang w:val="fr-FR"/>
                            </w:rPr>
                          </w:pPr>
                          <w:r>
                            <w:rPr>
                              <w:lang w:val="fr-FR"/>
                            </w:rPr>
                            <w:t>Documentation technique</w:t>
                          </w:r>
                        </w:p>
                        <w:p w:rsidR="00A7772F" w:rsidRDefault="00A7772F" w:rsidP="00A7772F">
                          <w:pPr>
                            <w:jc w:val="right"/>
                            <w:rPr>
                              <w:lang w:val="fr-FR"/>
                            </w:rPr>
                          </w:pPr>
                          <w:r>
                            <w:rPr>
                              <w:lang w:val="fr-FR"/>
                            </w:rPr>
                            <w:t>Projet E4</w:t>
                          </w:r>
                        </w:p>
                        <w:p w:rsidR="00A7772F" w:rsidRPr="00A7772F" w:rsidRDefault="00A7772F" w:rsidP="00A7772F">
                          <w:pPr>
                            <w:jc w:val="right"/>
                            <w:rPr>
                              <w:lang w:val="fr-FR"/>
                            </w:rPr>
                          </w:pPr>
                          <w:r>
                            <w:rPr>
                              <w:lang w:val="fr-FR"/>
                            </w:rPr>
                            <w:t xml:space="preserve">Application </w:t>
                          </w:r>
                          <w:r w:rsidR="00B554B2">
                            <w:rPr>
                              <w:lang w:val="fr-FR"/>
                            </w:rPr>
                            <w:t>web PHP / HTML</w:t>
                          </w:r>
                        </w:p>
                      </w:txbxContent>
                    </v:textbox>
                    <w10:wrap type="square" anchorx="margin" anchory="page"/>
                    <w10:anchorlock/>
                  </v:shape>
                </w:pict>
              </mc:Fallback>
            </mc:AlternateContent>
          </w:r>
          <w:r>
            <w:br w:type="page"/>
          </w:r>
          <w:r>
            <w:rPr>
              <w:noProof/>
              <w:lang w:eastAsia="ko-KR"/>
            </w:rPr>
            <mc:AlternateContent>
              <mc:Choice Requires="wpg">
                <w:drawing>
                  <wp:anchor distT="0" distB="0" distL="114300" distR="114300" simplePos="0" relativeHeight="251664384" behindDoc="0" locked="1"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1911FC4" id="Group 38" o:spid="_x0000_s1026" alt="Decorative sidebar" style="position:absolute;margin-left:0;margin-top:0;width:18pt;height:10in;z-index:25166438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w10:anchorlock/>
                  </v:group>
                </w:pict>
              </mc:Fallback>
            </mc:AlternateContent>
          </w:r>
        </w:p>
      </w:sdtContent>
    </w:sdt>
    <w:p w:rsidR="00E16325" w:rsidRPr="00761CAD" w:rsidRDefault="00DD3EF0" w:rsidP="00761CAD">
      <w:pPr>
        <w:pStyle w:val="Heading2"/>
        <w:ind w:left="0"/>
        <w:rPr>
          <w:lang w:val="fr-FR"/>
        </w:rPr>
      </w:pPr>
      <w:r>
        <w:rPr>
          <w:lang w:val="fr-FR"/>
        </w:rPr>
        <w:lastRenderedPageBreak/>
        <w:t xml:space="preserve">1 </w:t>
      </w:r>
      <w:r w:rsidR="00A7772F" w:rsidRPr="00761CAD">
        <w:rPr>
          <w:lang w:val="fr-FR"/>
        </w:rPr>
        <w:t>Table des matières</w:t>
      </w:r>
    </w:p>
    <w:p w:rsidR="00DF59A9" w:rsidRPr="00761CAD" w:rsidRDefault="00DF59A9" w:rsidP="00DF59A9">
      <w:pPr>
        <w:rPr>
          <w:lang w:val="fr-FR"/>
        </w:rPr>
      </w:pPr>
    </w:p>
    <w:p w:rsidR="00DF59A9" w:rsidRPr="00761CAD" w:rsidRDefault="00DF59A9" w:rsidP="007B5D76">
      <w:pPr>
        <w:jc w:val="distribute"/>
        <w:rPr>
          <w:lang w:val="fr-FR"/>
        </w:rPr>
      </w:pPr>
      <w:r w:rsidRPr="00DF59A9">
        <w:rPr>
          <w:lang w:val="fr-FR"/>
        </w:rPr>
        <w:t>Contexte</w:t>
      </w:r>
      <w:r w:rsidRPr="00761CAD">
        <w:rPr>
          <w:lang w:val="fr-FR"/>
        </w:rPr>
        <w:t>……………………………………………………………………………………………………………………………………………….2</w:t>
      </w:r>
    </w:p>
    <w:p w:rsidR="00DF59A9" w:rsidRPr="00761CAD" w:rsidRDefault="00DF59A9" w:rsidP="007B5D76">
      <w:pPr>
        <w:jc w:val="distribute"/>
        <w:rPr>
          <w:lang w:val="fr-FR"/>
        </w:rPr>
      </w:pPr>
      <w:r w:rsidRPr="00DF59A9">
        <w:rPr>
          <w:lang w:val="fr-FR"/>
        </w:rPr>
        <w:t>Outils</w:t>
      </w:r>
      <w:r w:rsidRPr="00761CAD">
        <w:rPr>
          <w:lang w:val="fr-FR"/>
        </w:rPr>
        <w:t xml:space="preserve"> </w:t>
      </w:r>
      <w:r w:rsidRPr="00DF59A9">
        <w:rPr>
          <w:lang w:val="fr-FR"/>
        </w:rPr>
        <w:t>utilisés</w:t>
      </w:r>
      <w:r w:rsidRPr="00761CAD">
        <w:rPr>
          <w:lang w:val="fr-FR"/>
        </w:rPr>
        <w:t>…………………………………………………………………………………………………………………………………………3</w:t>
      </w:r>
    </w:p>
    <w:p w:rsidR="00DF59A9" w:rsidRDefault="00DF59A9" w:rsidP="007B5D76">
      <w:pPr>
        <w:jc w:val="distribute"/>
        <w:rPr>
          <w:lang w:val="fr-FR"/>
        </w:rPr>
      </w:pPr>
      <w:r w:rsidRPr="00761CAD">
        <w:rPr>
          <w:lang w:val="fr-FR"/>
        </w:rPr>
        <w:t xml:space="preserve">Base de </w:t>
      </w:r>
      <w:r w:rsidRPr="00DF59A9">
        <w:rPr>
          <w:lang w:val="fr-FR"/>
        </w:rPr>
        <w:t>données</w:t>
      </w:r>
      <w:r w:rsidRPr="00761CAD">
        <w:rPr>
          <w:lang w:val="fr-FR"/>
        </w:rPr>
        <w:t>……………………………………………………………………………………………………………………………</w:t>
      </w:r>
      <w:proofErr w:type="gramStart"/>
      <w:r w:rsidRPr="00761CAD">
        <w:rPr>
          <w:lang w:val="fr-FR"/>
        </w:rPr>
        <w:t>…….</w:t>
      </w:r>
      <w:proofErr w:type="gramEnd"/>
      <w:r w:rsidRPr="00761CAD">
        <w:rPr>
          <w:lang w:val="fr-FR"/>
        </w:rPr>
        <w:t>.4</w:t>
      </w:r>
    </w:p>
    <w:p w:rsidR="00FA7CC8" w:rsidRDefault="00FA7CC8" w:rsidP="00FA7CC8">
      <w:pPr>
        <w:rPr>
          <w:lang w:val="fr-FR"/>
        </w:rPr>
      </w:pPr>
      <w:r>
        <w:rPr>
          <w:lang w:val="fr-FR"/>
        </w:rPr>
        <w:t>Connexion à la base de données……………………………………………………………………………………………………………5</w:t>
      </w:r>
    </w:p>
    <w:p w:rsidR="003D68A9" w:rsidRPr="00761CAD" w:rsidRDefault="003D68A9" w:rsidP="00FA7CC8">
      <w:pPr>
        <w:rPr>
          <w:lang w:val="fr-FR"/>
        </w:rPr>
      </w:pPr>
      <w:r>
        <w:rPr>
          <w:lang w:val="fr-FR"/>
        </w:rPr>
        <w:t>DAO………………………………………………………………………………………………………………………………………………………6</w:t>
      </w:r>
    </w:p>
    <w:p w:rsidR="00384892" w:rsidRDefault="00384892" w:rsidP="00384892">
      <w:pPr>
        <w:jc w:val="distribute"/>
        <w:rPr>
          <w:lang w:val="fr-FR"/>
        </w:rPr>
      </w:pPr>
      <w:r>
        <w:rPr>
          <w:lang w:val="fr-FR"/>
        </w:rPr>
        <w:t>Formulaires</w:t>
      </w:r>
      <w:r w:rsidR="00322A11">
        <w:rPr>
          <w:lang w:val="fr-FR"/>
        </w:rPr>
        <w:t>.</w:t>
      </w:r>
      <w:r w:rsidR="007B5D76">
        <w:rPr>
          <w:lang w:val="fr-FR"/>
        </w:rPr>
        <w:t>..……………………………………</w:t>
      </w:r>
      <w:proofErr w:type="gramStart"/>
      <w:r w:rsidR="007B5D76">
        <w:rPr>
          <w:lang w:val="fr-FR"/>
        </w:rPr>
        <w:t>…….</w:t>
      </w:r>
      <w:proofErr w:type="gramEnd"/>
      <w:r w:rsidR="00DF59A9">
        <w:rPr>
          <w:lang w:val="fr-FR"/>
        </w:rPr>
        <w:t>…………………</w:t>
      </w:r>
      <w:r>
        <w:rPr>
          <w:lang w:val="fr-FR"/>
        </w:rPr>
        <w:t>……………………………………………………………………</w:t>
      </w:r>
      <w:r w:rsidR="00067FC5">
        <w:rPr>
          <w:lang w:val="fr-FR"/>
        </w:rPr>
        <w:t>.</w:t>
      </w:r>
      <w:r>
        <w:rPr>
          <w:lang w:val="fr-FR"/>
        </w:rPr>
        <w:t>……</w:t>
      </w:r>
      <w:r w:rsidR="003D68A9">
        <w:rPr>
          <w:lang w:val="fr-FR"/>
        </w:rPr>
        <w:t>7</w:t>
      </w:r>
    </w:p>
    <w:p w:rsidR="00322A11" w:rsidRDefault="00322A11" w:rsidP="00384892">
      <w:pPr>
        <w:jc w:val="distribute"/>
        <w:rPr>
          <w:lang w:val="fr-FR"/>
        </w:rPr>
      </w:pPr>
      <w:r>
        <w:rPr>
          <w:lang w:val="fr-FR"/>
        </w:rPr>
        <w:t xml:space="preserve"> </w:t>
      </w:r>
    </w:p>
    <w:p w:rsidR="00866695" w:rsidRDefault="00866695" w:rsidP="007B5D76">
      <w:pPr>
        <w:jc w:val="distribute"/>
        <w:rPr>
          <w:lang w:val="fr-FR"/>
        </w:rPr>
      </w:pPr>
    </w:p>
    <w:p w:rsidR="00866695" w:rsidRDefault="00866695" w:rsidP="007B5D76">
      <w:pPr>
        <w:jc w:val="distribute"/>
        <w:rPr>
          <w:lang w:val="fr-FR"/>
        </w:rPr>
      </w:pPr>
    </w:p>
    <w:p w:rsidR="00866695" w:rsidRDefault="00866695" w:rsidP="007B5D76">
      <w:pPr>
        <w:jc w:val="distribute"/>
        <w:rPr>
          <w:lang w:val="fr-FR"/>
        </w:rPr>
      </w:pPr>
    </w:p>
    <w:p w:rsidR="00866695" w:rsidRDefault="00866695" w:rsidP="007B5D76">
      <w:pPr>
        <w:jc w:val="distribute"/>
        <w:rPr>
          <w:lang w:val="fr-FR"/>
        </w:rPr>
      </w:pPr>
    </w:p>
    <w:p w:rsidR="00866695" w:rsidRDefault="00866695" w:rsidP="007B5D76">
      <w:pPr>
        <w:jc w:val="distribute"/>
        <w:rPr>
          <w:lang w:val="fr-FR"/>
        </w:rPr>
      </w:pPr>
    </w:p>
    <w:p w:rsidR="00866695" w:rsidRDefault="00866695" w:rsidP="007B5D76">
      <w:pPr>
        <w:jc w:val="distribute"/>
        <w:rPr>
          <w:lang w:val="fr-FR"/>
        </w:rPr>
      </w:pPr>
    </w:p>
    <w:p w:rsidR="00866695" w:rsidRDefault="00866695" w:rsidP="007B5D76">
      <w:pPr>
        <w:jc w:val="distribute"/>
        <w:rPr>
          <w:lang w:val="fr-FR"/>
        </w:rPr>
      </w:pPr>
    </w:p>
    <w:p w:rsidR="00866695" w:rsidRDefault="00866695" w:rsidP="007B5D76">
      <w:pPr>
        <w:jc w:val="distribute"/>
        <w:rPr>
          <w:lang w:val="fr-FR"/>
        </w:rPr>
      </w:pPr>
    </w:p>
    <w:p w:rsidR="00866695" w:rsidRDefault="00866695" w:rsidP="007B5D76">
      <w:pPr>
        <w:jc w:val="distribute"/>
        <w:rPr>
          <w:lang w:val="fr-FR"/>
        </w:rPr>
      </w:pPr>
    </w:p>
    <w:p w:rsidR="00866695" w:rsidRDefault="00866695" w:rsidP="007B5D76">
      <w:pPr>
        <w:jc w:val="distribute"/>
        <w:rPr>
          <w:lang w:val="fr-FR"/>
        </w:rPr>
      </w:pPr>
    </w:p>
    <w:p w:rsidR="00866695" w:rsidRDefault="00866695" w:rsidP="007B5D76">
      <w:pPr>
        <w:jc w:val="distribute"/>
        <w:rPr>
          <w:lang w:val="fr-FR"/>
        </w:rPr>
      </w:pPr>
    </w:p>
    <w:p w:rsidR="00866695" w:rsidRDefault="00866695" w:rsidP="007B5D76">
      <w:pPr>
        <w:jc w:val="distribute"/>
        <w:rPr>
          <w:lang w:val="fr-FR"/>
        </w:rPr>
      </w:pPr>
    </w:p>
    <w:p w:rsidR="00866695" w:rsidRDefault="00866695" w:rsidP="007B5D76">
      <w:pPr>
        <w:jc w:val="distribute"/>
        <w:rPr>
          <w:lang w:val="fr-FR"/>
        </w:rPr>
      </w:pPr>
    </w:p>
    <w:p w:rsidR="00866695" w:rsidRDefault="00866695" w:rsidP="007B5D76">
      <w:pPr>
        <w:jc w:val="distribute"/>
        <w:rPr>
          <w:lang w:val="fr-FR"/>
        </w:rPr>
      </w:pPr>
    </w:p>
    <w:p w:rsidR="00866695" w:rsidRDefault="00866695" w:rsidP="007B5D76">
      <w:pPr>
        <w:jc w:val="distribute"/>
        <w:rPr>
          <w:lang w:val="fr-FR"/>
        </w:rPr>
      </w:pPr>
    </w:p>
    <w:p w:rsidR="00866695" w:rsidRDefault="00866695" w:rsidP="007B5D76">
      <w:pPr>
        <w:jc w:val="distribute"/>
        <w:rPr>
          <w:lang w:val="fr-FR"/>
        </w:rPr>
      </w:pPr>
    </w:p>
    <w:p w:rsidR="00866695" w:rsidRDefault="00866695" w:rsidP="007B5D76">
      <w:pPr>
        <w:jc w:val="distribute"/>
        <w:rPr>
          <w:lang w:val="fr-FR"/>
        </w:rPr>
      </w:pPr>
    </w:p>
    <w:p w:rsidR="00866695" w:rsidRDefault="00866695" w:rsidP="007B5D76">
      <w:pPr>
        <w:jc w:val="distribute"/>
        <w:rPr>
          <w:lang w:val="fr-FR"/>
        </w:rPr>
      </w:pPr>
    </w:p>
    <w:p w:rsidR="00866695" w:rsidRDefault="00866695" w:rsidP="007B5D76">
      <w:pPr>
        <w:jc w:val="distribute"/>
        <w:rPr>
          <w:lang w:val="fr-FR"/>
        </w:rPr>
      </w:pPr>
    </w:p>
    <w:p w:rsidR="00866695" w:rsidRDefault="00866695" w:rsidP="007B5D76">
      <w:pPr>
        <w:jc w:val="distribute"/>
        <w:rPr>
          <w:lang w:val="fr-FR"/>
        </w:rPr>
      </w:pPr>
    </w:p>
    <w:p w:rsidR="00866695" w:rsidRDefault="00866695" w:rsidP="007B5D76">
      <w:pPr>
        <w:jc w:val="distribute"/>
        <w:rPr>
          <w:lang w:val="fr-FR"/>
        </w:rPr>
      </w:pPr>
    </w:p>
    <w:p w:rsidR="00866695" w:rsidRDefault="00866695" w:rsidP="007B5D76">
      <w:pPr>
        <w:jc w:val="distribute"/>
        <w:rPr>
          <w:lang w:val="fr-FR"/>
        </w:rPr>
      </w:pPr>
    </w:p>
    <w:p w:rsidR="00866695" w:rsidRDefault="00866695" w:rsidP="007B5D76">
      <w:pPr>
        <w:jc w:val="distribute"/>
        <w:rPr>
          <w:lang w:val="fr-FR"/>
        </w:rPr>
      </w:pPr>
    </w:p>
    <w:p w:rsidR="00961B23" w:rsidRDefault="00961B23" w:rsidP="007B5D76">
      <w:pPr>
        <w:jc w:val="distribute"/>
        <w:rPr>
          <w:lang w:val="fr-FR"/>
        </w:rPr>
      </w:pPr>
    </w:p>
    <w:p w:rsidR="007B5D76" w:rsidRDefault="00DD3EF0" w:rsidP="00866695">
      <w:pPr>
        <w:pStyle w:val="Heading2"/>
        <w:rPr>
          <w:lang w:val="fr-FR"/>
        </w:rPr>
      </w:pPr>
      <w:r>
        <w:rPr>
          <w:lang w:val="fr-FR"/>
        </w:rPr>
        <w:lastRenderedPageBreak/>
        <w:t>2</w:t>
      </w:r>
      <w:r w:rsidR="00866695">
        <w:rPr>
          <w:lang w:val="fr-FR"/>
        </w:rPr>
        <w:t xml:space="preserve"> Contexte</w:t>
      </w:r>
    </w:p>
    <w:p w:rsidR="00866695" w:rsidRPr="00866695" w:rsidRDefault="00866695" w:rsidP="00866695">
      <w:pPr>
        <w:rPr>
          <w:lang w:val="fr-FR"/>
        </w:rPr>
      </w:pPr>
    </w:p>
    <w:p w:rsidR="00CD3A95" w:rsidRDefault="00CD3A95" w:rsidP="00CD3A95">
      <w:pPr>
        <w:snapToGrid w:val="0"/>
        <w:jc w:val="both"/>
        <w:rPr>
          <w:sz w:val="32"/>
          <w:szCs w:val="32"/>
          <w:lang w:val="fr-FR"/>
        </w:rPr>
      </w:pPr>
      <w:r w:rsidRPr="00CD3A95">
        <w:rPr>
          <w:sz w:val="32"/>
          <w:szCs w:val="32"/>
          <w:lang w:val="fr-FR"/>
        </w:rPr>
        <w:t xml:space="preserve">Une CFA spécialisé dans les métiers du bâtiment a fait appel à la société ZenMedia, une SSII afin de lui développer un site web pour son organisation. </w:t>
      </w:r>
    </w:p>
    <w:p w:rsidR="00CD3A95" w:rsidRPr="00CD3A95" w:rsidRDefault="00CD3A95" w:rsidP="00CD3A95">
      <w:pPr>
        <w:snapToGrid w:val="0"/>
        <w:jc w:val="both"/>
        <w:rPr>
          <w:sz w:val="32"/>
          <w:szCs w:val="32"/>
          <w:lang w:val="fr-FR"/>
        </w:rPr>
      </w:pPr>
      <w:r w:rsidRPr="00CD3A95">
        <w:rPr>
          <w:sz w:val="32"/>
          <w:szCs w:val="32"/>
          <w:lang w:val="fr-FR"/>
        </w:rPr>
        <w:t>Ce site web devra permettre aux entreprises et à des jeunes de s’y inscrire l’un pour rechercher des offres et l’autre pour en déposer.</w:t>
      </w:r>
    </w:p>
    <w:p w:rsidR="00866695" w:rsidRDefault="00866695" w:rsidP="00866695">
      <w:pPr>
        <w:snapToGrid w:val="0"/>
        <w:jc w:val="both"/>
        <w:rPr>
          <w:sz w:val="32"/>
          <w:szCs w:val="32"/>
          <w:lang w:val="fr-FR"/>
        </w:rPr>
      </w:pPr>
      <w:r>
        <w:rPr>
          <w:sz w:val="32"/>
          <w:szCs w:val="32"/>
          <w:lang w:val="fr-FR"/>
        </w:rPr>
        <w:t xml:space="preserve">Les utilisateurs de cette application devront pouvoir naviguer dans les menus simplement et sans tracas. </w:t>
      </w:r>
    </w:p>
    <w:p w:rsidR="00DD3EF0" w:rsidRDefault="00DD3EF0" w:rsidP="00866695">
      <w:pPr>
        <w:snapToGrid w:val="0"/>
        <w:jc w:val="both"/>
        <w:rPr>
          <w:sz w:val="32"/>
          <w:szCs w:val="32"/>
          <w:lang w:val="fr-FR"/>
        </w:rPr>
      </w:pPr>
    </w:p>
    <w:p w:rsidR="00DD3EF0" w:rsidRDefault="00DD3EF0" w:rsidP="00866695">
      <w:pPr>
        <w:snapToGrid w:val="0"/>
        <w:jc w:val="both"/>
        <w:rPr>
          <w:sz w:val="32"/>
          <w:szCs w:val="32"/>
          <w:lang w:val="fr-FR"/>
        </w:rPr>
      </w:pPr>
    </w:p>
    <w:p w:rsidR="00DD3EF0" w:rsidRDefault="00DD3EF0" w:rsidP="00866695">
      <w:pPr>
        <w:snapToGrid w:val="0"/>
        <w:jc w:val="both"/>
        <w:rPr>
          <w:sz w:val="32"/>
          <w:szCs w:val="32"/>
          <w:lang w:val="fr-FR"/>
        </w:rPr>
      </w:pPr>
    </w:p>
    <w:p w:rsidR="00DD3EF0" w:rsidRDefault="00DD3EF0" w:rsidP="00866695">
      <w:pPr>
        <w:snapToGrid w:val="0"/>
        <w:jc w:val="both"/>
        <w:rPr>
          <w:sz w:val="32"/>
          <w:szCs w:val="32"/>
          <w:lang w:val="fr-FR"/>
        </w:rPr>
      </w:pPr>
    </w:p>
    <w:p w:rsidR="00DD3EF0" w:rsidRDefault="00DD3EF0" w:rsidP="00866695">
      <w:pPr>
        <w:snapToGrid w:val="0"/>
        <w:jc w:val="both"/>
        <w:rPr>
          <w:sz w:val="32"/>
          <w:szCs w:val="32"/>
          <w:lang w:val="fr-FR"/>
        </w:rPr>
      </w:pPr>
    </w:p>
    <w:p w:rsidR="00DD3EF0" w:rsidRDefault="00DD3EF0" w:rsidP="00866695">
      <w:pPr>
        <w:snapToGrid w:val="0"/>
        <w:jc w:val="both"/>
        <w:rPr>
          <w:sz w:val="32"/>
          <w:szCs w:val="32"/>
          <w:lang w:val="fr-FR"/>
        </w:rPr>
      </w:pPr>
    </w:p>
    <w:p w:rsidR="00DD3EF0" w:rsidRDefault="00DD3EF0" w:rsidP="00866695">
      <w:pPr>
        <w:snapToGrid w:val="0"/>
        <w:jc w:val="both"/>
        <w:rPr>
          <w:sz w:val="32"/>
          <w:szCs w:val="32"/>
          <w:lang w:val="fr-FR"/>
        </w:rPr>
      </w:pPr>
    </w:p>
    <w:p w:rsidR="00DD3EF0" w:rsidRDefault="00DD3EF0" w:rsidP="00866695">
      <w:pPr>
        <w:snapToGrid w:val="0"/>
        <w:jc w:val="both"/>
        <w:rPr>
          <w:sz w:val="32"/>
          <w:szCs w:val="32"/>
          <w:lang w:val="fr-FR"/>
        </w:rPr>
      </w:pPr>
    </w:p>
    <w:p w:rsidR="00DD3EF0" w:rsidRDefault="00DD3EF0" w:rsidP="00866695">
      <w:pPr>
        <w:snapToGrid w:val="0"/>
        <w:jc w:val="both"/>
        <w:rPr>
          <w:sz w:val="32"/>
          <w:szCs w:val="32"/>
          <w:lang w:val="fr-FR"/>
        </w:rPr>
      </w:pPr>
    </w:p>
    <w:p w:rsidR="00DD3EF0" w:rsidRDefault="00DD3EF0" w:rsidP="00866695">
      <w:pPr>
        <w:snapToGrid w:val="0"/>
        <w:jc w:val="both"/>
        <w:rPr>
          <w:sz w:val="32"/>
          <w:szCs w:val="32"/>
          <w:lang w:val="fr-FR"/>
        </w:rPr>
      </w:pPr>
    </w:p>
    <w:p w:rsidR="00DD3EF0" w:rsidRDefault="00DD3EF0" w:rsidP="00866695">
      <w:pPr>
        <w:snapToGrid w:val="0"/>
        <w:jc w:val="both"/>
        <w:rPr>
          <w:sz w:val="32"/>
          <w:szCs w:val="32"/>
          <w:lang w:val="fr-FR"/>
        </w:rPr>
      </w:pPr>
    </w:p>
    <w:p w:rsidR="00DD3EF0" w:rsidRDefault="00DD3EF0" w:rsidP="00866695">
      <w:pPr>
        <w:snapToGrid w:val="0"/>
        <w:jc w:val="both"/>
        <w:rPr>
          <w:sz w:val="32"/>
          <w:szCs w:val="32"/>
          <w:lang w:val="fr-FR"/>
        </w:rPr>
      </w:pPr>
    </w:p>
    <w:p w:rsidR="00DD3EF0" w:rsidRDefault="00DD3EF0" w:rsidP="00866695">
      <w:pPr>
        <w:snapToGrid w:val="0"/>
        <w:jc w:val="both"/>
        <w:rPr>
          <w:sz w:val="32"/>
          <w:szCs w:val="32"/>
          <w:lang w:val="fr-FR"/>
        </w:rPr>
      </w:pPr>
    </w:p>
    <w:p w:rsidR="00DD3EF0" w:rsidRDefault="00DD3EF0" w:rsidP="00866695">
      <w:pPr>
        <w:snapToGrid w:val="0"/>
        <w:jc w:val="both"/>
        <w:rPr>
          <w:sz w:val="32"/>
          <w:szCs w:val="32"/>
          <w:lang w:val="fr-FR"/>
        </w:rPr>
      </w:pPr>
    </w:p>
    <w:p w:rsidR="00DD3EF0" w:rsidRDefault="00DD3EF0" w:rsidP="00866695">
      <w:pPr>
        <w:snapToGrid w:val="0"/>
        <w:jc w:val="both"/>
        <w:rPr>
          <w:sz w:val="32"/>
          <w:szCs w:val="32"/>
          <w:lang w:val="fr-FR"/>
        </w:rPr>
      </w:pPr>
    </w:p>
    <w:p w:rsidR="00DD3EF0" w:rsidRPr="00866695" w:rsidRDefault="00DD3EF0" w:rsidP="00866695">
      <w:pPr>
        <w:snapToGrid w:val="0"/>
        <w:jc w:val="both"/>
        <w:rPr>
          <w:sz w:val="32"/>
          <w:szCs w:val="32"/>
          <w:lang w:val="fr-FR"/>
        </w:rPr>
      </w:pPr>
    </w:p>
    <w:p w:rsidR="007B5D76" w:rsidRDefault="00DD3EF0" w:rsidP="00DD3EF0">
      <w:pPr>
        <w:pStyle w:val="Heading2"/>
        <w:rPr>
          <w:lang w:val="fr-FR"/>
        </w:rPr>
      </w:pPr>
      <w:r>
        <w:rPr>
          <w:lang w:val="fr-FR"/>
        </w:rPr>
        <w:lastRenderedPageBreak/>
        <w:t>3 Outils utilisÉs</w:t>
      </w:r>
    </w:p>
    <w:p w:rsidR="00DD3EF0" w:rsidRDefault="00DD3EF0" w:rsidP="00DD3EF0">
      <w:pPr>
        <w:rPr>
          <w:lang w:val="fr-FR"/>
        </w:rPr>
      </w:pPr>
    </w:p>
    <w:p w:rsidR="00DD3EF0" w:rsidRDefault="00DD3EF0" w:rsidP="00DD3EF0">
      <w:pPr>
        <w:rPr>
          <w:sz w:val="32"/>
          <w:szCs w:val="32"/>
          <w:lang w:val="fr-FR"/>
        </w:rPr>
      </w:pPr>
      <w:r>
        <w:rPr>
          <w:sz w:val="32"/>
          <w:szCs w:val="32"/>
          <w:lang w:val="fr-FR"/>
        </w:rPr>
        <w:t xml:space="preserve">Les outils utilisé sont </w:t>
      </w:r>
      <w:r w:rsidR="005C5156">
        <w:rPr>
          <w:sz w:val="32"/>
          <w:szCs w:val="32"/>
          <w:lang w:val="fr-FR"/>
        </w:rPr>
        <w:t xml:space="preserve">Sublime </w:t>
      </w:r>
      <w:proofErr w:type="spellStart"/>
      <w:r w:rsidR="005C5156">
        <w:rPr>
          <w:sz w:val="32"/>
          <w:szCs w:val="32"/>
          <w:lang w:val="fr-FR"/>
        </w:rPr>
        <w:t>Text</w:t>
      </w:r>
      <w:proofErr w:type="spellEnd"/>
      <w:r>
        <w:rPr>
          <w:sz w:val="32"/>
          <w:szCs w:val="32"/>
          <w:lang w:val="fr-FR"/>
        </w:rPr>
        <w:t xml:space="preserve">, </w:t>
      </w:r>
      <w:proofErr w:type="spellStart"/>
      <w:r w:rsidR="005C5156">
        <w:rPr>
          <w:sz w:val="32"/>
          <w:szCs w:val="32"/>
          <w:lang w:val="fr-FR"/>
        </w:rPr>
        <w:t>Wamp</w:t>
      </w:r>
      <w:proofErr w:type="spellEnd"/>
      <w:r w:rsidR="005C5156">
        <w:rPr>
          <w:sz w:val="32"/>
          <w:szCs w:val="32"/>
          <w:lang w:val="fr-FR"/>
        </w:rPr>
        <w:t xml:space="preserve"> </w:t>
      </w:r>
      <w:r>
        <w:rPr>
          <w:sz w:val="32"/>
          <w:szCs w:val="32"/>
          <w:lang w:val="fr-FR"/>
        </w:rPr>
        <w:t>et Git.</w:t>
      </w:r>
    </w:p>
    <w:p w:rsidR="00426F9C" w:rsidRDefault="00FA7CC8" w:rsidP="005C5156">
      <w:pPr>
        <w:jc w:val="center"/>
        <w:rPr>
          <w:sz w:val="32"/>
          <w:szCs w:val="32"/>
          <w:lang w:val="fr-FR"/>
        </w:rPr>
      </w:pPr>
      <w:r>
        <w:rPr>
          <w:sz w:val="32"/>
          <w:szCs w:val="32"/>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138.75pt">
            <v:imagedata r:id="rId8" o:title="logo_sublime_text_3_dvloed"/>
          </v:shape>
        </w:pict>
      </w:r>
    </w:p>
    <w:p w:rsidR="00426F9C" w:rsidRDefault="00FA7CC8" w:rsidP="005C5156">
      <w:pPr>
        <w:ind w:left="0"/>
        <w:jc w:val="center"/>
        <w:rPr>
          <w:sz w:val="32"/>
          <w:szCs w:val="32"/>
          <w:lang w:val="fr-FR"/>
        </w:rPr>
      </w:pPr>
      <w:r>
        <w:rPr>
          <w:sz w:val="32"/>
          <w:szCs w:val="32"/>
          <w:lang w:val="fr-FR"/>
        </w:rPr>
        <w:pict>
          <v:shape id="_x0000_i1026" type="#_x0000_t75" style="width:135pt;height:135pt">
            <v:imagedata r:id="rId9" o:title="raw"/>
          </v:shape>
        </w:pict>
      </w:r>
    </w:p>
    <w:p w:rsidR="00426F9C" w:rsidRDefault="00426F9C" w:rsidP="00DD3EF0">
      <w:pPr>
        <w:ind w:left="1512" w:firstLine="648"/>
        <w:jc w:val="both"/>
        <w:rPr>
          <w:sz w:val="32"/>
          <w:szCs w:val="32"/>
          <w:lang w:val="fr-FR"/>
        </w:rPr>
      </w:pPr>
    </w:p>
    <w:p w:rsidR="00DD3EF0" w:rsidRDefault="00FA7CC8" w:rsidP="005C5156">
      <w:pPr>
        <w:ind w:left="0"/>
        <w:jc w:val="center"/>
        <w:rPr>
          <w:sz w:val="32"/>
          <w:szCs w:val="32"/>
          <w:lang w:val="fr-FR"/>
        </w:rPr>
      </w:pPr>
      <w:r>
        <w:rPr>
          <w:sz w:val="32"/>
          <w:szCs w:val="32"/>
          <w:lang w:val="fr-FR"/>
        </w:rPr>
        <w:pict>
          <v:shape id="_x0000_i1027" type="#_x0000_t75" style="width:143.25pt;height:143.25pt">
            <v:imagedata r:id="rId10" o:title="thumb_bigger_formation-git"/>
          </v:shape>
        </w:pict>
      </w:r>
    </w:p>
    <w:p w:rsidR="00426F9C" w:rsidRDefault="00426F9C" w:rsidP="00426F9C">
      <w:pPr>
        <w:ind w:left="2952" w:firstLine="648"/>
        <w:jc w:val="both"/>
        <w:rPr>
          <w:sz w:val="32"/>
          <w:szCs w:val="32"/>
          <w:lang w:val="fr-FR"/>
        </w:rPr>
      </w:pPr>
    </w:p>
    <w:p w:rsidR="00AD20C9" w:rsidRDefault="00AD20C9" w:rsidP="00426F9C">
      <w:pPr>
        <w:ind w:left="2952" w:firstLine="648"/>
        <w:jc w:val="both"/>
        <w:rPr>
          <w:sz w:val="32"/>
          <w:szCs w:val="32"/>
          <w:lang w:val="fr-FR"/>
        </w:rPr>
      </w:pPr>
    </w:p>
    <w:p w:rsidR="00426F9C" w:rsidRDefault="00426F9C" w:rsidP="00426F9C">
      <w:pPr>
        <w:pStyle w:val="Heading2"/>
        <w:rPr>
          <w:lang w:val="fr-FR"/>
        </w:rPr>
      </w:pPr>
      <w:r>
        <w:rPr>
          <w:lang w:val="fr-FR"/>
        </w:rPr>
        <w:lastRenderedPageBreak/>
        <w:t>4 Base de donnÉes</w:t>
      </w:r>
      <w:bookmarkStart w:id="0" w:name="_GoBack"/>
      <w:bookmarkEnd w:id="0"/>
    </w:p>
    <w:p w:rsidR="00426F9C" w:rsidRDefault="00426F9C" w:rsidP="00426F9C">
      <w:pPr>
        <w:pStyle w:val="Heading3"/>
        <w:ind w:left="0"/>
        <w:jc w:val="center"/>
        <w:rPr>
          <w:lang w:val="fr-FR"/>
        </w:rPr>
      </w:pPr>
      <w:r>
        <w:rPr>
          <w:lang w:val="fr-FR"/>
        </w:rPr>
        <w:t>MCD</w:t>
      </w:r>
    </w:p>
    <w:p w:rsidR="00AD20C9" w:rsidRDefault="000E026A" w:rsidP="00426F9C">
      <w:pPr>
        <w:rPr>
          <w:lang w:val="fr-FR"/>
        </w:rPr>
      </w:pPr>
      <w:r>
        <w:rPr>
          <w:noProof/>
          <w:lang w:val="fr-FR"/>
        </w:rPr>
        <w:drawing>
          <wp:inline distT="0" distB="0" distL="0" distR="0">
            <wp:extent cx="5924550" cy="3552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50" cy="3552825"/>
                    </a:xfrm>
                    <a:prstGeom prst="rect">
                      <a:avLst/>
                    </a:prstGeom>
                    <a:noFill/>
                    <a:ln>
                      <a:noFill/>
                    </a:ln>
                  </pic:spPr>
                </pic:pic>
              </a:graphicData>
            </a:graphic>
          </wp:inline>
        </w:drawing>
      </w:r>
    </w:p>
    <w:p w:rsidR="000E026A" w:rsidRPr="00426F9C" w:rsidRDefault="000E026A" w:rsidP="00426F9C">
      <w:pPr>
        <w:rPr>
          <w:lang w:val="fr-FR"/>
        </w:rPr>
      </w:pPr>
    </w:p>
    <w:p w:rsidR="00426F9C" w:rsidRDefault="00426F9C" w:rsidP="0026488A">
      <w:pPr>
        <w:pStyle w:val="Heading3"/>
        <w:jc w:val="center"/>
        <w:rPr>
          <w:lang w:val="fr-FR"/>
        </w:rPr>
      </w:pPr>
      <w:r>
        <w:rPr>
          <w:lang w:val="fr-FR"/>
        </w:rPr>
        <w:t>Tables</w:t>
      </w:r>
    </w:p>
    <w:p w:rsidR="00426F9C" w:rsidRDefault="0026488A" w:rsidP="00426F9C">
      <w:pPr>
        <w:rPr>
          <w:lang w:val="fr-FR"/>
        </w:rPr>
      </w:pPr>
      <w:r>
        <w:rPr>
          <w:noProof/>
          <w:lang w:val="fr-FR"/>
        </w:rPr>
        <w:drawing>
          <wp:inline distT="0" distB="0" distL="0" distR="0">
            <wp:extent cx="5934075" cy="1466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466850"/>
                    </a:xfrm>
                    <a:prstGeom prst="rect">
                      <a:avLst/>
                    </a:prstGeom>
                    <a:noFill/>
                    <a:ln>
                      <a:noFill/>
                    </a:ln>
                  </pic:spPr>
                </pic:pic>
              </a:graphicData>
            </a:graphic>
          </wp:inline>
        </w:drawing>
      </w:r>
    </w:p>
    <w:p w:rsidR="00222B2D" w:rsidRDefault="00222B2D" w:rsidP="00426F9C">
      <w:pPr>
        <w:rPr>
          <w:lang w:val="fr-FR"/>
        </w:rPr>
      </w:pPr>
    </w:p>
    <w:p w:rsidR="00222B2D" w:rsidRDefault="00222B2D" w:rsidP="00426F9C">
      <w:pPr>
        <w:rPr>
          <w:lang w:val="fr-FR"/>
        </w:rPr>
      </w:pPr>
    </w:p>
    <w:p w:rsidR="00222B2D" w:rsidRDefault="00222B2D" w:rsidP="00426F9C">
      <w:pPr>
        <w:rPr>
          <w:lang w:val="fr-FR"/>
        </w:rPr>
      </w:pPr>
    </w:p>
    <w:p w:rsidR="00FA7CC8" w:rsidRDefault="00FA7CC8" w:rsidP="00426F9C">
      <w:pPr>
        <w:rPr>
          <w:lang w:val="fr-FR"/>
        </w:rPr>
      </w:pPr>
    </w:p>
    <w:p w:rsidR="00FA7CC8" w:rsidRDefault="00FA7CC8" w:rsidP="00426F9C">
      <w:pPr>
        <w:rPr>
          <w:lang w:val="fr-FR"/>
        </w:rPr>
      </w:pPr>
    </w:p>
    <w:p w:rsidR="00FA7CC8" w:rsidRDefault="00FA7CC8" w:rsidP="00FA7CC8">
      <w:pPr>
        <w:pStyle w:val="Heading2"/>
        <w:rPr>
          <w:lang w:val="fr-FR"/>
        </w:rPr>
      </w:pPr>
      <w:r>
        <w:rPr>
          <w:lang w:val="fr-FR"/>
        </w:rPr>
        <w:lastRenderedPageBreak/>
        <w:t xml:space="preserve">5 </w:t>
      </w:r>
      <w:r>
        <w:rPr>
          <w:lang w:val="fr-FR"/>
        </w:rPr>
        <w:t>Connexion à la base de données</w:t>
      </w:r>
    </w:p>
    <w:p w:rsidR="00FA7CC8" w:rsidRPr="003D68A9" w:rsidRDefault="00FA7CC8" w:rsidP="003D68A9">
      <w:pPr>
        <w:rPr>
          <w:sz w:val="32"/>
          <w:szCs w:val="32"/>
          <w:lang w:val="fr-FR"/>
        </w:rPr>
      </w:pPr>
      <w:r w:rsidRPr="003D68A9">
        <w:rPr>
          <w:sz w:val="32"/>
          <w:szCs w:val="32"/>
          <w:lang w:val="fr-FR"/>
        </w:rPr>
        <w:t>J’ai écrit cette classe qui se trouve dans « connexion.php »</w:t>
      </w:r>
      <w:r w:rsidR="003D68A9" w:rsidRPr="003D68A9">
        <w:rPr>
          <w:sz w:val="32"/>
          <w:szCs w:val="32"/>
          <w:lang w:val="fr-FR"/>
        </w:rPr>
        <w:t>, elle me permet de me connecter à la base de données et d’effectuer des requêtes.</w:t>
      </w:r>
      <w:r w:rsidR="003D68A9">
        <w:rPr>
          <w:sz w:val="32"/>
          <w:szCs w:val="32"/>
          <w:lang w:val="fr-FR"/>
        </w:rPr>
        <w:t xml:space="preserve"> Lorsque j’ai besoin de me connecter je fais donc appel à cette classe dans d’autres fichiers.</w:t>
      </w:r>
    </w:p>
    <w:p w:rsidR="00FA7CC8" w:rsidRPr="00FA7CC8" w:rsidRDefault="00FA7CC8" w:rsidP="00FA7CC8">
      <w:pPr>
        <w:rPr>
          <w:lang w:val="fr-FR"/>
        </w:rPr>
      </w:pPr>
      <w:r>
        <w:rPr>
          <w:noProof/>
          <w:lang w:val="fr-FR"/>
        </w:rPr>
        <w:drawing>
          <wp:inline distT="0" distB="0" distL="0" distR="0">
            <wp:extent cx="593407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762250"/>
                    </a:xfrm>
                    <a:prstGeom prst="rect">
                      <a:avLst/>
                    </a:prstGeom>
                    <a:noFill/>
                    <a:ln>
                      <a:noFill/>
                    </a:ln>
                  </pic:spPr>
                </pic:pic>
              </a:graphicData>
            </a:graphic>
          </wp:inline>
        </w:drawing>
      </w:r>
    </w:p>
    <w:p w:rsidR="00222B2D" w:rsidRDefault="00222B2D" w:rsidP="00426F9C">
      <w:pPr>
        <w:rPr>
          <w:lang w:val="fr-FR"/>
        </w:rPr>
      </w:pPr>
    </w:p>
    <w:p w:rsidR="00222B2D" w:rsidRDefault="00222B2D" w:rsidP="00426F9C">
      <w:pPr>
        <w:rPr>
          <w:lang w:val="fr-FR"/>
        </w:rPr>
      </w:pPr>
    </w:p>
    <w:p w:rsidR="00222B2D" w:rsidRDefault="00222B2D" w:rsidP="00426F9C">
      <w:pPr>
        <w:rPr>
          <w:lang w:val="fr-FR"/>
        </w:rPr>
      </w:pPr>
    </w:p>
    <w:p w:rsidR="003D68A9" w:rsidRDefault="003D68A9" w:rsidP="00426F9C">
      <w:pPr>
        <w:rPr>
          <w:lang w:val="fr-FR"/>
        </w:rPr>
      </w:pPr>
    </w:p>
    <w:p w:rsidR="003D68A9" w:rsidRDefault="003D68A9" w:rsidP="00426F9C">
      <w:pPr>
        <w:rPr>
          <w:lang w:val="fr-FR"/>
        </w:rPr>
      </w:pPr>
    </w:p>
    <w:p w:rsidR="003D68A9" w:rsidRDefault="003D68A9" w:rsidP="00426F9C">
      <w:pPr>
        <w:rPr>
          <w:lang w:val="fr-FR"/>
        </w:rPr>
      </w:pPr>
    </w:p>
    <w:p w:rsidR="003D68A9" w:rsidRDefault="003D68A9" w:rsidP="00426F9C">
      <w:pPr>
        <w:rPr>
          <w:lang w:val="fr-FR"/>
        </w:rPr>
      </w:pPr>
    </w:p>
    <w:p w:rsidR="003D68A9" w:rsidRDefault="003D68A9" w:rsidP="00426F9C">
      <w:pPr>
        <w:rPr>
          <w:lang w:val="fr-FR"/>
        </w:rPr>
      </w:pPr>
    </w:p>
    <w:p w:rsidR="003D68A9" w:rsidRDefault="003D68A9" w:rsidP="00426F9C">
      <w:pPr>
        <w:rPr>
          <w:lang w:val="fr-FR"/>
        </w:rPr>
      </w:pPr>
    </w:p>
    <w:p w:rsidR="003D68A9" w:rsidRDefault="003D68A9" w:rsidP="00426F9C">
      <w:pPr>
        <w:rPr>
          <w:lang w:val="fr-FR"/>
        </w:rPr>
      </w:pPr>
    </w:p>
    <w:p w:rsidR="003D68A9" w:rsidRDefault="003D68A9" w:rsidP="00426F9C">
      <w:pPr>
        <w:rPr>
          <w:lang w:val="fr-FR"/>
        </w:rPr>
      </w:pPr>
    </w:p>
    <w:p w:rsidR="003D68A9" w:rsidRDefault="003D68A9" w:rsidP="00426F9C">
      <w:pPr>
        <w:rPr>
          <w:lang w:val="fr-FR"/>
        </w:rPr>
      </w:pPr>
    </w:p>
    <w:p w:rsidR="003D68A9" w:rsidRDefault="003D68A9" w:rsidP="00426F9C">
      <w:pPr>
        <w:rPr>
          <w:lang w:val="fr-FR"/>
        </w:rPr>
      </w:pPr>
    </w:p>
    <w:p w:rsidR="00A60E28" w:rsidRDefault="00A60E28" w:rsidP="00426F9C">
      <w:pPr>
        <w:rPr>
          <w:lang w:val="fr-FR"/>
        </w:rPr>
      </w:pPr>
    </w:p>
    <w:p w:rsidR="00A60E28" w:rsidRDefault="00A60E28" w:rsidP="00426F9C">
      <w:pPr>
        <w:rPr>
          <w:lang w:val="fr-FR"/>
        </w:rPr>
      </w:pPr>
    </w:p>
    <w:p w:rsidR="00A60E28" w:rsidRDefault="00A60E28" w:rsidP="00426F9C">
      <w:pPr>
        <w:rPr>
          <w:lang w:val="fr-FR"/>
        </w:rPr>
      </w:pPr>
    </w:p>
    <w:p w:rsidR="00A60E28" w:rsidRDefault="00A60E28" w:rsidP="00A60E28">
      <w:pPr>
        <w:pStyle w:val="Heading2"/>
        <w:rPr>
          <w:lang w:val="fr-FR"/>
        </w:rPr>
      </w:pPr>
      <w:r>
        <w:rPr>
          <w:lang w:val="fr-FR"/>
        </w:rPr>
        <w:lastRenderedPageBreak/>
        <w:t xml:space="preserve">6 </w:t>
      </w:r>
      <w:r>
        <w:rPr>
          <w:lang w:val="fr-FR"/>
        </w:rPr>
        <w:t>DAO</w:t>
      </w:r>
    </w:p>
    <w:p w:rsidR="00A60E28" w:rsidRPr="00B4046A" w:rsidRDefault="00A60E28" w:rsidP="00A60E28">
      <w:pPr>
        <w:rPr>
          <w:sz w:val="32"/>
          <w:szCs w:val="32"/>
          <w:lang w:val="fr-FR"/>
        </w:rPr>
      </w:pPr>
      <w:r w:rsidRPr="00B4046A">
        <w:rPr>
          <w:sz w:val="32"/>
          <w:szCs w:val="32"/>
          <w:lang w:val="fr-FR"/>
        </w:rPr>
        <w:t xml:space="preserve">DAO signifie (Data Access Object), c’est ce qui permet d’effectuer des requêtes dans la base de données et de récupérer des informations afin de les utiliser dans l’application. Pour ce faire je dois me connecter à la base de données en </w:t>
      </w:r>
      <w:r w:rsidR="00B4046A" w:rsidRPr="00B4046A">
        <w:rPr>
          <w:sz w:val="32"/>
          <w:szCs w:val="32"/>
          <w:lang w:val="fr-FR"/>
        </w:rPr>
        <w:t>faisant appel à la classe « </w:t>
      </w:r>
      <w:proofErr w:type="spellStart"/>
      <w:r w:rsidR="00B4046A" w:rsidRPr="00B4046A">
        <w:rPr>
          <w:sz w:val="32"/>
          <w:szCs w:val="32"/>
          <w:lang w:val="fr-FR"/>
        </w:rPr>
        <w:t>connect</w:t>
      </w:r>
      <w:proofErr w:type="spellEnd"/>
      <w:r w:rsidR="00B4046A" w:rsidRPr="00B4046A">
        <w:rPr>
          <w:sz w:val="32"/>
          <w:szCs w:val="32"/>
          <w:lang w:val="fr-FR"/>
        </w:rPr>
        <w:t> » qui se trouve dans « connexion.php ». Dans le fichier du DAO je crée une classe dans cette classe j’écrie les fonctions qui effectuerons les requ</w:t>
      </w:r>
      <w:r w:rsidR="00B4046A">
        <w:rPr>
          <w:sz w:val="32"/>
          <w:szCs w:val="32"/>
          <w:lang w:val="fr-FR"/>
        </w:rPr>
        <w:t>ê</w:t>
      </w:r>
      <w:r w:rsidR="00B4046A" w:rsidRPr="00B4046A">
        <w:rPr>
          <w:sz w:val="32"/>
          <w:szCs w:val="32"/>
          <w:lang w:val="fr-FR"/>
        </w:rPr>
        <w:t>tes.</w:t>
      </w:r>
      <w:r w:rsidR="00D37151">
        <w:rPr>
          <w:sz w:val="32"/>
          <w:szCs w:val="32"/>
          <w:lang w:val="fr-FR"/>
        </w:rPr>
        <w:t xml:space="preserve"> J’utilise « return [variable] » afin que lorsque la fonction est appelée elle retourne ce que je veux.</w:t>
      </w:r>
    </w:p>
    <w:p w:rsidR="00A60E28" w:rsidRDefault="00B4046A" w:rsidP="00426F9C">
      <w:pPr>
        <w:rPr>
          <w:lang w:val="fr-FR"/>
        </w:rPr>
      </w:pPr>
      <w:r>
        <w:rPr>
          <w:noProof/>
          <w:lang w:val="fr-FR"/>
        </w:rPr>
        <w:drawing>
          <wp:inline distT="0" distB="0" distL="0" distR="0">
            <wp:extent cx="5934075" cy="4010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p w:rsidR="003D68A9" w:rsidRDefault="003D68A9" w:rsidP="00426F9C">
      <w:pPr>
        <w:rPr>
          <w:lang w:val="fr-FR"/>
        </w:rPr>
      </w:pPr>
    </w:p>
    <w:p w:rsidR="003D68A9" w:rsidRDefault="003D68A9" w:rsidP="00426F9C">
      <w:pPr>
        <w:rPr>
          <w:lang w:val="fr-FR"/>
        </w:rPr>
      </w:pPr>
    </w:p>
    <w:p w:rsidR="003D68A9" w:rsidRDefault="003D68A9" w:rsidP="00426F9C">
      <w:pPr>
        <w:rPr>
          <w:lang w:val="fr-FR"/>
        </w:rPr>
      </w:pPr>
    </w:p>
    <w:p w:rsidR="003D68A9" w:rsidRDefault="003D68A9" w:rsidP="00426F9C">
      <w:pPr>
        <w:rPr>
          <w:lang w:val="fr-FR"/>
        </w:rPr>
      </w:pPr>
    </w:p>
    <w:p w:rsidR="003D68A9" w:rsidRDefault="003D68A9" w:rsidP="00426F9C">
      <w:pPr>
        <w:rPr>
          <w:lang w:val="fr-FR"/>
        </w:rPr>
      </w:pPr>
    </w:p>
    <w:p w:rsidR="00D37151" w:rsidRDefault="00D37151" w:rsidP="00426F9C">
      <w:pPr>
        <w:rPr>
          <w:lang w:val="fr-FR"/>
        </w:rPr>
      </w:pPr>
    </w:p>
    <w:p w:rsidR="00D37151" w:rsidRDefault="00D37151" w:rsidP="00D37151">
      <w:pPr>
        <w:ind w:left="0"/>
        <w:rPr>
          <w:lang w:val="fr-FR"/>
        </w:rPr>
      </w:pPr>
    </w:p>
    <w:p w:rsidR="00BF49DB" w:rsidRDefault="00D37151" w:rsidP="00961B23">
      <w:pPr>
        <w:pStyle w:val="Heading2"/>
        <w:rPr>
          <w:lang w:val="fr-FR"/>
        </w:rPr>
      </w:pPr>
      <w:r>
        <w:rPr>
          <w:lang w:val="fr-FR"/>
        </w:rPr>
        <w:lastRenderedPageBreak/>
        <w:t>7</w:t>
      </w:r>
      <w:r w:rsidR="00222B2D">
        <w:rPr>
          <w:lang w:val="fr-FR"/>
        </w:rPr>
        <w:t xml:space="preserve"> </w:t>
      </w:r>
      <w:r w:rsidR="00961B23">
        <w:rPr>
          <w:lang w:val="fr-FR"/>
        </w:rPr>
        <w:t>Formulaires</w:t>
      </w:r>
    </w:p>
    <w:p w:rsidR="00961B23" w:rsidRDefault="00961B23" w:rsidP="00961B23">
      <w:pPr>
        <w:rPr>
          <w:sz w:val="32"/>
          <w:szCs w:val="32"/>
          <w:lang w:val="fr-FR"/>
        </w:rPr>
      </w:pPr>
      <w:r w:rsidRPr="00961B23">
        <w:rPr>
          <w:sz w:val="32"/>
          <w:szCs w:val="32"/>
          <w:lang w:val="fr-FR"/>
        </w:rPr>
        <w:t>Les formulaires servent à interagir avec la base de données. Si une personne veut se connecter elle entre des informations dans un formulaire html qui passe ces informations a au code PHP qui lui va communiquer avec la base de données.</w:t>
      </w:r>
      <w:r w:rsidR="007F2064">
        <w:rPr>
          <w:sz w:val="32"/>
          <w:szCs w:val="32"/>
          <w:lang w:val="fr-FR"/>
        </w:rPr>
        <w:t xml:space="preserve"> La structure est toujours la même.</w:t>
      </w:r>
    </w:p>
    <w:p w:rsidR="00961B23" w:rsidRDefault="00D37151" w:rsidP="00961B23">
      <w:pPr>
        <w:rPr>
          <w:sz w:val="32"/>
          <w:szCs w:val="32"/>
          <w:lang w:val="fr-FR"/>
        </w:rPr>
      </w:pPr>
      <w:r>
        <w:rPr>
          <w:noProof/>
          <w:sz w:val="32"/>
          <w:szCs w:val="32"/>
          <w:lang w:val="fr-FR"/>
        </w:rPr>
        <w:drawing>
          <wp:inline distT="0" distB="0" distL="0" distR="0">
            <wp:extent cx="5934075" cy="2171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171700"/>
                    </a:xfrm>
                    <a:prstGeom prst="rect">
                      <a:avLst/>
                    </a:prstGeom>
                    <a:noFill/>
                    <a:ln>
                      <a:noFill/>
                    </a:ln>
                  </pic:spPr>
                </pic:pic>
              </a:graphicData>
            </a:graphic>
          </wp:inline>
        </w:drawing>
      </w:r>
    </w:p>
    <w:p w:rsidR="00DA1DC4" w:rsidRPr="00DA1DC4" w:rsidRDefault="00D37151" w:rsidP="007F2064">
      <w:pPr>
        <w:rPr>
          <w:sz w:val="32"/>
          <w:szCs w:val="32"/>
          <w:lang w:val="fr-FR"/>
        </w:rPr>
      </w:pPr>
      <w:r>
        <w:rPr>
          <w:noProof/>
          <w:sz w:val="32"/>
          <w:szCs w:val="32"/>
          <w:lang w:val="fr-FR"/>
        </w:rPr>
        <w:drawing>
          <wp:inline distT="0" distB="0" distL="0" distR="0">
            <wp:extent cx="5934075" cy="4124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noFill/>
                    </a:ln>
                  </pic:spPr>
                </pic:pic>
              </a:graphicData>
            </a:graphic>
          </wp:inline>
        </w:drawing>
      </w:r>
    </w:p>
    <w:sectPr w:rsidR="00DA1DC4" w:rsidRPr="00DA1DC4">
      <w:footerReference w:type="default" r:id="rId17"/>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0C8" w:rsidRDefault="008720C8">
      <w:r>
        <w:separator/>
      </w:r>
    </w:p>
    <w:p w:rsidR="008720C8" w:rsidRDefault="008720C8"/>
  </w:endnote>
  <w:endnote w:type="continuationSeparator" w:id="0">
    <w:p w:rsidR="008720C8" w:rsidRDefault="008720C8">
      <w:r>
        <w:continuationSeparator/>
      </w:r>
    </w:p>
    <w:p w:rsidR="008720C8" w:rsidRDefault="008720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404"/>
      <w:gridCol w:w="6552"/>
      <w:gridCol w:w="1404"/>
    </w:tblGrid>
    <w:tr w:rsidR="00E16325">
      <w:sdt>
        <w:sdtPr>
          <w:alias w:val="Date"/>
          <w:tag w:val=""/>
          <w:id w:val="-1726279576"/>
          <w:placeholder>
            <w:docPart w:val="614BCA6608404548B31658042DCDA24C"/>
          </w:placeholder>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tc>
            <w:tcPr>
              <w:tcW w:w="750" w:type="pct"/>
            </w:tcPr>
            <w:p w:rsidR="00E16325" w:rsidRDefault="002C2056">
              <w:pPr>
                <w:pStyle w:val="Footer"/>
              </w:pPr>
              <w:r>
                <w:t>[Date]</w:t>
              </w:r>
            </w:p>
          </w:tc>
        </w:sdtContent>
      </w:sdt>
      <w:tc>
        <w:tcPr>
          <w:tcW w:w="3500" w:type="pct"/>
        </w:tcPr>
        <w:p w:rsidR="00E16325" w:rsidRDefault="008720C8">
          <w:pPr>
            <w:pStyle w:val="Footer"/>
            <w:jc w:val="center"/>
          </w:pPr>
          <w:sdt>
            <w:sdtPr>
              <w:alias w:val="Title"/>
              <w:tag w:val=""/>
              <w:id w:val="-1338775667"/>
              <w:showingPlcHdr/>
              <w:dataBinding w:prefixMappings="xmlns:ns0='http://purl.org/dc/elements/1.1/' xmlns:ns1='http://schemas.openxmlformats.org/package/2006/metadata/core-properties' " w:xpath="/ns1:coreProperties[1]/ns0:title[1]" w:storeItemID="{6C3C8BC8-F283-45AE-878A-BAB7291924A1}"/>
              <w:text/>
            </w:sdtPr>
            <w:sdtEndPr/>
            <w:sdtContent>
              <w:r w:rsidR="00761CAD">
                <w:t xml:space="preserve">     </w:t>
              </w:r>
            </w:sdtContent>
          </w:sdt>
        </w:p>
      </w:tc>
      <w:tc>
        <w:tcPr>
          <w:tcW w:w="750" w:type="pct"/>
        </w:tcPr>
        <w:p w:rsidR="00E16325" w:rsidRDefault="002C2056">
          <w:pPr>
            <w:pStyle w:val="Footer"/>
            <w:jc w:val="right"/>
          </w:pPr>
          <w:r>
            <w:fldChar w:fldCharType="begin"/>
          </w:r>
          <w:r>
            <w:instrText xml:space="preserve"> PAGE   \* MERGEFORMAT </w:instrText>
          </w:r>
          <w:r>
            <w:fldChar w:fldCharType="separate"/>
          </w:r>
          <w:r w:rsidR="007F2064">
            <w:rPr>
              <w:noProof/>
            </w:rPr>
            <w:t>5</w:t>
          </w:r>
          <w:r>
            <w:rPr>
              <w:noProof/>
            </w:rPr>
            <w:fldChar w:fldCharType="end"/>
          </w:r>
        </w:p>
      </w:tc>
    </w:tr>
  </w:tbl>
  <w:p w:rsidR="00E16325" w:rsidRDefault="00E16325">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0C8" w:rsidRDefault="008720C8">
      <w:r>
        <w:separator/>
      </w:r>
    </w:p>
    <w:p w:rsidR="008720C8" w:rsidRDefault="008720C8"/>
  </w:footnote>
  <w:footnote w:type="continuationSeparator" w:id="0">
    <w:p w:rsidR="008720C8" w:rsidRDefault="008720C8">
      <w:r>
        <w:continuationSeparator/>
      </w:r>
    </w:p>
    <w:p w:rsidR="008720C8" w:rsidRDefault="008720C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72F"/>
    <w:rsid w:val="00067FC5"/>
    <w:rsid w:val="000E026A"/>
    <w:rsid w:val="00147CBB"/>
    <w:rsid w:val="00222B2D"/>
    <w:rsid w:val="0026488A"/>
    <w:rsid w:val="002C2056"/>
    <w:rsid w:val="002F7099"/>
    <w:rsid w:val="00322A11"/>
    <w:rsid w:val="00384892"/>
    <w:rsid w:val="003D68A9"/>
    <w:rsid w:val="00426F9C"/>
    <w:rsid w:val="0054596C"/>
    <w:rsid w:val="005C5156"/>
    <w:rsid w:val="00761CAD"/>
    <w:rsid w:val="00790E47"/>
    <w:rsid w:val="007B5D76"/>
    <w:rsid w:val="007F2064"/>
    <w:rsid w:val="00866695"/>
    <w:rsid w:val="008720C8"/>
    <w:rsid w:val="00961B23"/>
    <w:rsid w:val="009F1A9A"/>
    <w:rsid w:val="00A60E28"/>
    <w:rsid w:val="00A7772F"/>
    <w:rsid w:val="00AD20C9"/>
    <w:rsid w:val="00B4046A"/>
    <w:rsid w:val="00B554B2"/>
    <w:rsid w:val="00BF49DB"/>
    <w:rsid w:val="00CD3A95"/>
    <w:rsid w:val="00D37151"/>
    <w:rsid w:val="00DA1DC4"/>
    <w:rsid w:val="00DD3EF0"/>
    <w:rsid w:val="00DF59A9"/>
    <w:rsid w:val="00E16325"/>
    <w:rsid w:val="00F63330"/>
    <w:rsid w:val="00FA7C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4CEBC2"/>
  <w15:chartTrackingRefBased/>
  <w15:docId w15:val="{3E6A31F6-8F7E-40B8-A169-86C053F3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si\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4BCA6608404548B31658042DCDA24C"/>
        <w:category>
          <w:name w:val="General"/>
          <w:gallery w:val="placeholder"/>
        </w:category>
        <w:types>
          <w:type w:val="bbPlcHdr"/>
        </w:types>
        <w:behaviors>
          <w:behavior w:val="content"/>
        </w:behaviors>
        <w:guid w:val="{435DABAA-2192-49FA-8972-85E8DF5FD262}"/>
      </w:docPartPr>
      <w:docPartBody>
        <w:p w:rsidR="00251FBB" w:rsidRDefault="00565AA7">
          <w:pPr>
            <w:pStyle w:val="614BCA6608404548B31658042DCDA24C"/>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AA7"/>
    <w:rsid w:val="00251FBB"/>
    <w:rsid w:val="00565AA7"/>
    <w:rsid w:val="009B1E82"/>
    <w:rsid w:val="00E752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Pr>
      <w:i/>
      <w:iCs/>
      <w:color w:val="808080"/>
    </w:rPr>
  </w:style>
  <w:style w:type="paragraph" w:customStyle="1" w:styleId="D45D86458DC74AA1988C5C034C792693">
    <w:name w:val="D45D86458DC74AA1988C5C034C792693"/>
  </w:style>
  <w:style w:type="paragraph" w:customStyle="1" w:styleId="B3F216000D9B473AB6DEA7A5EF22554C">
    <w:name w:val="B3F216000D9B473AB6DEA7A5EF22554C"/>
  </w:style>
  <w:style w:type="paragraph" w:customStyle="1" w:styleId="CB312931C4654688BAA252D6AE75A03A">
    <w:name w:val="CB312931C4654688BAA252D6AE75A03A"/>
  </w:style>
  <w:style w:type="paragraph" w:customStyle="1" w:styleId="C690E5CAE500477E93A3A51FE889788B">
    <w:name w:val="C690E5CAE500477E93A3A51FE889788B"/>
  </w:style>
  <w:style w:type="paragraph" w:customStyle="1" w:styleId="B114B71DEA594E289DDD1FB78C7CE4DC">
    <w:name w:val="B114B71DEA594E289DDD1FB78C7CE4DC"/>
  </w:style>
  <w:style w:type="paragraph" w:customStyle="1" w:styleId="C1EE6BB844794C5D947F516CA704E9DD">
    <w:name w:val="C1EE6BB844794C5D947F516CA704E9DD"/>
  </w:style>
  <w:style w:type="paragraph" w:customStyle="1" w:styleId="2B5B95364BCA478C84C2B18E38380DFA">
    <w:name w:val="2B5B95364BCA478C84C2B18E38380DFA"/>
  </w:style>
  <w:style w:type="paragraph" w:customStyle="1" w:styleId="79A7EE221A6D4629B09681C9FEE95EC1">
    <w:name w:val="79A7EE221A6D4629B09681C9FEE95EC1"/>
  </w:style>
  <w:style w:type="paragraph" w:customStyle="1" w:styleId="F7CCB68D21864CA38C8E503BBD65C33E">
    <w:name w:val="F7CCB68D21864CA38C8E503BBD65C33E"/>
  </w:style>
  <w:style w:type="paragraph" w:customStyle="1" w:styleId="1AAB3EA88AC5472DB9F3C286111CCC17">
    <w:name w:val="1AAB3EA88AC5472DB9F3C286111CCC17"/>
  </w:style>
  <w:style w:type="paragraph" w:customStyle="1" w:styleId="EF98A5FFB23240ECB24A4FE593B99315">
    <w:name w:val="EF98A5FFB23240ECB24A4FE593B99315"/>
  </w:style>
  <w:style w:type="paragraph" w:customStyle="1" w:styleId="23C19999156B4F4D8850E11C54594CC2">
    <w:name w:val="23C19999156B4F4D8850E11C54594CC2"/>
  </w:style>
  <w:style w:type="paragraph" w:customStyle="1" w:styleId="408F198DF60B4EC2BFA23DD5790D70C8">
    <w:name w:val="408F198DF60B4EC2BFA23DD5790D70C8"/>
  </w:style>
  <w:style w:type="paragraph" w:customStyle="1" w:styleId="99F26F097F1F4E958E30E73A5DA04FE1">
    <w:name w:val="99F26F097F1F4E958E30E73A5DA04FE1"/>
  </w:style>
  <w:style w:type="paragraph" w:customStyle="1" w:styleId="A023284579D14134AF5E67C46B7F33FB">
    <w:name w:val="A023284579D14134AF5E67C46B7F33FB"/>
  </w:style>
  <w:style w:type="paragraph" w:customStyle="1" w:styleId="CC69971160EF44E999AB99AEAF796BAB">
    <w:name w:val="CC69971160EF44E999AB99AEAF796BAB"/>
  </w:style>
  <w:style w:type="paragraph" w:customStyle="1" w:styleId="C49DAC16AD094DD99A9E1EB421B4E0B2">
    <w:name w:val="C49DAC16AD094DD99A9E1EB421B4E0B2"/>
  </w:style>
  <w:style w:type="paragraph" w:customStyle="1" w:styleId="D8C7EFC6D9E143CAA4DA18C026F7F8BD">
    <w:name w:val="D8C7EFC6D9E143CAA4DA18C026F7F8BD"/>
  </w:style>
  <w:style w:type="paragraph" w:customStyle="1" w:styleId="D95FA327642641BEBDE423C116B45718">
    <w:name w:val="D95FA327642641BEBDE423C116B45718"/>
  </w:style>
  <w:style w:type="paragraph" w:customStyle="1" w:styleId="68A2E68E263A470EB8B67510458C9BD9">
    <w:name w:val="68A2E68E263A470EB8B67510458C9BD9"/>
  </w:style>
  <w:style w:type="paragraph" w:customStyle="1" w:styleId="A40867F860674AD6BD9CD0A050A9848C">
    <w:name w:val="A40867F860674AD6BD9CD0A050A9848C"/>
  </w:style>
  <w:style w:type="paragraph" w:customStyle="1" w:styleId="F37FE1DB82084112BDD9CBFFB87F507B">
    <w:name w:val="F37FE1DB82084112BDD9CBFFB87F507B"/>
  </w:style>
  <w:style w:type="paragraph" w:customStyle="1" w:styleId="07304603790B4A519F1C0463EE686101">
    <w:name w:val="07304603790B4A519F1C0463EE686101"/>
  </w:style>
  <w:style w:type="paragraph" w:customStyle="1" w:styleId="86C33A293BC04766A01DE56B6935137C">
    <w:name w:val="86C33A293BC04766A01DE56B6935137C"/>
  </w:style>
  <w:style w:type="paragraph" w:customStyle="1" w:styleId="D171CB26B0584C73A7C5841EA4CC1F44">
    <w:name w:val="D171CB26B0584C73A7C5841EA4CC1F44"/>
  </w:style>
  <w:style w:type="paragraph" w:customStyle="1" w:styleId="1E1C743945E741BEAD97C7EF8A908797">
    <w:name w:val="1E1C743945E741BEAD97C7EF8A908797"/>
  </w:style>
  <w:style w:type="paragraph" w:customStyle="1" w:styleId="0E9A75CC2A3A4FB7B798CD8A9B883CF0">
    <w:name w:val="0E9A75CC2A3A4FB7B798CD8A9B883CF0"/>
  </w:style>
  <w:style w:type="paragraph" w:customStyle="1" w:styleId="3A028FC119A74D43B4C75DCC62695BBA">
    <w:name w:val="3A028FC119A74D43B4C75DCC62695BBA"/>
  </w:style>
  <w:style w:type="paragraph" w:customStyle="1" w:styleId="614BCA6608404548B31658042DCDA24C">
    <w:name w:val="614BCA6608404548B31658042DCDA2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6010829-A54E-4FD5-A983-E4FA2514A0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136</TotalTime>
  <Pages>8</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@gmail.com</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Site web</dc:subject>
  <dc:creator>Cheik-Siramakan Keita</dc:creator>
  <cp:keywords/>
  <cp:lastModifiedBy>Cheik-Siramakan Keita</cp:lastModifiedBy>
  <cp:revision>19</cp:revision>
  <dcterms:created xsi:type="dcterms:W3CDTF">2018-03-23T06:07:00Z</dcterms:created>
  <dcterms:modified xsi:type="dcterms:W3CDTF">2018-06-14T17:24:00Z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