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410150343"/>
        <w:docPartObj>
          <w:docPartGallery w:val="Cover Pages"/>
          <w:docPartUnique/>
        </w:docPartObj>
      </w:sdtPr>
      <w:sdtEndPr/>
      <w:sdtContent>
        <w:p w14:paraId="247889BC" w14:textId="77777777" w:rsidR="00E16325" w:rsidRDefault="002C2056">
          <w:r>
            <w:rPr>
              <w:noProof/>
              <w:lang w:eastAsia="ko-KR"/>
            </w:rPr>
            <mc:AlternateContent>
              <mc:Choice Requires="wps">
                <w:drawing>
                  <wp:anchor distT="0" distB="0" distL="114300" distR="114300" simplePos="0" relativeHeight="251661312" behindDoc="0" locked="1" layoutInCell="1" allowOverlap="1" wp14:anchorId="55EB483C" wp14:editId="3E3EFF69">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4627" w14:textId="77777777" w:rsidR="00E560BA" w:rsidRPr="00A7772F" w:rsidRDefault="00E560BA" w:rsidP="00A7772F">
                                <w:pPr>
                                  <w:jc w:val="right"/>
                                </w:pPr>
                                <w:r w:rsidRPr="00A7772F">
                                  <w:t>Cheik-Siramakan Keita</w:t>
                                </w:r>
                              </w:p>
                              <w:p w14:paraId="12380436" w14:textId="77777777" w:rsidR="00E560BA" w:rsidRPr="00A7772F" w:rsidRDefault="00E560BA" w:rsidP="00A7772F">
                                <w:pPr>
                                  <w:jc w:val="right"/>
                                </w:pPr>
                                <w:r w:rsidRPr="00A7772F">
                                  <w:t>cheiksiramakankeita@gmail.com</w:t>
                                </w:r>
                              </w:p>
                              <w:p w14:paraId="0A064E62" w14:textId="77777777" w:rsidR="00E560BA" w:rsidRDefault="00E560BA"/>
                              <w:p w14:paraId="2EF9B302" w14:textId="77777777" w:rsidR="00E560BA" w:rsidRPr="00A7772F" w:rsidRDefault="00E560BA" w:rsidP="00A7772F">
                                <w:pPr>
                                  <w:jc w:val="right"/>
                                </w:pPr>
                                <w:proofErr w:type="spellStart"/>
                                <w:r w:rsidRPr="00A7772F">
                                  <w:t>iramakan</w:t>
                                </w:r>
                                <w:proofErr w:type="spellEnd"/>
                                <w:r w:rsidRPr="00A7772F">
                                  <w:t xml:space="preserve"> Keita</w:t>
                                </w:r>
                              </w:p>
                              <w:p w14:paraId="3C55306A" w14:textId="77777777" w:rsidR="00E560BA" w:rsidRPr="00A7772F" w:rsidRDefault="00E560BA" w:rsidP="00A7772F">
                                <w:pPr>
                                  <w:jc w:val="right"/>
                                </w:pPr>
                                <w:r w:rsidRPr="00A7772F">
                                  <w:t>cheiksiramakankeita@gmail.com</w:t>
                                </w:r>
                              </w:p>
                              <w:p w14:paraId="2B2F206F" w14:textId="77777777" w:rsidR="00E560BA" w:rsidRDefault="00E560BA"/>
                              <w:p w14:paraId="64096751" w14:textId="49FC1891" w:rsidR="00E560BA" w:rsidRPr="00A7772F" w:rsidRDefault="00E560BA" w:rsidP="00A7772F">
                                <w:pPr>
                                  <w:jc w:val="right"/>
                                </w:pPr>
                                <w:proofErr w:type="spellStart"/>
                                <w:r w:rsidRPr="00A7772F">
                                  <w:t>iramakan</w:t>
                                </w:r>
                                <w:proofErr w:type="spellEnd"/>
                                <w:r w:rsidRPr="00A7772F">
                                  <w:t xml:space="preserve"> Keita</w:t>
                                </w:r>
                              </w:p>
                              <w:p w14:paraId="57CD7779" w14:textId="77777777" w:rsidR="00E560BA" w:rsidRPr="00A7772F" w:rsidRDefault="00E560BA" w:rsidP="00A7772F">
                                <w:pPr>
                                  <w:jc w:val="right"/>
                                </w:pPr>
                                <w:r w:rsidRPr="00A7772F">
                                  <w:t>cheiksiramakankeita@gmail.com</w:t>
                                </w:r>
                              </w:p>
                              <w:p w14:paraId="006D5020" w14:textId="77777777" w:rsidR="00E560BA" w:rsidRDefault="00E560BA"/>
                              <w:p w14:paraId="6FEC9DD8" w14:textId="7CA79611" w:rsidR="00E560BA" w:rsidRPr="00A7772F" w:rsidRDefault="00E560BA" w:rsidP="00A7772F">
                                <w:pPr>
                                  <w:jc w:val="right"/>
                                </w:pPr>
                                <w:proofErr w:type="spellStart"/>
                                <w:r w:rsidRPr="00A7772F">
                                  <w:t>iramakan</w:t>
                                </w:r>
                                <w:proofErr w:type="spellEnd"/>
                                <w:r w:rsidRPr="00A7772F">
                                  <w:t xml:space="preserve"> Keita</w:t>
                                </w:r>
                              </w:p>
                              <w:p w14:paraId="637054B6" w14:textId="77777777" w:rsidR="00E560BA" w:rsidRPr="00A7772F" w:rsidRDefault="00E560BA" w:rsidP="00A7772F">
                                <w:pPr>
                                  <w:jc w:val="right"/>
                                </w:pPr>
                                <w:r w:rsidRPr="00A7772F">
                                  <w:t>cheiksiramakankeita@gmail.com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55EB483C"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04C84627" w14:textId="77777777" w:rsidR="00E560BA" w:rsidRPr="00A7772F" w:rsidRDefault="00E560BA" w:rsidP="00A7772F">
                          <w:pPr>
                            <w:jc w:val="right"/>
                          </w:pPr>
                          <w:r w:rsidRPr="00A7772F">
                            <w:t>Cheik-Siramakan Keita</w:t>
                          </w:r>
                        </w:p>
                        <w:p w14:paraId="12380436" w14:textId="77777777" w:rsidR="00E560BA" w:rsidRPr="00A7772F" w:rsidRDefault="00E560BA" w:rsidP="00A7772F">
                          <w:pPr>
                            <w:jc w:val="right"/>
                          </w:pPr>
                          <w:r w:rsidRPr="00A7772F">
                            <w:t>cheiksiramakankeita@gmail.com</w:t>
                          </w:r>
                        </w:p>
                        <w:p w14:paraId="0A064E62" w14:textId="77777777" w:rsidR="00E560BA" w:rsidRDefault="00E560BA"/>
                        <w:p w14:paraId="2EF9B302" w14:textId="77777777" w:rsidR="00E560BA" w:rsidRPr="00A7772F" w:rsidRDefault="00E560BA" w:rsidP="00A7772F">
                          <w:pPr>
                            <w:jc w:val="right"/>
                          </w:pPr>
                          <w:proofErr w:type="spellStart"/>
                          <w:r w:rsidRPr="00A7772F">
                            <w:t>iramakan</w:t>
                          </w:r>
                          <w:proofErr w:type="spellEnd"/>
                          <w:r w:rsidRPr="00A7772F">
                            <w:t xml:space="preserve"> Keita</w:t>
                          </w:r>
                        </w:p>
                        <w:p w14:paraId="3C55306A" w14:textId="77777777" w:rsidR="00E560BA" w:rsidRPr="00A7772F" w:rsidRDefault="00E560BA" w:rsidP="00A7772F">
                          <w:pPr>
                            <w:jc w:val="right"/>
                          </w:pPr>
                          <w:r w:rsidRPr="00A7772F">
                            <w:t>cheiksiramakankeita@gmail.com</w:t>
                          </w:r>
                        </w:p>
                        <w:p w14:paraId="2B2F206F" w14:textId="77777777" w:rsidR="00E560BA" w:rsidRDefault="00E560BA"/>
                        <w:p w14:paraId="64096751" w14:textId="49FC1891" w:rsidR="00E560BA" w:rsidRPr="00A7772F" w:rsidRDefault="00E560BA" w:rsidP="00A7772F">
                          <w:pPr>
                            <w:jc w:val="right"/>
                          </w:pPr>
                          <w:proofErr w:type="spellStart"/>
                          <w:r w:rsidRPr="00A7772F">
                            <w:t>iramakan</w:t>
                          </w:r>
                          <w:proofErr w:type="spellEnd"/>
                          <w:r w:rsidRPr="00A7772F">
                            <w:t xml:space="preserve"> Keita</w:t>
                          </w:r>
                        </w:p>
                        <w:p w14:paraId="57CD7779" w14:textId="77777777" w:rsidR="00E560BA" w:rsidRPr="00A7772F" w:rsidRDefault="00E560BA" w:rsidP="00A7772F">
                          <w:pPr>
                            <w:jc w:val="right"/>
                          </w:pPr>
                          <w:r w:rsidRPr="00A7772F">
                            <w:t>cheiksiramakankeita@gmail.com</w:t>
                          </w:r>
                        </w:p>
                        <w:p w14:paraId="006D5020" w14:textId="77777777" w:rsidR="00E560BA" w:rsidRDefault="00E560BA"/>
                        <w:p w14:paraId="6FEC9DD8" w14:textId="7CA79611" w:rsidR="00E560BA" w:rsidRPr="00A7772F" w:rsidRDefault="00E560BA" w:rsidP="00A7772F">
                          <w:pPr>
                            <w:jc w:val="right"/>
                          </w:pPr>
                          <w:proofErr w:type="spellStart"/>
                          <w:r w:rsidRPr="00A7772F">
                            <w:t>iramakan</w:t>
                          </w:r>
                          <w:proofErr w:type="spellEnd"/>
                          <w:r w:rsidRPr="00A7772F">
                            <w:t xml:space="preserve"> Keita</w:t>
                          </w:r>
                        </w:p>
                        <w:p w14:paraId="637054B6" w14:textId="77777777" w:rsidR="00E560BA" w:rsidRPr="00A7772F" w:rsidRDefault="00E560BA" w:rsidP="00A7772F">
                          <w:pPr>
                            <w:jc w:val="right"/>
                          </w:pPr>
                          <w:r w:rsidRPr="00A7772F">
                            <w:t>cheiksiramakankeita@gmail.com</w:t>
                          </w:r>
                        </w:p>
                      </w:txbxContent>
                    </v:textbox>
                    <w10:wrap type="square" anchorx="margin" anchory="page"/>
                    <w10:anchorlock/>
                  </v:shape>
                </w:pict>
              </mc:Fallback>
            </mc:AlternateContent>
          </w:r>
          <w:r>
            <w:rPr>
              <w:noProof/>
              <w:lang w:eastAsia="ko-KR"/>
            </w:rPr>
            <mc:AlternateContent>
              <mc:Choice Requires="wps">
                <w:drawing>
                  <wp:anchor distT="0" distB="0" distL="114300" distR="114300" simplePos="0" relativeHeight="251660288" behindDoc="0" locked="1" layoutInCell="1" allowOverlap="1" wp14:anchorId="11D94247" wp14:editId="56D05D2E">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E91E" w14:textId="77777777" w:rsidR="00E560BA" w:rsidRDefault="00E560BA">
                                <w:pPr>
                                  <w:pStyle w:val="Logo"/>
                                </w:pPr>
                              </w:p>
                              <w:sdt>
                                <w:sdtPr>
                                  <w:rPr>
                                    <w:lang w:val="fr-FR"/>
                                  </w:rPr>
                                  <w:alias w:val="Title"/>
                                  <w:tag w:val=""/>
                                  <w:id w:val="1144618841"/>
                                  <w:showingPlcHdr/>
                                  <w:dataBinding w:prefixMappings="xmlns:ns0='http://purl.org/dc/elements/1.1/' xmlns:ns1='http://schemas.openxmlformats.org/package/2006/metadata/core-properties' " w:xpath="/ns1:coreProperties[1]/ns0:title[1]" w:storeItemID="{6C3C8BC8-F283-45AE-878A-BAB7291924A1}"/>
                                  <w:text/>
                                </w:sdtPr>
                                <w:sdtEndPr/>
                                <w:sdtContent>
                                  <w:p w14:paraId="1EF019EA" w14:textId="77777777" w:rsidR="00E560BA" w:rsidRPr="00A7772F" w:rsidRDefault="00E560BA">
                                    <w:pPr>
                                      <w:pStyle w:val="Title"/>
                                      <w:rPr>
                                        <w:lang w:val="fr-FR"/>
                                      </w:rPr>
                                    </w:pPr>
                                    <w:r>
                                      <w:rPr>
                                        <w:lang w:val="fr-FR"/>
                                      </w:rPr>
                                      <w:t xml:space="preserve">     </w:t>
                                    </w:r>
                                  </w:p>
                                </w:sdtContent>
                              </w:sdt>
                              <w:sdt>
                                <w:sdtPr>
                                  <w:rPr>
                                    <w:lang w:val="fr-FR"/>
                                  </w:rPr>
                                  <w:alias w:val="Subtitle"/>
                                  <w:tag w:val=""/>
                                  <w:id w:val="-678893159"/>
                                  <w:dataBinding w:prefixMappings="xmlns:ns0='http://purl.org/dc/elements/1.1/' xmlns:ns1='http://schemas.openxmlformats.org/package/2006/metadata/core-properties' " w:xpath="/ns1:coreProperties[1]/ns0:subject[1]" w:storeItemID="{6C3C8BC8-F283-45AE-878A-BAB7291924A1}"/>
                                  <w:text/>
                                </w:sdtPr>
                                <w:sdtEndPr/>
                                <w:sdtContent>
                                  <w:p w14:paraId="7C1EDCC7" w14:textId="7894F945" w:rsidR="00E560BA" w:rsidRDefault="00E560BA">
                                    <w:pPr>
                                      <w:pStyle w:val="Subtitle"/>
                                      <w:rPr>
                                        <w:lang w:val="fr-FR"/>
                                      </w:rPr>
                                    </w:pPr>
                                    <w:r w:rsidRPr="00A7772F">
                                      <w:rPr>
                                        <w:lang w:val="fr-FR"/>
                                      </w:rPr>
                                      <w:t xml:space="preserve">Application </w:t>
                                    </w:r>
                                    <w:r>
                                      <w:rPr>
                                        <w:lang w:val="fr-FR"/>
                                      </w:rPr>
                                      <w:t>ADMINISTRATIVE</w:t>
                                    </w:r>
                                  </w:p>
                                </w:sdtContent>
                              </w:sdt>
                              <w:p w14:paraId="005AD2D2" w14:textId="66A7B884" w:rsidR="00E560BA" w:rsidRDefault="00E560BA" w:rsidP="00A7772F">
                                <w:pPr>
                                  <w:pStyle w:val="Heading2"/>
                                  <w:jc w:val="right"/>
                                  <w:rPr>
                                    <w:lang w:val="fr-FR"/>
                                  </w:rPr>
                                </w:pPr>
                                <w:bookmarkStart w:id="1" w:name="_Toc6763079"/>
                                <w:bookmarkStart w:id="2" w:name="_Toc6749726"/>
                                <w:bookmarkStart w:id="3" w:name="_Toc6754135"/>
                                <w:bookmarkStart w:id="4" w:name="_Toc6757411"/>
                                <w:bookmarkStart w:id="5" w:name="_Toc6760857"/>
                                <w:r>
                                  <w:rPr>
                                    <w:lang w:val="fr-FR"/>
                                  </w:rPr>
                                  <w:t>Documentation utilisateur</w:t>
                                </w:r>
                                <w:bookmarkEnd w:id="1"/>
                              </w:p>
                              <w:p w14:paraId="37566A14" w14:textId="77777777" w:rsidR="00E560BA" w:rsidRDefault="00E560BA" w:rsidP="00A7772F">
                                <w:pPr>
                                  <w:jc w:val="right"/>
                                  <w:rPr>
                                    <w:lang w:val="fr-FR"/>
                                  </w:rPr>
                                </w:pPr>
                                <w:r>
                                  <w:rPr>
                                    <w:lang w:val="fr-FR"/>
                                  </w:rPr>
                                  <w:t>Projet E4</w:t>
                                </w:r>
                              </w:p>
                              <w:p w14:paraId="0930460E" w14:textId="77777777" w:rsidR="00E560BA" w:rsidRPr="00A7772F" w:rsidRDefault="00E560BA" w:rsidP="00A7772F">
                                <w:pPr>
                                  <w:jc w:val="right"/>
                                  <w:rPr>
                                    <w:lang w:val="fr-FR"/>
                                  </w:rPr>
                                </w:pPr>
                                <w:r>
                                  <w:rPr>
                                    <w:lang w:val="fr-FR"/>
                                  </w:rPr>
                                  <w:t>Java</w:t>
                                </w:r>
                              </w:p>
                              <w:p w14:paraId="1BFC3F36" w14:textId="77777777" w:rsidR="00E560BA" w:rsidRPr="0032002B" w:rsidRDefault="00E560BA">
                                <w:pPr>
                                  <w:rPr>
                                    <w:lang w:val="fr-FR"/>
                                  </w:rPr>
                                </w:pPr>
                              </w:p>
                              <w:p w14:paraId="3711AFF8" w14:textId="77777777" w:rsidR="00E560BA" w:rsidRPr="0032002B" w:rsidRDefault="00E560BA">
                                <w:pPr>
                                  <w:pStyle w:val="Logo"/>
                                  <w:rPr>
                                    <w:lang w:val="fr-FR"/>
                                  </w:rPr>
                                </w:pPr>
                              </w:p>
                              <w:sdt>
                                <w:sdtPr>
                                  <w:rPr>
                                    <w:lang w:val="fr-FR"/>
                                  </w:rPr>
                                  <w:alias w:val="Title"/>
                                  <w:tag w:val=""/>
                                  <w:id w:val="-1096545525"/>
                                  <w:showingPlcHdr/>
                                  <w:dataBinding w:prefixMappings="xmlns:ns0='http://purl.org/dc/elements/1.1/' xmlns:ns1='http://schemas.openxmlformats.org/package/2006/metadata/core-properties' " w:xpath="/ns1:coreProperties[1]/ns0:title[1]" w:storeItemID="{6C3C8BC8-F283-45AE-878A-BAB7291924A1}"/>
                                  <w:text/>
                                </w:sdtPr>
                                <w:sdtEndPr/>
                                <w:sdtContent>
                                  <w:p w14:paraId="3C987D28" w14:textId="77777777" w:rsidR="00E560BA" w:rsidRPr="00A7772F" w:rsidRDefault="00E560BA">
                                    <w:pPr>
                                      <w:pStyle w:val="Title"/>
                                      <w:rPr>
                                        <w:lang w:val="fr-FR"/>
                                      </w:rPr>
                                    </w:pPr>
                                    <w:r>
                                      <w:rPr>
                                        <w:lang w:val="fr-FR"/>
                                      </w:rPr>
                                      <w:t xml:space="preserve">     </w:t>
                                    </w:r>
                                  </w:p>
                                </w:sdtContent>
                              </w:sdt>
                              <w:sdt>
                                <w:sdtPr>
                                  <w:rPr>
                                    <w:lang w:val="fr-FR"/>
                                  </w:rPr>
                                  <w:alias w:val="Subtitle"/>
                                  <w:tag w:val=""/>
                                  <w:id w:val="-590778441"/>
                                  <w:dataBinding w:prefixMappings="xmlns:ns0='http://purl.org/dc/elements/1.1/' xmlns:ns1='http://schemas.openxmlformats.org/package/2006/metadata/core-properties' " w:xpath="/ns1:coreProperties[1]/ns0:subject[1]" w:storeItemID="{6C3C8BC8-F283-45AE-878A-BAB7291924A1}"/>
                                  <w:text/>
                                </w:sdtPr>
                                <w:sdtEndPr/>
                                <w:sdtContent>
                                  <w:p w14:paraId="41064CFC" w14:textId="77777777" w:rsidR="00E560BA" w:rsidRDefault="00E560BA">
                                    <w:pPr>
                                      <w:pStyle w:val="Subtitle"/>
                                      <w:rPr>
                                        <w:lang w:val="fr-FR"/>
                                      </w:rPr>
                                    </w:pPr>
                                    <w:r>
                                      <w:rPr>
                                        <w:lang w:val="fr-FR"/>
                                      </w:rPr>
                                      <w:t>Application ADMINISTRATIVE</w:t>
                                    </w:r>
                                  </w:p>
                                </w:sdtContent>
                              </w:sdt>
                              <w:p w14:paraId="29C43724" w14:textId="77777777" w:rsidR="00E560BA" w:rsidRDefault="00E560BA" w:rsidP="00A7772F">
                                <w:pPr>
                                  <w:pStyle w:val="Heading2"/>
                                  <w:jc w:val="right"/>
                                  <w:rPr>
                                    <w:lang w:val="fr-FR"/>
                                  </w:rPr>
                                </w:pPr>
                                <w:bookmarkStart w:id="6" w:name="_Toc6763080"/>
                                <w:r>
                                  <w:rPr>
                                    <w:lang w:val="fr-FR"/>
                                  </w:rPr>
                                  <w:t>Documentation technique</w:t>
                                </w:r>
                                <w:bookmarkEnd w:id="6"/>
                              </w:p>
                              <w:p w14:paraId="67842084" w14:textId="77777777" w:rsidR="00E560BA" w:rsidRDefault="00E560BA" w:rsidP="00A7772F">
                                <w:pPr>
                                  <w:jc w:val="right"/>
                                  <w:rPr>
                                    <w:lang w:val="fr-FR"/>
                                  </w:rPr>
                                </w:pPr>
                                <w:r>
                                  <w:rPr>
                                    <w:lang w:val="fr-FR"/>
                                  </w:rPr>
                                  <w:t>Projet E4</w:t>
                                </w:r>
                              </w:p>
                              <w:p w14:paraId="52E049E2" w14:textId="77777777" w:rsidR="00E560BA" w:rsidRPr="00A7772F" w:rsidRDefault="00E560BA" w:rsidP="00A7772F">
                                <w:pPr>
                                  <w:jc w:val="right"/>
                                  <w:rPr>
                                    <w:lang w:val="fr-FR"/>
                                  </w:rPr>
                                </w:pPr>
                                <w:r>
                                  <w:rPr>
                                    <w:lang w:val="fr-FR"/>
                                  </w:rPr>
                                  <w:t>Application Java / Java FX</w:t>
                                </w:r>
                              </w:p>
                              <w:p w14:paraId="017F4C74" w14:textId="77777777" w:rsidR="00E560BA" w:rsidRPr="0032002B" w:rsidRDefault="00E560BA">
                                <w:pPr>
                                  <w:rPr>
                                    <w:lang w:val="fr-FR"/>
                                  </w:rPr>
                                </w:pPr>
                              </w:p>
                              <w:p w14:paraId="0BA4C075" w14:textId="77777777" w:rsidR="00E560BA" w:rsidRPr="0032002B" w:rsidRDefault="00E560BA">
                                <w:pPr>
                                  <w:pStyle w:val="Logo"/>
                                  <w:rPr>
                                    <w:lang w:val="fr-FR"/>
                                  </w:rPr>
                                </w:pPr>
                              </w:p>
                              <w:sdt>
                                <w:sdtPr>
                                  <w:rPr>
                                    <w:lang w:val="fr-FR"/>
                                  </w:rPr>
                                  <w:alias w:val="Title"/>
                                  <w:tag w:val=""/>
                                  <w:id w:val="468406956"/>
                                  <w:showingPlcHdr/>
                                  <w:dataBinding w:prefixMappings="xmlns:ns0='http://purl.org/dc/elements/1.1/' xmlns:ns1='http://schemas.openxmlformats.org/package/2006/metadata/core-properties' " w:xpath="/ns1:coreProperties[1]/ns0:title[1]" w:storeItemID="{6C3C8BC8-F283-45AE-878A-BAB7291924A1}"/>
                                  <w:text/>
                                </w:sdtPr>
                                <w:sdtEndPr/>
                                <w:sdtContent>
                                  <w:p w14:paraId="4A77F277" w14:textId="77777777" w:rsidR="00E560BA" w:rsidRPr="00A7772F" w:rsidRDefault="00E560BA">
                                    <w:pPr>
                                      <w:pStyle w:val="Title"/>
                                      <w:rPr>
                                        <w:lang w:val="fr-FR"/>
                                      </w:rPr>
                                    </w:pPr>
                                    <w:r>
                                      <w:rPr>
                                        <w:lang w:val="fr-FR"/>
                                      </w:rPr>
                                      <w:t xml:space="preserve">     </w:t>
                                    </w:r>
                                  </w:p>
                                </w:sdtContent>
                              </w:sdt>
                              <w:sdt>
                                <w:sdtPr>
                                  <w:rPr>
                                    <w:lang w:val="fr-FR"/>
                                  </w:rPr>
                                  <w:alias w:val="Subtitle"/>
                                  <w:tag w:val=""/>
                                  <w:id w:val="-120928094"/>
                                  <w:dataBinding w:prefixMappings="xmlns:ns0='http://purl.org/dc/elements/1.1/' xmlns:ns1='http://schemas.openxmlformats.org/package/2006/metadata/core-properties' " w:xpath="/ns1:coreProperties[1]/ns0:subject[1]" w:storeItemID="{6C3C8BC8-F283-45AE-878A-BAB7291924A1}"/>
                                  <w:text/>
                                </w:sdtPr>
                                <w:sdtEndPr/>
                                <w:sdtContent>
                                  <w:p w14:paraId="769D99C7" w14:textId="77777777" w:rsidR="00E560BA" w:rsidRDefault="00E560BA">
                                    <w:pPr>
                                      <w:pStyle w:val="Subtitle"/>
                                      <w:rPr>
                                        <w:lang w:val="fr-FR"/>
                                      </w:rPr>
                                    </w:pPr>
                                    <w:r>
                                      <w:rPr>
                                        <w:lang w:val="fr-FR"/>
                                      </w:rPr>
                                      <w:t>Application ADMINISTRATIVE</w:t>
                                    </w:r>
                                  </w:p>
                                </w:sdtContent>
                              </w:sdt>
                              <w:p w14:paraId="17216806" w14:textId="77777777" w:rsidR="00E560BA" w:rsidRDefault="00E560BA" w:rsidP="00A7772F">
                                <w:pPr>
                                  <w:pStyle w:val="Heading2"/>
                                  <w:jc w:val="right"/>
                                  <w:rPr>
                                    <w:lang w:val="fr-FR"/>
                                  </w:rPr>
                                </w:pPr>
                                <w:bookmarkStart w:id="7" w:name="_Toc6763081"/>
                                <w:r>
                                  <w:rPr>
                                    <w:lang w:val="fr-FR"/>
                                  </w:rPr>
                                  <w:t>Documentation technique</w:t>
                                </w:r>
                                <w:bookmarkEnd w:id="7"/>
                              </w:p>
                              <w:p w14:paraId="77A0640D" w14:textId="77777777" w:rsidR="00E560BA" w:rsidRDefault="00E560BA" w:rsidP="00A7772F">
                                <w:pPr>
                                  <w:jc w:val="right"/>
                                  <w:rPr>
                                    <w:lang w:val="fr-FR"/>
                                  </w:rPr>
                                </w:pPr>
                                <w:r>
                                  <w:rPr>
                                    <w:lang w:val="fr-FR"/>
                                  </w:rPr>
                                  <w:t>Projet E4</w:t>
                                </w:r>
                              </w:p>
                              <w:p w14:paraId="5F2B3790" w14:textId="77777777" w:rsidR="00E560BA" w:rsidRPr="00A7772F" w:rsidRDefault="00E560BA" w:rsidP="00A7772F">
                                <w:pPr>
                                  <w:jc w:val="right"/>
                                  <w:rPr>
                                    <w:lang w:val="fr-FR"/>
                                  </w:rPr>
                                </w:pPr>
                                <w:r>
                                  <w:rPr>
                                    <w:lang w:val="fr-FR"/>
                                  </w:rPr>
                                  <w:t>Application Java / Java FX</w:t>
                                </w:r>
                              </w:p>
                              <w:p w14:paraId="17FF7E6F" w14:textId="77777777" w:rsidR="00E560BA" w:rsidRPr="0032002B" w:rsidRDefault="00E560BA">
                                <w:pPr>
                                  <w:rPr>
                                    <w:lang w:val="fr-FR"/>
                                  </w:rPr>
                                </w:pPr>
                              </w:p>
                              <w:p w14:paraId="3FA22A1D" w14:textId="77777777" w:rsidR="00E560BA" w:rsidRPr="0032002B" w:rsidRDefault="00E560BA">
                                <w:pPr>
                                  <w:pStyle w:val="Logo"/>
                                  <w:rPr>
                                    <w:lang w:val="fr-FR"/>
                                  </w:rPr>
                                </w:pPr>
                              </w:p>
                              <w:sdt>
                                <w:sdtPr>
                                  <w:rPr>
                                    <w:lang w:val="fr-FR"/>
                                  </w:rPr>
                                  <w:alias w:val="Title"/>
                                  <w:tag w:val=""/>
                                  <w:id w:val="1162281735"/>
                                  <w:showingPlcHdr/>
                                  <w:dataBinding w:prefixMappings="xmlns:ns0='http://purl.org/dc/elements/1.1/' xmlns:ns1='http://schemas.openxmlformats.org/package/2006/metadata/core-properties' " w:xpath="/ns1:coreProperties[1]/ns0:title[1]" w:storeItemID="{6C3C8BC8-F283-45AE-878A-BAB7291924A1}"/>
                                  <w:text/>
                                </w:sdtPr>
                                <w:sdtEndPr/>
                                <w:sdtContent>
                                  <w:p w14:paraId="4B366071" w14:textId="77777777" w:rsidR="00E560BA" w:rsidRPr="00A7772F" w:rsidRDefault="00E560BA">
                                    <w:pPr>
                                      <w:pStyle w:val="Title"/>
                                      <w:rPr>
                                        <w:lang w:val="fr-FR"/>
                                      </w:rPr>
                                    </w:pPr>
                                    <w:r>
                                      <w:rPr>
                                        <w:lang w:val="fr-FR"/>
                                      </w:rPr>
                                      <w:t xml:space="preserve">     </w:t>
                                    </w:r>
                                  </w:p>
                                </w:sdtContent>
                              </w:sdt>
                              <w:sdt>
                                <w:sdtPr>
                                  <w:rPr>
                                    <w:lang w:val="fr-FR"/>
                                  </w:rPr>
                                  <w:alias w:val="Subtitle"/>
                                  <w:tag w:val=""/>
                                  <w:id w:val="1844207915"/>
                                  <w:dataBinding w:prefixMappings="xmlns:ns0='http://purl.org/dc/elements/1.1/' xmlns:ns1='http://schemas.openxmlformats.org/package/2006/metadata/core-properties' " w:xpath="/ns1:coreProperties[1]/ns0:subject[1]" w:storeItemID="{6C3C8BC8-F283-45AE-878A-BAB7291924A1}"/>
                                  <w:text/>
                                </w:sdtPr>
                                <w:sdtEndPr/>
                                <w:sdtContent>
                                  <w:p w14:paraId="001EBAF4" w14:textId="77777777" w:rsidR="00E560BA" w:rsidRDefault="00E560BA">
                                    <w:pPr>
                                      <w:pStyle w:val="Subtitle"/>
                                      <w:rPr>
                                        <w:lang w:val="fr-FR"/>
                                      </w:rPr>
                                    </w:pPr>
                                    <w:r>
                                      <w:rPr>
                                        <w:lang w:val="fr-FR"/>
                                      </w:rPr>
                                      <w:t>Application ADMINISTRATIVE</w:t>
                                    </w:r>
                                  </w:p>
                                </w:sdtContent>
                              </w:sdt>
                              <w:p w14:paraId="35F6C555" w14:textId="77777777" w:rsidR="00E560BA" w:rsidRDefault="00E560BA" w:rsidP="00A7772F">
                                <w:pPr>
                                  <w:pStyle w:val="Heading2"/>
                                  <w:jc w:val="right"/>
                                  <w:rPr>
                                    <w:lang w:val="fr-FR"/>
                                  </w:rPr>
                                </w:pPr>
                                <w:bookmarkStart w:id="8" w:name="_Toc6763082"/>
                                <w:r>
                                  <w:rPr>
                                    <w:lang w:val="fr-FR"/>
                                  </w:rPr>
                                  <w:t>Documentation technique</w:t>
                                </w:r>
                                <w:bookmarkEnd w:id="8"/>
                              </w:p>
                              <w:p w14:paraId="56FD2B8A" w14:textId="77777777" w:rsidR="00E560BA" w:rsidRDefault="00E560BA" w:rsidP="00A7772F">
                                <w:pPr>
                                  <w:jc w:val="right"/>
                                  <w:rPr>
                                    <w:lang w:val="fr-FR"/>
                                  </w:rPr>
                                </w:pPr>
                                <w:r>
                                  <w:rPr>
                                    <w:lang w:val="fr-FR"/>
                                  </w:rPr>
                                  <w:t>Projet E4</w:t>
                                </w:r>
                              </w:p>
                              <w:p w14:paraId="497C374E" w14:textId="77777777" w:rsidR="00E560BA" w:rsidRPr="00A7772F" w:rsidRDefault="00E560BA" w:rsidP="00A7772F">
                                <w:pPr>
                                  <w:jc w:val="right"/>
                                  <w:rPr>
                                    <w:lang w:val="fr-FR"/>
                                  </w:rPr>
                                </w:pPr>
                                <w:r>
                                  <w:rPr>
                                    <w:lang w:val="fr-FR"/>
                                  </w:rPr>
                                  <w:t>Application Java / Java FX</w:t>
                                </w:r>
                              </w:p>
                              <w:p w14:paraId="3D6293F0" w14:textId="77777777" w:rsidR="00E560BA" w:rsidRPr="00D721DF" w:rsidRDefault="00E560BA">
                                <w:pPr>
                                  <w:rPr>
                                    <w:lang w:val="fr-FR"/>
                                  </w:rPr>
                                </w:pPr>
                              </w:p>
                              <w:p w14:paraId="4708B607" w14:textId="77777777" w:rsidR="00E560BA" w:rsidRDefault="00E560BA" w:rsidP="00A7772F">
                                <w:pPr>
                                  <w:pStyle w:val="Heading2"/>
                                  <w:jc w:val="right"/>
                                  <w:rPr>
                                    <w:lang w:val="fr-FR"/>
                                  </w:rPr>
                                </w:pPr>
                                <w:bookmarkStart w:id="9" w:name="_Toc6763083"/>
                                <w:r>
                                  <w:rPr>
                                    <w:lang w:val="fr-FR"/>
                                  </w:rPr>
                                  <w:t>Documentation utilisateur</w:t>
                                </w:r>
                                <w:bookmarkEnd w:id="2"/>
                                <w:bookmarkEnd w:id="3"/>
                                <w:bookmarkEnd w:id="4"/>
                                <w:bookmarkEnd w:id="5"/>
                                <w:bookmarkEnd w:id="9"/>
                              </w:p>
                              <w:p w14:paraId="343C0E93" w14:textId="77777777" w:rsidR="00E560BA" w:rsidRDefault="00E560BA" w:rsidP="00A7772F">
                                <w:pPr>
                                  <w:jc w:val="right"/>
                                  <w:rPr>
                                    <w:lang w:val="fr-FR"/>
                                  </w:rPr>
                                </w:pPr>
                                <w:r>
                                  <w:rPr>
                                    <w:lang w:val="fr-FR"/>
                                  </w:rPr>
                                  <w:t>Projet E4</w:t>
                                </w:r>
                              </w:p>
                              <w:p w14:paraId="7F07E3AE" w14:textId="7DF39718" w:rsidR="00E560BA" w:rsidRPr="00A7772F" w:rsidRDefault="00E560BA" w:rsidP="00A7772F">
                                <w:pPr>
                                  <w:jc w:val="right"/>
                                  <w:rPr>
                                    <w:lang w:val="fr-FR"/>
                                  </w:rPr>
                                </w:pPr>
                                <w:r>
                                  <w:rPr>
                                    <w:lang w:val="fr-FR"/>
                                  </w:rPr>
                                  <w:t>Java</w:t>
                                </w:r>
                              </w:p>
                              <w:p w14:paraId="6CB698F2" w14:textId="77777777" w:rsidR="00E560BA" w:rsidRPr="0032002B" w:rsidRDefault="00E560BA">
                                <w:pPr>
                                  <w:rPr>
                                    <w:lang w:val="fr-FR"/>
                                  </w:rPr>
                                </w:pPr>
                              </w:p>
                              <w:p w14:paraId="34167D2B" w14:textId="77777777" w:rsidR="00E560BA" w:rsidRPr="0032002B" w:rsidRDefault="00E560BA">
                                <w:pPr>
                                  <w:pStyle w:val="Logo"/>
                                  <w:rPr>
                                    <w:lang w:val="fr-FR"/>
                                  </w:rPr>
                                </w:pPr>
                              </w:p>
                              <w:sdt>
                                <w:sdtPr>
                                  <w:rPr>
                                    <w:lang w:val="fr-FR"/>
                                  </w:rPr>
                                  <w:alias w:val="Title"/>
                                  <w:tag w:val=""/>
                                  <w:id w:val="-23788639"/>
                                  <w:showingPlcHdr/>
                                  <w:dataBinding w:prefixMappings="xmlns:ns0='http://purl.org/dc/elements/1.1/' xmlns:ns1='http://schemas.openxmlformats.org/package/2006/metadata/core-properties' " w:xpath="/ns1:coreProperties[1]/ns0:title[1]" w:storeItemID="{6C3C8BC8-F283-45AE-878A-BAB7291924A1}"/>
                                  <w:text/>
                                </w:sdtPr>
                                <w:sdtEndPr/>
                                <w:sdtContent>
                                  <w:p w14:paraId="5DCC9AD5" w14:textId="77777777" w:rsidR="00E560BA" w:rsidRPr="00A7772F" w:rsidRDefault="00E560BA">
                                    <w:pPr>
                                      <w:pStyle w:val="Title"/>
                                      <w:rPr>
                                        <w:lang w:val="fr-FR"/>
                                      </w:rPr>
                                    </w:pPr>
                                    <w:r>
                                      <w:rPr>
                                        <w:lang w:val="fr-FR"/>
                                      </w:rPr>
                                      <w:t xml:space="preserve">     </w:t>
                                    </w:r>
                                  </w:p>
                                </w:sdtContent>
                              </w:sdt>
                              <w:sdt>
                                <w:sdtPr>
                                  <w:rPr>
                                    <w:lang w:val="fr-FR"/>
                                  </w:rPr>
                                  <w:alias w:val="Subtitle"/>
                                  <w:tag w:val=""/>
                                  <w:id w:val="-2050669082"/>
                                  <w:dataBinding w:prefixMappings="xmlns:ns0='http://purl.org/dc/elements/1.1/' xmlns:ns1='http://schemas.openxmlformats.org/package/2006/metadata/core-properties' " w:xpath="/ns1:coreProperties[1]/ns0:subject[1]" w:storeItemID="{6C3C8BC8-F283-45AE-878A-BAB7291924A1}"/>
                                  <w:text/>
                                </w:sdtPr>
                                <w:sdtEndPr/>
                                <w:sdtContent>
                                  <w:p w14:paraId="0D5CD0C6" w14:textId="0FE2A2F6" w:rsidR="00E560BA" w:rsidRDefault="00E560BA">
                                    <w:pPr>
                                      <w:pStyle w:val="Subtitle"/>
                                      <w:rPr>
                                        <w:lang w:val="fr-FR"/>
                                      </w:rPr>
                                    </w:pPr>
                                    <w:r>
                                      <w:rPr>
                                        <w:lang w:val="fr-FR"/>
                                      </w:rPr>
                                      <w:t>Application ADMINISTRATIVE</w:t>
                                    </w:r>
                                  </w:p>
                                </w:sdtContent>
                              </w:sdt>
                              <w:p w14:paraId="3CC1E4EA" w14:textId="77777777" w:rsidR="00E560BA" w:rsidRDefault="00E560BA" w:rsidP="00A7772F">
                                <w:pPr>
                                  <w:pStyle w:val="Heading2"/>
                                  <w:jc w:val="right"/>
                                  <w:rPr>
                                    <w:lang w:val="fr-FR"/>
                                  </w:rPr>
                                </w:pPr>
                                <w:bookmarkStart w:id="10" w:name="_Toc531618317"/>
                                <w:bookmarkStart w:id="11" w:name="_Toc531875347"/>
                                <w:bookmarkStart w:id="12" w:name="_Toc531876833"/>
                                <w:bookmarkStart w:id="13" w:name="_Toc6740241"/>
                                <w:bookmarkStart w:id="14" w:name="_Toc6749727"/>
                                <w:bookmarkStart w:id="15" w:name="_Toc6754136"/>
                                <w:bookmarkStart w:id="16" w:name="_Toc6757412"/>
                                <w:bookmarkStart w:id="17" w:name="_Toc6760858"/>
                                <w:bookmarkStart w:id="18" w:name="_Toc6763084"/>
                                <w:r>
                                  <w:rPr>
                                    <w:lang w:val="fr-FR"/>
                                  </w:rPr>
                                  <w:t>Documentation technique</w:t>
                                </w:r>
                                <w:bookmarkEnd w:id="10"/>
                                <w:bookmarkEnd w:id="11"/>
                                <w:bookmarkEnd w:id="12"/>
                                <w:bookmarkEnd w:id="13"/>
                                <w:bookmarkEnd w:id="14"/>
                                <w:bookmarkEnd w:id="15"/>
                                <w:bookmarkEnd w:id="16"/>
                                <w:bookmarkEnd w:id="17"/>
                                <w:bookmarkEnd w:id="18"/>
                              </w:p>
                              <w:p w14:paraId="7577CC8E" w14:textId="77777777" w:rsidR="00E560BA" w:rsidRDefault="00E560BA" w:rsidP="00A7772F">
                                <w:pPr>
                                  <w:jc w:val="right"/>
                                  <w:rPr>
                                    <w:lang w:val="fr-FR"/>
                                  </w:rPr>
                                </w:pPr>
                                <w:r>
                                  <w:rPr>
                                    <w:lang w:val="fr-FR"/>
                                  </w:rPr>
                                  <w:t>Projet E4</w:t>
                                </w:r>
                              </w:p>
                              <w:p w14:paraId="0FEF64D7" w14:textId="77777777" w:rsidR="00E560BA" w:rsidRPr="00A7772F" w:rsidRDefault="00E560BA" w:rsidP="00A7772F">
                                <w:pPr>
                                  <w:jc w:val="right"/>
                                  <w:rPr>
                                    <w:lang w:val="fr-FR"/>
                                  </w:rPr>
                                </w:pPr>
                                <w:r>
                                  <w:rPr>
                                    <w:lang w:val="fr-FR"/>
                                  </w:rPr>
                                  <w:t>Application Java / Java FX</w:t>
                                </w:r>
                              </w:p>
                              <w:p w14:paraId="6DFC4C51" w14:textId="77777777" w:rsidR="00E560BA" w:rsidRPr="0032002B" w:rsidRDefault="00E560BA">
                                <w:pPr>
                                  <w:rPr>
                                    <w:lang w:val="fr-FR"/>
                                  </w:rPr>
                                </w:pPr>
                              </w:p>
                              <w:p w14:paraId="647673AB" w14:textId="77777777" w:rsidR="00E560BA" w:rsidRPr="0032002B" w:rsidRDefault="00E560BA">
                                <w:pPr>
                                  <w:pStyle w:val="Logo"/>
                                  <w:rPr>
                                    <w:lang w:val="fr-FR"/>
                                  </w:rPr>
                                </w:pPr>
                              </w:p>
                              <w:sdt>
                                <w:sdtPr>
                                  <w:rPr>
                                    <w:lang w:val="fr-FR"/>
                                  </w:rPr>
                                  <w:alias w:val="Title"/>
                                  <w:tag w:val=""/>
                                  <w:id w:val="1335571562"/>
                                  <w:showingPlcHdr/>
                                  <w:dataBinding w:prefixMappings="xmlns:ns0='http://purl.org/dc/elements/1.1/' xmlns:ns1='http://schemas.openxmlformats.org/package/2006/metadata/core-properties' " w:xpath="/ns1:coreProperties[1]/ns0:title[1]" w:storeItemID="{6C3C8BC8-F283-45AE-878A-BAB7291924A1}"/>
                                  <w:text/>
                                </w:sdtPr>
                                <w:sdtEndPr/>
                                <w:sdtContent>
                                  <w:p w14:paraId="2F404C47" w14:textId="77777777" w:rsidR="00E560BA" w:rsidRPr="00A7772F" w:rsidRDefault="00E560BA">
                                    <w:pPr>
                                      <w:pStyle w:val="Title"/>
                                      <w:rPr>
                                        <w:lang w:val="fr-FR"/>
                                      </w:rPr>
                                    </w:pPr>
                                    <w:r>
                                      <w:rPr>
                                        <w:lang w:val="fr-FR"/>
                                      </w:rPr>
                                      <w:t xml:space="preserve">     </w:t>
                                    </w:r>
                                  </w:p>
                                </w:sdtContent>
                              </w:sdt>
                              <w:sdt>
                                <w:sdtPr>
                                  <w:rPr>
                                    <w:lang w:val="fr-FR"/>
                                  </w:rPr>
                                  <w:alias w:val="Subtitle"/>
                                  <w:tag w:val=""/>
                                  <w:id w:val="533472145"/>
                                  <w:dataBinding w:prefixMappings="xmlns:ns0='http://purl.org/dc/elements/1.1/' xmlns:ns1='http://schemas.openxmlformats.org/package/2006/metadata/core-properties' " w:xpath="/ns1:coreProperties[1]/ns0:subject[1]" w:storeItemID="{6C3C8BC8-F283-45AE-878A-BAB7291924A1}"/>
                                  <w:text/>
                                </w:sdtPr>
                                <w:sdtEndPr/>
                                <w:sdtContent>
                                  <w:p w14:paraId="50BAFB83" w14:textId="6938D4B9" w:rsidR="00E560BA" w:rsidRDefault="00E560BA">
                                    <w:pPr>
                                      <w:pStyle w:val="Subtitle"/>
                                      <w:rPr>
                                        <w:lang w:val="fr-FR"/>
                                      </w:rPr>
                                    </w:pPr>
                                    <w:r>
                                      <w:rPr>
                                        <w:lang w:val="fr-FR"/>
                                      </w:rPr>
                                      <w:t>Application ADMINISTRATIVE</w:t>
                                    </w:r>
                                  </w:p>
                                </w:sdtContent>
                              </w:sdt>
                              <w:p w14:paraId="304FA184" w14:textId="77777777" w:rsidR="00E560BA" w:rsidRDefault="00E560BA" w:rsidP="00A7772F">
                                <w:pPr>
                                  <w:pStyle w:val="Heading2"/>
                                  <w:jc w:val="right"/>
                                  <w:rPr>
                                    <w:lang w:val="fr-FR"/>
                                  </w:rPr>
                                </w:pPr>
                                <w:bookmarkStart w:id="19" w:name="_Toc531618292"/>
                                <w:bookmarkStart w:id="20" w:name="_Toc531618318"/>
                                <w:bookmarkStart w:id="21" w:name="_Toc531875348"/>
                                <w:bookmarkStart w:id="22" w:name="_Toc531876834"/>
                                <w:bookmarkStart w:id="23" w:name="_Toc6740242"/>
                                <w:bookmarkStart w:id="24" w:name="_Toc6749728"/>
                                <w:bookmarkStart w:id="25" w:name="_Toc6754137"/>
                                <w:bookmarkStart w:id="26" w:name="_Toc6757413"/>
                                <w:bookmarkStart w:id="27" w:name="_Toc6760859"/>
                                <w:bookmarkStart w:id="28" w:name="_Toc6763085"/>
                                <w:r>
                                  <w:rPr>
                                    <w:lang w:val="fr-FR"/>
                                  </w:rPr>
                                  <w:t>Documentation technique</w:t>
                                </w:r>
                                <w:bookmarkEnd w:id="19"/>
                                <w:bookmarkEnd w:id="20"/>
                                <w:bookmarkEnd w:id="21"/>
                                <w:bookmarkEnd w:id="22"/>
                                <w:bookmarkEnd w:id="23"/>
                                <w:bookmarkEnd w:id="24"/>
                                <w:bookmarkEnd w:id="25"/>
                                <w:bookmarkEnd w:id="26"/>
                                <w:bookmarkEnd w:id="27"/>
                                <w:bookmarkEnd w:id="28"/>
                              </w:p>
                              <w:p w14:paraId="79F3FF05" w14:textId="77777777" w:rsidR="00E560BA" w:rsidRDefault="00E560BA" w:rsidP="00A7772F">
                                <w:pPr>
                                  <w:jc w:val="right"/>
                                  <w:rPr>
                                    <w:lang w:val="fr-FR"/>
                                  </w:rPr>
                                </w:pPr>
                                <w:r>
                                  <w:rPr>
                                    <w:lang w:val="fr-FR"/>
                                  </w:rPr>
                                  <w:t>Projet E4</w:t>
                                </w:r>
                              </w:p>
                              <w:p w14:paraId="208B5A41" w14:textId="77777777" w:rsidR="00E560BA" w:rsidRPr="00A7772F" w:rsidRDefault="00E560BA" w:rsidP="00A7772F">
                                <w:pPr>
                                  <w:jc w:val="right"/>
                                  <w:rPr>
                                    <w:lang w:val="fr-FR"/>
                                  </w:rPr>
                                </w:pPr>
                                <w:r>
                                  <w:rPr>
                                    <w:lang w:val="fr-FR"/>
                                  </w:rPr>
                                  <w:t>Application Java / Java FX</w:t>
                                </w:r>
                              </w:p>
                              <w:p w14:paraId="1D1237C6" w14:textId="77777777" w:rsidR="00E560BA" w:rsidRPr="0032002B" w:rsidRDefault="00E560BA">
                                <w:pPr>
                                  <w:rPr>
                                    <w:lang w:val="fr-FR"/>
                                  </w:rPr>
                                </w:pPr>
                              </w:p>
                              <w:p w14:paraId="1F630854" w14:textId="77777777" w:rsidR="00E560BA" w:rsidRPr="0032002B" w:rsidRDefault="00E560BA">
                                <w:pPr>
                                  <w:pStyle w:val="Logo"/>
                                  <w:rPr>
                                    <w:lang w:val="fr-FR"/>
                                  </w:rPr>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35433271" w14:textId="77777777" w:rsidR="00E560BA" w:rsidRPr="00A7772F" w:rsidRDefault="00E560BA">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6DF2EE2B" w14:textId="57F23420" w:rsidR="00E560BA" w:rsidRDefault="00E560BA">
                                    <w:pPr>
                                      <w:pStyle w:val="Subtitle"/>
                                      <w:rPr>
                                        <w:lang w:val="fr-FR"/>
                                      </w:rPr>
                                    </w:pPr>
                                    <w:r>
                                      <w:rPr>
                                        <w:lang w:val="fr-FR"/>
                                      </w:rPr>
                                      <w:t>Application ADMINISTRATIVE</w:t>
                                    </w:r>
                                  </w:p>
                                </w:sdtContent>
                              </w:sdt>
                              <w:p w14:paraId="1BA7CEA6" w14:textId="77777777" w:rsidR="00E560BA" w:rsidRDefault="00E560BA" w:rsidP="00A7772F">
                                <w:pPr>
                                  <w:pStyle w:val="Heading2"/>
                                  <w:jc w:val="right"/>
                                  <w:rPr>
                                    <w:lang w:val="fr-FR"/>
                                  </w:rPr>
                                </w:pPr>
                                <w:bookmarkStart w:id="29" w:name="_Toc531618254"/>
                                <w:bookmarkStart w:id="30" w:name="_Toc531618293"/>
                                <w:bookmarkStart w:id="31" w:name="_Toc531618319"/>
                                <w:bookmarkStart w:id="32" w:name="_Toc531875349"/>
                                <w:bookmarkStart w:id="33" w:name="_Toc531876835"/>
                                <w:bookmarkStart w:id="34" w:name="_Toc6740243"/>
                                <w:bookmarkStart w:id="35" w:name="_Toc6749729"/>
                                <w:bookmarkStart w:id="36" w:name="_Toc6754138"/>
                                <w:bookmarkStart w:id="37" w:name="_Toc6757414"/>
                                <w:bookmarkStart w:id="38" w:name="_Toc6760860"/>
                                <w:bookmarkStart w:id="39" w:name="_Toc6763086"/>
                                <w:r>
                                  <w:rPr>
                                    <w:lang w:val="fr-FR"/>
                                  </w:rPr>
                                  <w:t>Documentation technique</w:t>
                                </w:r>
                                <w:bookmarkEnd w:id="29"/>
                                <w:bookmarkEnd w:id="30"/>
                                <w:bookmarkEnd w:id="31"/>
                                <w:bookmarkEnd w:id="32"/>
                                <w:bookmarkEnd w:id="33"/>
                                <w:bookmarkEnd w:id="34"/>
                                <w:bookmarkEnd w:id="35"/>
                                <w:bookmarkEnd w:id="36"/>
                                <w:bookmarkEnd w:id="37"/>
                                <w:bookmarkEnd w:id="38"/>
                                <w:bookmarkEnd w:id="39"/>
                              </w:p>
                              <w:p w14:paraId="0FAF86DB" w14:textId="77777777" w:rsidR="00E560BA" w:rsidRDefault="00E560BA" w:rsidP="00A7772F">
                                <w:pPr>
                                  <w:jc w:val="right"/>
                                  <w:rPr>
                                    <w:lang w:val="fr-FR"/>
                                  </w:rPr>
                                </w:pPr>
                                <w:r>
                                  <w:rPr>
                                    <w:lang w:val="fr-FR"/>
                                  </w:rPr>
                                  <w:t>Projet E4</w:t>
                                </w:r>
                              </w:p>
                              <w:p w14:paraId="5BD53D26" w14:textId="77777777" w:rsidR="00E560BA" w:rsidRPr="00A7772F" w:rsidRDefault="00E560BA" w:rsidP="00A7772F">
                                <w:pPr>
                                  <w:jc w:val="right"/>
                                  <w:rPr>
                                    <w:lang w:val="fr-FR"/>
                                  </w:rPr>
                                </w:pPr>
                                <w:r>
                                  <w:rPr>
                                    <w:lang w:val="fr-FR"/>
                                  </w:rPr>
                                  <w:t>Application Java / Java FX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1D94247" id="_x0000_t202" coordsize="21600,21600" o:spt="202" path="m,l,21600r21600,l21600,xe">
                    <v:stroke joinstyle="miter"/>
                    <v:path gradientshapeok="t" o:connecttype="rect"/>
                  </v:shapetype>
                  <v:shape id="Text Box 37" o:spid="_x0000_s1027"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" filled="f" stroked="f" strokeweight=".5pt">
                    <v:textbox inset="0,0,0,0">
                      <w:txbxContent>
                        <w:p w14:paraId="6D84E91E" w14:textId="77777777" w:rsidR="00E560BA" w:rsidRDefault="00E560BA">
                          <w:pPr>
                            <w:pStyle w:val="Logo"/>
                          </w:pPr>
                        </w:p>
                        <w:sdt>
                          <w:sdtPr>
                            <w:rPr>
                              <w:lang w:val="fr-FR"/>
                            </w:rPr>
                            <w:alias w:val="Title"/>
                            <w:tag w:val=""/>
                            <w:id w:val="1144618841"/>
                            <w:showingPlcHdr/>
                            <w:dataBinding w:prefixMappings="xmlns:ns0='http://purl.org/dc/elements/1.1/' xmlns:ns1='http://schemas.openxmlformats.org/package/2006/metadata/core-properties' " w:xpath="/ns1:coreProperties[1]/ns0:title[1]" w:storeItemID="{6C3C8BC8-F283-45AE-878A-BAB7291924A1}"/>
                            <w:text/>
                          </w:sdtPr>
                          <w:sdtEndPr/>
                          <w:sdtContent>
                            <w:p w14:paraId="1EF019EA" w14:textId="77777777" w:rsidR="00E560BA" w:rsidRPr="00A7772F" w:rsidRDefault="00E560BA">
                              <w:pPr>
                                <w:pStyle w:val="Title"/>
                                <w:rPr>
                                  <w:lang w:val="fr-FR"/>
                                </w:rPr>
                              </w:pPr>
                              <w:r>
                                <w:rPr>
                                  <w:lang w:val="fr-FR"/>
                                </w:rPr>
                                <w:t xml:space="preserve">     </w:t>
                              </w:r>
                            </w:p>
                          </w:sdtContent>
                        </w:sdt>
                        <w:sdt>
                          <w:sdtPr>
                            <w:rPr>
                              <w:lang w:val="fr-FR"/>
                            </w:rPr>
                            <w:alias w:val="Subtitle"/>
                            <w:tag w:val=""/>
                            <w:id w:val="-678893159"/>
                            <w:dataBinding w:prefixMappings="xmlns:ns0='http://purl.org/dc/elements/1.1/' xmlns:ns1='http://schemas.openxmlformats.org/package/2006/metadata/core-properties' " w:xpath="/ns1:coreProperties[1]/ns0:subject[1]" w:storeItemID="{6C3C8BC8-F283-45AE-878A-BAB7291924A1}"/>
                            <w:text/>
                          </w:sdtPr>
                          <w:sdtEndPr/>
                          <w:sdtContent>
                            <w:p w14:paraId="7C1EDCC7" w14:textId="7894F945" w:rsidR="00E560BA" w:rsidRDefault="00E560BA">
                              <w:pPr>
                                <w:pStyle w:val="Subtitle"/>
                                <w:rPr>
                                  <w:lang w:val="fr-FR"/>
                                </w:rPr>
                              </w:pPr>
                              <w:r w:rsidRPr="00A7772F">
                                <w:rPr>
                                  <w:lang w:val="fr-FR"/>
                                </w:rPr>
                                <w:t xml:space="preserve">Application </w:t>
                              </w:r>
                              <w:r>
                                <w:rPr>
                                  <w:lang w:val="fr-FR"/>
                                </w:rPr>
                                <w:t>ADMINISTRATIVE</w:t>
                              </w:r>
                            </w:p>
                          </w:sdtContent>
                        </w:sdt>
                        <w:p w14:paraId="005AD2D2" w14:textId="66A7B884" w:rsidR="00E560BA" w:rsidRDefault="00E560BA" w:rsidP="00A7772F">
                          <w:pPr>
                            <w:pStyle w:val="Heading2"/>
                            <w:jc w:val="right"/>
                            <w:rPr>
                              <w:lang w:val="fr-FR"/>
                            </w:rPr>
                          </w:pPr>
                          <w:bookmarkStart w:id="39" w:name="_Toc6763079"/>
                          <w:bookmarkStart w:id="40" w:name="_Toc6749726"/>
                          <w:bookmarkStart w:id="41" w:name="_Toc6754135"/>
                          <w:bookmarkStart w:id="42" w:name="_Toc6757411"/>
                          <w:bookmarkStart w:id="43" w:name="_Toc6760857"/>
                          <w:r>
                            <w:rPr>
                              <w:lang w:val="fr-FR"/>
                            </w:rPr>
                            <w:t>Documentation utilisateur</w:t>
                          </w:r>
                          <w:bookmarkEnd w:id="39"/>
                        </w:p>
                        <w:p w14:paraId="37566A14" w14:textId="77777777" w:rsidR="00E560BA" w:rsidRDefault="00E560BA" w:rsidP="00A7772F">
                          <w:pPr>
                            <w:jc w:val="right"/>
                            <w:rPr>
                              <w:lang w:val="fr-FR"/>
                            </w:rPr>
                          </w:pPr>
                          <w:r>
                            <w:rPr>
                              <w:lang w:val="fr-FR"/>
                            </w:rPr>
                            <w:t>Projet E4</w:t>
                          </w:r>
                        </w:p>
                        <w:p w14:paraId="0930460E" w14:textId="77777777" w:rsidR="00E560BA" w:rsidRPr="00A7772F" w:rsidRDefault="00E560BA" w:rsidP="00A7772F">
                          <w:pPr>
                            <w:jc w:val="right"/>
                            <w:rPr>
                              <w:lang w:val="fr-FR"/>
                            </w:rPr>
                          </w:pPr>
                          <w:r>
                            <w:rPr>
                              <w:lang w:val="fr-FR"/>
                            </w:rPr>
                            <w:t>Java</w:t>
                          </w:r>
                        </w:p>
                        <w:p w14:paraId="1BFC3F36" w14:textId="77777777" w:rsidR="00E560BA" w:rsidRPr="0032002B" w:rsidRDefault="00E560BA">
                          <w:pPr>
                            <w:rPr>
                              <w:lang w:val="fr-FR"/>
                            </w:rPr>
                          </w:pPr>
                        </w:p>
                        <w:p w14:paraId="3711AFF8" w14:textId="77777777" w:rsidR="00E560BA" w:rsidRPr="0032002B" w:rsidRDefault="00E560BA">
                          <w:pPr>
                            <w:pStyle w:val="Logo"/>
                            <w:rPr>
                              <w:lang w:val="fr-FR"/>
                            </w:rPr>
                          </w:pPr>
                        </w:p>
                        <w:sdt>
                          <w:sdtPr>
                            <w:rPr>
                              <w:lang w:val="fr-FR"/>
                            </w:rPr>
                            <w:alias w:val="Title"/>
                            <w:tag w:val=""/>
                            <w:id w:val="-1096545525"/>
                            <w:showingPlcHdr/>
                            <w:dataBinding w:prefixMappings="xmlns:ns0='http://purl.org/dc/elements/1.1/' xmlns:ns1='http://schemas.openxmlformats.org/package/2006/metadata/core-properties' " w:xpath="/ns1:coreProperties[1]/ns0:title[1]" w:storeItemID="{6C3C8BC8-F283-45AE-878A-BAB7291924A1}"/>
                            <w:text/>
                          </w:sdtPr>
                          <w:sdtEndPr/>
                          <w:sdtContent>
                            <w:p w14:paraId="3C987D28" w14:textId="77777777" w:rsidR="00E560BA" w:rsidRPr="00A7772F" w:rsidRDefault="00E560BA">
                              <w:pPr>
                                <w:pStyle w:val="Title"/>
                                <w:rPr>
                                  <w:lang w:val="fr-FR"/>
                                </w:rPr>
                              </w:pPr>
                              <w:r>
                                <w:rPr>
                                  <w:lang w:val="fr-FR"/>
                                </w:rPr>
                                <w:t xml:space="preserve">     </w:t>
                              </w:r>
                            </w:p>
                          </w:sdtContent>
                        </w:sdt>
                        <w:sdt>
                          <w:sdtPr>
                            <w:rPr>
                              <w:lang w:val="fr-FR"/>
                            </w:rPr>
                            <w:alias w:val="Subtitle"/>
                            <w:tag w:val=""/>
                            <w:id w:val="-590778441"/>
                            <w:dataBinding w:prefixMappings="xmlns:ns0='http://purl.org/dc/elements/1.1/' xmlns:ns1='http://schemas.openxmlformats.org/package/2006/metadata/core-properties' " w:xpath="/ns1:coreProperties[1]/ns0:subject[1]" w:storeItemID="{6C3C8BC8-F283-45AE-878A-BAB7291924A1}"/>
                            <w:text/>
                          </w:sdtPr>
                          <w:sdtEndPr/>
                          <w:sdtContent>
                            <w:p w14:paraId="41064CFC" w14:textId="77777777" w:rsidR="00E560BA" w:rsidRDefault="00E560BA">
                              <w:pPr>
                                <w:pStyle w:val="Subtitle"/>
                                <w:rPr>
                                  <w:lang w:val="fr-FR"/>
                                </w:rPr>
                              </w:pPr>
                              <w:r>
                                <w:rPr>
                                  <w:lang w:val="fr-FR"/>
                                </w:rPr>
                                <w:t>Application ADMINISTRATIVE</w:t>
                              </w:r>
                            </w:p>
                          </w:sdtContent>
                        </w:sdt>
                        <w:p w14:paraId="29C43724" w14:textId="77777777" w:rsidR="00E560BA" w:rsidRDefault="00E560BA" w:rsidP="00A7772F">
                          <w:pPr>
                            <w:pStyle w:val="Heading2"/>
                            <w:jc w:val="right"/>
                            <w:rPr>
                              <w:lang w:val="fr-FR"/>
                            </w:rPr>
                          </w:pPr>
                          <w:bookmarkStart w:id="44" w:name="_Toc6763080"/>
                          <w:r>
                            <w:rPr>
                              <w:lang w:val="fr-FR"/>
                            </w:rPr>
                            <w:t>Documentation technique</w:t>
                          </w:r>
                          <w:bookmarkEnd w:id="44"/>
                        </w:p>
                        <w:p w14:paraId="67842084" w14:textId="77777777" w:rsidR="00E560BA" w:rsidRDefault="00E560BA" w:rsidP="00A7772F">
                          <w:pPr>
                            <w:jc w:val="right"/>
                            <w:rPr>
                              <w:lang w:val="fr-FR"/>
                            </w:rPr>
                          </w:pPr>
                          <w:r>
                            <w:rPr>
                              <w:lang w:val="fr-FR"/>
                            </w:rPr>
                            <w:t>Projet E4</w:t>
                          </w:r>
                        </w:p>
                        <w:p w14:paraId="52E049E2" w14:textId="77777777" w:rsidR="00E560BA" w:rsidRPr="00A7772F" w:rsidRDefault="00E560BA" w:rsidP="00A7772F">
                          <w:pPr>
                            <w:jc w:val="right"/>
                            <w:rPr>
                              <w:lang w:val="fr-FR"/>
                            </w:rPr>
                          </w:pPr>
                          <w:r>
                            <w:rPr>
                              <w:lang w:val="fr-FR"/>
                            </w:rPr>
                            <w:t>Application Java / Java FX</w:t>
                          </w:r>
                        </w:p>
                        <w:p w14:paraId="017F4C74" w14:textId="77777777" w:rsidR="00E560BA" w:rsidRPr="0032002B" w:rsidRDefault="00E560BA">
                          <w:pPr>
                            <w:rPr>
                              <w:lang w:val="fr-FR"/>
                            </w:rPr>
                          </w:pPr>
                        </w:p>
                        <w:p w14:paraId="0BA4C075" w14:textId="77777777" w:rsidR="00E560BA" w:rsidRPr="0032002B" w:rsidRDefault="00E560BA">
                          <w:pPr>
                            <w:pStyle w:val="Logo"/>
                            <w:rPr>
                              <w:lang w:val="fr-FR"/>
                            </w:rPr>
                          </w:pPr>
                        </w:p>
                        <w:sdt>
                          <w:sdtPr>
                            <w:rPr>
                              <w:lang w:val="fr-FR"/>
                            </w:rPr>
                            <w:alias w:val="Title"/>
                            <w:tag w:val=""/>
                            <w:id w:val="468406956"/>
                            <w:showingPlcHdr/>
                            <w:dataBinding w:prefixMappings="xmlns:ns0='http://purl.org/dc/elements/1.1/' xmlns:ns1='http://schemas.openxmlformats.org/package/2006/metadata/core-properties' " w:xpath="/ns1:coreProperties[1]/ns0:title[1]" w:storeItemID="{6C3C8BC8-F283-45AE-878A-BAB7291924A1}"/>
                            <w:text/>
                          </w:sdtPr>
                          <w:sdtEndPr/>
                          <w:sdtContent>
                            <w:p w14:paraId="4A77F277" w14:textId="77777777" w:rsidR="00E560BA" w:rsidRPr="00A7772F" w:rsidRDefault="00E560BA">
                              <w:pPr>
                                <w:pStyle w:val="Title"/>
                                <w:rPr>
                                  <w:lang w:val="fr-FR"/>
                                </w:rPr>
                              </w:pPr>
                              <w:r>
                                <w:rPr>
                                  <w:lang w:val="fr-FR"/>
                                </w:rPr>
                                <w:t xml:space="preserve">     </w:t>
                              </w:r>
                            </w:p>
                          </w:sdtContent>
                        </w:sdt>
                        <w:sdt>
                          <w:sdtPr>
                            <w:rPr>
                              <w:lang w:val="fr-FR"/>
                            </w:rPr>
                            <w:alias w:val="Subtitle"/>
                            <w:tag w:val=""/>
                            <w:id w:val="-120928094"/>
                            <w:dataBinding w:prefixMappings="xmlns:ns0='http://purl.org/dc/elements/1.1/' xmlns:ns1='http://schemas.openxmlformats.org/package/2006/metadata/core-properties' " w:xpath="/ns1:coreProperties[1]/ns0:subject[1]" w:storeItemID="{6C3C8BC8-F283-45AE-878A-BAB7291924A1}"/>
                            <w:text/>
                          </w:sdtPr>
                          <w:sdtEndPr/>
                          <w:sdtContent>
                            <w:p w14:paraId="769D99C7" w14:textId="77777777" w:rsidR="00E560BA" w:rsidRDefault="00E560BA">
                              <w:pPr>
                                <w:pStyle w:val="Subtitle"/>
                                <w:rPr>
                                  <w:lang w:val="fr-FR"/>
                                </w:rPr>
                              </w:pPr>
                              <w:r>
                                <w:rPr>
                                  <w:lang w:val="fr-FR"/>
                                </w:rPr>
                                <w:t>Application ADMINISTRATIVE</w:t>
                              </w:r>
                            </w:p>
                          </w:sdtContent>
                        </w:sdt>
                        <w:p w14:paraId="17216806" w14:textId="77777777" w:rsidR="00E560BA" w:rsidRDefault="00E560BA" w:rsidP="00A7772F">
                          <w:pPr>
                            <w:pStyle w:val="Heading2"/>
                            <w:jc w:val="right"/>
                            <w:rPr>
                              <w:lang w:val="fr-FR"/>
                            </w:rPr>
                          </w:pPr>
                          <w:bookmarkStart w:id="45" w:name="_Toc6763081"/>
                          <w:r>
                            <w:rPr>
                              <w:lang w:val="fr-FR"/>
                            </w:rPr>
                            <w:t>Documentation technique</w:t>
                          </w:r>
                          <w:bookmarkEnd w:id="45"/>
                        </w:p>
                        <w:p w14:paraId="77A0640D" w14:textId="77777777" w:rsidR="00E560BA" w:rsidRDefault="00E560BA" w:rsidP="00A7772F">
                          <w:pPr>
                            <w:jc w:val="right"/>
                            <w:rPr>
                              <w:lang w:val="fr-FR"/>
                            </w:rPr>
                          </w:pPr>
                          <w:r>
                            <w:rPr>
                              <w:lang w:val="fr-FR"/>
                            </w:rPr>
                            <w:t>Projet E4</w:t>
                          </w:r>
                        </w:p>
                        <w:p w14:paraId="5F2B3790" w14:textId="77777777" w:rsidR="00E560BA" w:rsidRPr="00A7772F" w:rsidRDefault="00E560BA" w:rsidP="00A7772F">
                          <w:pPr>
                            <w:jc w:val="right"/>
                            <w:rPr>
                              <w:lang w:val="fr-FR"/>
                            </w:rPr>
                          </w:pPr>
                          <w:r>
                            <w:rPr>
                              <w:lang w:val="fr-FR"/>
                            </w:rPr>
                            <w:t>Application Java / Java FX</w:t>
                          </w:r>
                        </w:p>
                        <w:p w14:paraId="17FF7E6F" w14:textId="77777777" w:rsidR="00E560BA" w:rsidRPr="0032002B" w:rsidRDefault="00E560BA">
                          <w:pPr>
                            <w:rPr>
                              <w:lang w:val="fr-FR"/>
                            </w:rPr>
                          </w:pPr>
                        </w:p>
                        <w:p w14:paraId="3FA22A1D" w14:textId="77777777" w:rsidR="00E560BA" w:rsidRPr="0032002B" w:rsidRDefault="00E560BA">
                          <w:pPr>
                            <w:pStyle w:val="Logo"/>
                            <w:rPr>
                              <w:lang w:val="fr-FR"/>
                            </w:rPr>
                          </w:pPr>
                        </w:p>
                        <w:sdt>
                          <w:sdtPr>
                            <w:rPr>
                              <w:lang w:val="fr-FR"/>
                            </w:rPr>
                            <w:alias w:val="Title"/>
                            <w:tag w:val=""/>
                            <w:id w:val="1162281735"/>
                            <w:showingPlcHdr/>
                            <w:dataBinding w:prefixMappings="xmlns:ns0='http://purl.org/dc/elements/1.1/' xmlns:ns1='http://schemas.openxmlformats.org/package/2006/metadata/core-properties' " w:xpath="/ns1:coreProperties[1]/ns0:title[1]" w:storeItemID="{6C3C8BC8-F283-45AE-878A-BAB7291924A1}"/>
                            <w:text/>
                          </w:sdtPr>
                          <w:sdtEndPr/>
                          <w:sdtContent>
                            <w:p w14:paraId="4B366071" w14:textId="77777777" w:rsidR="00E560BA" w:rsidRPr="00A7772F" w:rsidRDefault="00E560BA">
                              <w:pPr>
                                <w:pStyle w:val="Title"/>
                                <w:rPr>
                                  <w:lang w:val="fr-FR"/>
                                </w:rPr>
                              </w:pPr>
                              <w:r>
                                <w:rPr>
                                  <w:lang w:val="fr-FR"/>
                                </w:rPr>
                                <w:t xml:space="preserve">     </w:t>
                              </w:r>
                            </w:p>
                          </w:sdtContent>
                        </w:sdt>
                        <w:sdt>
                          <w:sdtPr>
                            <w:rPr>
                              <w:lang w:val="fr-FR"/>
                            </w:rPr>
                            <w:alias w:val="Subtitle"/>
                            <w:tag w:val=""/>
                            <w:id w:val="1844207915"/>
                            <w:dataBinding w:prefixMappings="xmlns:ns0='http://purl.org/dc/elements/1.1/' xmlns:ns1='http://schemas.openxmlformats.org/package/2006/metadata/core-properties' " w:xpath="/ns1:coreProperties[1]/ns0:subject[1]" w:storeItemID="{6C3C8BC8-F283-45AE-878A-BAB7291924A1}"/>
                            <w:text/>
                          </w:sdtPr>
                          <w:sdtEndPr/>
                          <w:sdtContent>
                            <w:p w14:paraId="001EBAF4" w14:textId="77777777" w:rsidR="00E560BA" w:rsidRDefault="00E560BA">
                              <w:pPr>
                                <w:pStyle w:val="Subtitle"/>
                                <w:rPr>
                                  <w:lang w:val="fr-FR"/>
                                </w:rPr>
                              </w:pPr>
                              <w:r>
                                <w:rPr>
                                  <w:lang w:val="fr-FR"/>
                                </w:rPr>
                                <w:t>Application ADMINISTRATIVE</w:t>
                              </w:r>
                            </w:p>
                          </w:sdtContent>
                        </w:sdt>
                        <w:p w14:paraId="35F6C555" w14:textId="77777777" w:rsidR="00E560BA" w:rsidRDefault="00E560BA" w:rsidP="00A7772F">
                          <w:pPr>
                            <w:pStyle w:val="Heading2"/>
                            <w:jc w:val="right"/>
                            <w:rPr>
                              <w:lang w:val="fr-FR"/>
                            </w:rPr>
                          </w:pPr>
                          <w:bookmarkStart w:id="46" w:name="_Toc6763082"/>
                          <w:r>
                            <w:rPr>
                              <w:lang w:val="fr-FR"/>
                            </w:rPr>
                            <w:t>Documentation technique</w:t>
                          </w:r>
                          <w:bookmarkEnd w:id="46"/>
                        </w:p>
                        <w:p w14:paraId="56FD2B8A" w14:textId="77777777" w:rsidR="00E560BA" w:rsidRDefault="00E560BA" w:rsidP="00A7772F">
                          <w:pPr>
                            <w:jc w:val="right"/>
                            <w:rPr>
                              <w:lang w:val="fr-FR"/>
                            </w:rPr>
                          </w:pPr>
                          <w:r>
                            <w:rPr>
                              <w:lang w:val="fr-FR"/>
                            </w:rPr>
                            <w:t>Projet E4</w:t>
                          </w:r>
                        </w:p>
                        <w:p w14:paraId="497C374E" w14:textId="77777777" w:rsidR="00E560BA" w:rsidRPr="00A7772F" w:rsidRDefault="00E560BA" w:rsidP="00A7772F">
                          <w:pPr>
                            <w:jc w:val="right"/>
                            <w:rPr>
                              <w:lang w:val="fr-FR"/>
                            </w:rPr>
                          </w:pPr>
                          <w:r>
                            <w:rPr>
                              <w:lang w:val="fr-FR"/>
                            </w:rPr>
                            <w:t>Application Java / Java FX</w:t>
                          </w:r>
                        </w:p>
                        <w:p w14:paraId="3D6293F0" w14:textId="77777777" w:rsidR="00E560BA" w:rsidRPr="00D721DF" w:rsidRDefault="00E560BA">
                          <w:pPr>
                            <w:rPr>
                              <w:lang w:val="fr-FR"/>
                            </w:rPr>
                          </w:pPr>
                        </w:p>
                        <w:p w14:paraId="4708B607" w14:textId="77777777" w:rsidR="00E560BA" w:rsidRDefault="00E560BA" w:rsidP="00A7772F">
                          <w:pPr>
                            <w:pStyle w:val="Heading2"/>
                            <w:jc w:val="right"/>
                            <w:rPr>
                              <w:lang w:val="fr-FR"/>
                            </w:rPr>
                          </w:pPr>
                          <w:bookmarkStart w:id="47" w:name="_Toc6763083"/>
                          <w:r>
                            <w:rPr>
                              <w:lang w:val="fr-FR"/>
                            </w:rPr>
                            <w:t>Documentation utilisateur</w:t>
                          </w:r>
                          <w:bookmarkEnd w:id="40"/>
                          <w:bookmarkEnd w:id="41"/>
                          <w:bookmarkEnd w:id="42"/>
                          <w:bookmarkEnd w:id="43"/>
                          <w:bookmarkEnd w:id="47"/>
                        </w:p>
                        <w:p w14:paraId="343C0E93" w14:textId="77777777" w:rsidR="00E560BA" w:rsidRDefault="00E560BA" w:rsidP="00A7772F">
                          <w:pPr>
                            <w:jc w:val="right"/>
                            <w:rPr>
                              <w:lang w:val="fr-FR"/>
                            </w:rPr>
                          </w:pPr>
                          <w:r>
                            <w:rPr>
                              <w:lang w:val="fr-FR"/>
                            </w:rPr>
                            <w:t>Projet E4</w:t>
                          </w:r>
                        </w:p>
                        <w:p w14:paraId="7F07E3AE" w14:textId="7DF39718" w:rsidR="00E560BA" w:rsidRPr="00A7772F" w:rsidRDefault="00E560BA" w:rsidP="00A7772F">
                          <w:pPr>
                            <w:jc w:val="right"/>
                            <w:rPr>
                              <w:lang w:val="fr-FR"/>
                            </w:rPr>
                          </w:pPr>
                          <w:r>
                            <w:rPr>
                              <w:lang w:val="fr-FR"/>
                            </w:rPr>
                            <w:t>Java</w:t>
                          </w:r>
                        </w:p>
                        <w:p w14:paraId="6CB698F2" w14:textId="77777777" w:rsidR="00E560BA" w:rsidRPr="0032002B" w:rsidRDefault="00E560BA">
                          <w:pPr>
                            <w:rPr>
                              <w:lang w:val="fr-FR"/>
                            </w:rPr>
                          </w:pPr>
                        </w:p>
                        <w:p w14:paraId="34167D2B" w14:textId="77777777" w:rsidR="00E560BA" w:rsidRPr="0032002B" w:rsidRDefault="00E560BA">
                          <w:pPr>
                            <w:pStyle w:val="Logo"/>
                            <w:rPr>
                              <w:lang w:val="fr-FR"/>
                            </w:rPr>
                          </w:pPr>
                        </w:p>
                        <w:sdt>
                          <w:sdtPr>
                            <w:rPr>
                              <w:lang w:val="fr-FR"/>
                            </w:rPr>
                            <w:alias w:val="Title"/>
                            <w:tag w:val=""/>
                            <w:id w:val="-23788639"/>
                            <w:showingPlcHdr/>
                            <w:dataBinding w:prefixMappings="xmlns:ns0='http://purl.org/dc/elements/1.1/' xmlns:ns1='http://schemas.openxmlformats.org/package/2006/metadata/core-properties' " w:xpath="/ns1:coreProperties[1]/ns0:title[1]" w:storeItemID="{6C3C8BC8-F283-45AE-878A-BAB7291924A1}"/>
                            <w:text/>
                          </w:sdtPr>
                          <w:sdtEndPr/>
                          <w:sdtContent>
                            <w:p w14:paraId="5DCC9AD5" w14:textId="77777777" w:rsidR="00E560BA" w:rsidRPr="00A7772F" w:rsidRDefault="00E560BA">
                              <w:pPr>
                                <w:pStyle w:val="Title"/>
                                <w:rPr>
                                  <w:lang w:val="fr-FR"/>
                                </w:rPr>
                              </w:pPr>
                              <w:r>
                                <w:rPr>
                                  <w:lang w:val="fr-FR"/>
                                </w:rPr>
                                <w:t xml:space="preserve">     </w:t>
                              </w:r>
                            </w:p>
                          </w:sdtContent>
                        </w:sdt>
                        <w:sdt>
                          <w:sdtPr>
                            <w:rPr>
                              <w:lang w:val="fr-FR"/>
                            </w:rPr>
                            <w:alias w:val="Subtitle"/>
                            <w:tag w:val=""/>
                            <w:id w:val="-2050669082"/>
                            <w:dataBinding w:prefixMappings="xmlns:ns0='http://purl.org/dc/elements/1.1/' xmlns:ns1='http://schemas.openxmlformats.org/package/2006/metadata/core-properties' " w:xpath="/ns1:coreProperties[1]/ns0:subject[1]" w:storeItemID="{6C3C8BC8-F283-45AE-878A-BAB7291924A1}"/>
                            <w:text/>
                          </w:sdtPr>
                          <w:sdtEndPr/>
                          <w:sdtContent>
                            <w:p w14:paraId="0D5CD0C6" w14:textId="0FE2A2F6" w:rsidR="00E560BA" w:rsidRDefault="00E560BA">
                              <w:pPr>
                                <w:pStyle w:val="Subtitle"/>
                                <w:rPr>
                                  <w:lang w:val="fr-FR"/>
                                </w:rPr>
                              </w:pPr>
                              <w:r>
                                <w:rPr>
                                  <w:lang w:val="fr-FR"/>
                                </w:rPr>
                                <w:t>Application ADMINISTRATIVE</w:t>
                              </w:r>
                            </w:p>
                          </w:sdtContent>
                        </w:sdt>
                        <w:p w14:paraId="3CC1E4EA" w14:textId="77777777" w:rsidR="00E560BA" w:rsidRDefault="00E560BA" w:rsidP="00A7772F">
                          <w:pPr>
                            <w:pStyle w:val="Heading2"/>
                            <w:jc w:val="right"/>
                            <w:rPr>
                              <w:lang w:val="fr-FR"/>
                            </w:rPr>
                          </w:pPr>
                          <w:bookmarkStart w:id="48" w:name="_Toc531618317"/>
                          <w:bookmarkStart w:id="49" w:name="_Toc531875347"/>
                          <w:bookmarkStart w:id="50" w:name="_Toc531876833"/>
                          <w:bookmarkStart w:id="51" w:name="_Toc6740241"/>
                          <w:bookmarkStart w:id="52" w:name="_Toc6749727"/>
                          <w:bookmarkStart w:id="53" w:name="_Toc6754136"/>
                          <w:bookmarkStart w:id="54" w:name="_Toc6757412"/>
                          <w:bookmarkStart w:id="55" w:name="_Toc6760858"/>
                          <w:bookmarkStart w:id="56" w:name="_Toc6763084"/>
                          <w:r>
                            <w:rPr>
                              <w:lang w:val="fr-FR"/>
                            </w:rPr>
                            <w:t>Documentation technique</w:t>
                          </w:r>
                          <w:bookmarkEnd w:id="48"/>
                          <w:bookmarkEnd w:id="49"/>
                          <w:bookmarkEnd w:id="50"/>
                          <w:bookmarkEnd w:id="51"/>
                          <w:bookmarkEnd w:id="52"/>
                          <w:bookmarkEnd w:id="53"/>
                          <w:bookmarkEnd w:id="54"/>
                          <w:bookmarkEnd w:id="55"/>
                          <w:bookmarkEnd w:id="56"/>
                        </w:p>
                        <w:p w14:paraId="7577CC8E" w14:textId="77777777" w:rsidR="00E560BA" w:rsidRDefault="00E560BA" w:rsidP="00A7772F">
                          <w:pPr>
                            <w:jc w:val="right"/>
                            <w:rPr>
                              <w:lang w:val="fr-FR"/>
                            </w:rPr>
                          </w:pPr>
                          <w:r>
                            <w:rPr>
                              <w:lang w:val="fr-FR"/>
                            </w:rPr>
                            <w:t>Projet E4</w:t>
                          </w:r>
                        </w:p>
                        <w:p w14:paraId="0FEF64D7" w14:textId="77777777" w:rsidR="00E560BA" w:rsidRPr="00A7772F" w:rsidRDefault="00E560BA" w:rsidP="00A7772F">
                          <w:pPr>
                            <w:jc w:val="right"/>
                            <w:rPr>
                              <w:lang w:val="fr-FR"/>
                            </w:rPr>
                          </w:pPr>
                          <w:r>
                            <w:rPr>
                              <w:lang w:val="fr-FR"/>
                            </w:rPr>
                            <w:t>Application Java / Java FX</w:t>
                          </w:r>
                        </w:p>
                        <w:p w14:paraId="6DFC4C51" w14:textId="77777777" w:rsidR="00E560BA" w:rsidRPr="0032002B" w:rsidRDefault="00E560BA">
                          <w:pPr>
                            <w:rPr>
                              <w:lang w:val="fr-FR"/>
                            </w:rPr>
                          </w:pPr>
                        </w:p>
                        <w:p w14:paraId="647673AB" w14:textId="77777777" w:rsidR="00E560BA" w:rsidRPr="0032002B" w:rsidRDefault="00E560BA">
                          <w:pPr>
                            <w:pStyle w:val="Logo"/>
                            <w:rPr>
                              <w:lang w:val="fr-FR"/>
                            </w:rPr>
                          </w:pPr>
                        </w:p>
                        <w:sdt>
                          <w:sdtPr>
                            <w:rPr>
                              <w:lang w:val="fr-FR"/>
                            </w:rPr>
                            <w:alias w:val="Title"/>
                            <w:tag w:val=""/>
                            <w:id w:val="1335571562"/>
                            <w:showingPlcHdr/>
                            <w:dataBinding w:prefixMappings="xmlns:ns0='http://purl.org/dc/elements/1.1/' xmlns:ns1='http://schemas.openxmlformats.org/package/2006/metadata/core-properties' " w:xpath="/ns1:coreProperties[1]/ns0:title[1]" w:storeItemID="{6C3C8BC8-F283-45AE-878A-BAB7291924A1}"/>
                            <w:text/>
                          </w:sdtPr>
                          <w:sdtEndPr/>
                          <w:sdtContent>
                            <w:p w14:paraId="2F404C47" w14:textId="77777777" w:rsidR="00E560BA" w:rsidRPr="00A7772F" w:rsidRDefault="00E560BA">
                              <w:pPr>
                                <w:pStyle w:val="Title"/>
                                <w:rPr>
                                  <w:lang w:val="fr-FR"/>
                                </w:rPr>
                              </w:pPr>
                              <w:r>
                                <w:rPr>
                                  <w:lang w:val="fr-FR"/>
                                </w:rPr>
                                <w:t xml:space="preserve">     </w:t>
                              </w:r>
                            </w:p>
                          </w:sdtContent>
                        </w:sdt>
                        <w:sdt>
                          <w:sdtPr>
                            <w:rPr>
                              <w:lang w:val="fr-FR"/>
                            </w:rPr>
                            <w:alias w:val="Subtitle"/>
                            <w:tag w:val=""/>
                            <w:id w:val="533472145"/>
                            <w:dataBinding w:prefixMappings="xmlns:ns0='http://purl.org/dc/elements/1.1/' xmlns:ns1='http://schemas.openxmlformats.org/package/2006/metadata/core-properties' " w:xpath="/ns1:coreProperties[1]/ns0:subject[1]" w:storeItemID="{6C3C8BC8-F283-45AE-878A-BAB7291924A1}"/>
                            <w:text/>
                          </w:sdtPr>
                          <w:sdtEndPr/>
                          <w:sdtContent>
                            <w:p w14:paraId="50BAFB83" w14:textId="6938D4B9" w:rsidR="00E560BA" w:rsidRDefault="00E560BA">
                              <w:pPr>
                                <w:pStyle w:val="Subtitle"/>
                                <w:rPr>
                                  <w:lang w:val="fr-FR"/>
                                </w:rPr>
                              </w:pPr>
                              <w:r>
                                <w:rPr>
                                  <w:lang w:val="fr-FR"/>
                                </w:rPr>
                                <w:t>Application ADMINISTRATIVE</w:t>
                              </w:r>
                            </w:p>
                          </w:sdtContent>
                        </w:sdt>
                        <w:p w14:paraId="304FA184" w14:textId="77777777" w:rsidR="00E560BA" w:rsidRDefault="00E560BA" w:rsidP="00A7772F">
                          <w:pPr>
                            <w:pStyle w:val="Heading2"/>
                            <w:jc w:val="right"/>
                            <w:rPr>
                              <w:lang w:val="fr-FR"/>
                            </w:rPr>
                          </w:pPr>
                          <w:bookmarkStart w:id="57" w:name="_Toc531618292"/>
                          <w:bookmarkStart w:id="58" w:name="_Toc531618318"/>
                          <w:bookmarkStart w:id="59" w:name="_Toc531875348"/>
                          <w:bookmarkStart w:id="60" w:name="_Toc531876834"/>
                          <w:bookmarkStart w:id="61" w:name="_Toc6740242"/>
                          <w:bookmarkStart w:id="62" w:name="_Toc6749728"/>
                          <w:bookmarkStart w:id="63" w:name="_Toc6754137"/>
                          <w:bookmarkStart w:id="64" w:name="_Toc6757413"/>
                          <w:bookmarkStart w:id="65" w:name="_Toc6760859"/>
                          <w:bookmarkStart w:id="66" w:name="_Toc6763085"/>
                          <w:r>
                            <w:rPr>
                              <w:lang w:val="fr-FR"/>
                            </w:rPr>
                            <w:t>Documentation technique</w:t>
                          </w:r>
                          <w:bookmarkEnd w:id="57"/>
                          <w:bookmarkEnd w:id="58"/>
                          <w:bookmarkEnd w:id="59"/>
                          <w:bookmarkEnd w:id="60"/>
                          <w:bookmarkEnd w:id="61"/>
                          <w:bookmarkEnd w:id="62"/>
                          <w:bookmarkEnd w:id="63"/>
                          <w:bookmarkEnd w:id="64"/>
                          <w:bookmarkEnd w:id="65"/>
                          <w:bookmarkEnd w:id="66"/>
                        </w:p>
                        <w:p w14:paraId="79F3FF05" w14:textId="77777777" w:rsidR="00E560BA" w:rsidRDefault="00E560BA" w:rsidP="00A7772F">
                          <w:pPr>
                            <w:jc w:val="right"/>
                            <w:rPr>
                              <w:lang w:val="fr-FR"/>
                            </w:rPr>
                          </w:pPr>
                          <w:r>
                            <w:rPr>
                              <w:lang w:val="fr-FR"/>
                            </w:rPr>
                            <w:t>Projet E4</w:t>
                          </w:r>
                        </w:p>
                        <w:p w14:paraId="208B5A41" w14:textId="77777777" w:rsidR="00E560BA" w:rsidRPr="00A7772F" w:rsidRDefault="00E560BA" w:rsidP="00A7772F">
                          <w:pPr>
                            <w:jc w:val="right"/>
                            <w:rPr>
                              <w:lang w:val="fr-FR"/>
                            </w:rPr>
                          </w:pPr>
                          <w:r>
                            <w:rPr>
                              <w:lang w:val="fr-FR"/>
                            </w:rPr>
                            <w:t>Application Java / Java FX</w:t>
                          </w:r>
                        </w:p>
                        <w:p w14:paraId="1D1237C6" w14:textId="77777777" w:rsidR="00E560BA" w:rsidRPr="0032002B" w:rsidRDefault="00E560BA">
                          <w:pPr>
                            <w:rPr>
                              <w:lang w:val="fr-FR"/>
                            </w:rPr>
                          </w:pPr>
                        </w:p>
                        <w:p w14:paraId="1F630854" w14:textId="77777777" w:rsidR="00E560BA" w:rsidRPr="0032002B" w:rsidRDefault="00E560BA">
                          <w:pPr>
                            <w:pStyle w:val="Logo"/>
                            <w:rPr>
                              <w:lang w:val="fr-FR"/>
                            </w:rPr>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35433271" w14:textId="77777777" w:rsidR="00E560BA" w:rsidRPr="00A7772F" w:rsidRDefault="00E560BA">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6DF2EE2B" w14:textId="57F23420" w:rsidR="00E560BA" w:rsidRDefault="00E560BA">
                              <w:pPr>
                                <w:pStyle w:val="Subtitle"/>
                                <w:rPr>
                                  <w:lang w:val="fr-FR"/>
                                </w:rPr>
                              </w:pPr>
                              <w:r>
                                <w:rPr>
                                  <w:lang w:val="fr-FR"/>
                                </w:rPr>
                                <w:t>Application ADMINISTRATIVE</w:t>
                              </w:r>
                            </w:p>
                          </w:sdtContent>
                        </w:sdt>
                        <w:p w14:paraId="1BA7CEA6" w14:textId="77777777" w:rsidR="00E560BA" w:rsidRDefault="00E560BA" w:rsidP="00A7772F">
                          <w:pPr>
                            <w:pStyle w:val="Heading2"/>
                            <w:jc w:val="right"/>
                            <w:rPr>
                              <w:lang w:val="fr-FR"/>
                            </w:rPr>
                          </w:pPr>
                          <w:bookmarkStart w:id="67" w:name="_Toc531618254"/>
                          <w:bookmarkStart w:id="68" w:name="_Toc531618293"/>
                          <w:bookmarkStart w:id="69" w:name="_Toc531618319"/>
                          <w:bookmarkStart w:id="70" w:name="_Toc531875349"/>
                          <w:bookmarkStart w:id="71" w:name="_Toc531876835"/>
                          <w:bookmarkStart w:id="72" w:name="_Toc6740243"/>
                          <w:bookmarkStart w:id="73" w:name="_Toc6749729"/>
                          <w:bookmarkStart w:id="74" w:name="_Toc6754138"/>
                          <w:bookmarkStart w:id="75" w:name="_Toc6757414"/>
                          <w:bookmarkStart w:id="76" w:name="_Toc6760860"/>
                          <w:bookmarkStart w:id="77" w:name="_Toc6763086"/>
                          <w:r>
                            <w:rPr>
                              <w:lang w:val="fr-FR"/>
                            </w:rPr>
                            <w:t>Documentation technique</w:t>
                          </w:r>
                          <w:bookmarkEnd w:id="67"/>
                          <w:bookmarkEnd w:id="68"/>
                          <w:bookmarkEnd w:id="69"/>
                          <w:bookmarkEnd w:id="70"/>
                          <w:bookmarkEnd w:id="71"/>
                          <w:bookmarkEnd w:id="72"/>
                          <w:bookmarkEnd w:id="73"/>
                          <w:bookmarkEnd w:id="74"/>
                          <w:bookmarkEnd w:id="75"/>
                          <w:bookmarkEnd w:id="76"/>
                          <w:bookmarkEnd w:id="77"/>
                        </w:p>
                        <w:p w14:paraId="0FAF86DB" w14:textId="77777777" w:rsidR="00E560BA" w:rsidRDefault="00E560BA" w:rsidP="00A7772F">
                          <w:pPr>
                            <w:jc w:val="right"/>
                            <w:rPr>
                              <w:lang w:val="fr-FR"/>
                            </w:rPr>
                          </w:pPr>
                          <w:r>
                            <w:rPr>
                              <w:lang w:val="fr-FR"/>
                            </w:rPr>
                            <w:t>Projet E4</w:t>
                          </w:r>
                        </w:p>
                        <w:p w14:paraId="5BD53D26" w14:textId="77777777" w:rsidR="00E560BA" w:rsidRPr="00A7772F" w:rsidRDefault="00E560BA" w:rsidP="00A7772F">
                          <w:pPr>
                            <w:jc w:val="right"/>
                            <w:rPr>
                              <w:lang w:val="fr-FR"/>
                            </w:rPr>
                          </w:pPr>
                          <w:r>
                            <w:rPr>
                              <w:lang w:val="fr-FR"/>
                            </w:rPr>
                            <w:t>Application Java / Java FX</w:t>
                          </w:r>
                        </w:p>
                      </w:txbxContent>
                    </v:textbox>
                    <w10:wrap type="square" anchorx="margin" anchory="page"/>
                    <w10:anchorlock/>
                  </v:shape>
                </w:pict>
              </mc:Fallback>
            </mc:AlternateContent>
          </w:r>
          <w:r>
            <w:br w:type="page"/>
          </w:r>
          <w:r>
            <w:rPr>
              <w:noProof/>
              <w:lang w:eastAsia="ko-KR"/>
            </w:rPr>
            <mc:AlternateContent>
              <mc:Choice Requires="wpg">
                <w:drawing>
                  <wp:anchor distT="0" distB="0" distL="114300" distR="114300" simplePos="0" relativeHeight="251664384" behindDoc="0" locked="1" layoutInCell="1" allowOverlap="1" wp14:anchorId="1293A12E" wp14:editId="449B11A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911FC4"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1160760469"/>
        <w:docPartObj>
          <w:docPartGallery w:val="Table of Contents"/>
          <w:docPartUnique/>
        </w:docPartObj>
      </w:sdtPr>
      <w:sdtEndPr>
        <w:rPr>
          <w:b/>
          <w:bCs/>
          <w:noProof/>
        </w:rPr>
      </w:sdtEndPr>
      <w:sdtContent>
        <w:p w14:paraId="551EF6D2" w14:textId="043EB653" w:rsidR="009B768F" w:rsidRPr="00360EE9" w:rsidRDefault="00D721DF">
          <w:pPr>
            <w:pStyle w:val="TOCHeading"/>
            <w:rPr>
              <w:rStyle w:val="Heading2Char"/>
            </w:rPr>
          </w:pPr>
          <w:r>
            <w:rPr>
              <w:rStyle w:val="Heading2Char"/>
            </w:rPr>
            <w:t>Table des matières</w:t>
          </w:r>
        </w:p>
        <w:p w14:paraId="6A3B77FB" w14:textId="688CD2F5" w:rsidR="00547028" w:rsidRDefault="009B768F" w:rsidP="00547028">
          <w:pPr>
            <w:pStyle w:val="TOC2"/>
            <w:tabs>
              <w:tab w:val="right" w:leader="dot" w:pos="10790"/>
            </w:tabs>
            <w:rPr>
              <w:noProof/>
              <w:kern w:val="0"/>
              <w:lang w:val="en-CA" w:eastAsia="ko-KR"/>
              <w14:ligatures w14:val="none"/>
            </w:rPr>
          </w:pPr>
          <w:r>
            <w:rPr>
              <w:b/>
              <w:bCs/>
              <w:noProof/>
            </w:rPr>
            <w:fldChar w:fldCharType="begin"/>
          </w:r>
          <w:r>
            <w:rPr>
              <w:b/>
              <w:bCs/>
              <w:noProof/>
            </w:rPr>
            <w:instrText xml:space="preserve"> TOC \o "1-3" \h \z \u </w:instrText>
          </w:r>
          <w:r>
            <w:rPr>
              <w:b/>
              <w:bCs/>
              <w:noProof/>
            </w:rPr>
            <w:fldChar w:fldCharType="separate"/>
          </w:r>
          <w:hyperlink w:anchor="_Toc6763087" w:history="1">
            <w:r w:rsidR="00547028" w:rsidRPr="003D66D2">
              <w:rPr>
                <w:rStyle w:val="Hyperlink"/>
                <w:noProof/>
                <w:lang w:val="fr-FR"/>
              </w:rPr>
              <w:t>Connexion</w:t>
            </w:r>
            <w:r w:rsidR="00547028">
              <w:rPr>
                <w:noProof/>
                <w:webHidden/>
              </w:rPr>
              <w:tab/>
            </w:r>
            <w:r w:rsidR="00547028">
              <w:rPr>
                <w:noProof/>
                <w:webHidden/>
              </w:rPr>
              <w:fldChar w:fldCharType="begin"/>
            </w:r>
            <w:r w:rsidR="00547028">
              <w:rPr>
                <w:noProof/>
                <w:webHidden/>
              </w:rPr>
              <w:instrText xml:space="preserve"> PAGEREF _Toc6763087 \h </w:instrText>
            </w:r>
            <w:r w:rsidR="00547028">
              <w:rPr>
                <w:noProof/>
                <w:webHidden/>
              </w:rPr>
            </w:r>
            <w:r w:rsidR="00547028">
              <w:rPr>
                <w:noProof/>
                <w:webHidden/>
              </w:rPr>
              <w:fldChar w:fldCharType="separate"/>
            </w:r>
            <w:r w:rsidR="00256A48">
              <w:rPr>
                <w:noProof/>
                <w:webHidden/>
              </w:rPr>
              <w:t>2</w:t>
            </w:r>
            <w:r w:rsidR="00547028">
              <w:rPr>
                <w:noProof/>
                <w:webHidden/>
              </w:rPr>
              <w:fldChar w:fldCharType="end"/>
            </w:r>
          </w:hyperlink>
        </w:p>
        <w:p w14:paraId="0676CB81" w14:textId="322C0184" w:rsidR="00547028" w:rsidRDefault="00EB27E9">
          <w:pPr>
            <w:pStyle w:val="TOC2"/>
            <w:tabs>
              <w:tab w:val="right" w:leader="dot" w:pos="10790"/>
            </w:tabs>
            <w:rPr>
              <w:noProof/>
              <w:kern w:val="0"/>
              <w:lang w:val="en-CA" w:eastAsia="ko-KR"/>
              <w14:ligatures w14:val="none"/>
            </w:rPr>
          </w:pPr>
          <w:hyperlink w:anchor="_Toc6763088" w:history="1">
            <w:r w:rsidR="00547028" w:rsidRPr="003D66D2">
              <w:rPr>
                <w:rStyle w:val="Hyperlink"/>
                <w:noProof/>
                <w:lang w:val="fr-FR"/>
              </w:rPr>
              <w:t>Menu : Configuration</w:t>
            </w:r>
            <w:r w:rsidR="00547028">
              <w:rPr>
                <w:noProof/>
                <w:webHidden/>
              </w:rPr>
              <w:tab/>
            </w:r>
            <w:r w:rsidR="00547028">
              <w:rPr>
                <w:noProof/>
                <w:webHidden/>
              </w:rPr>
              <w:fldChar w:fldCharType="begin"/>
            </w:r>
            <w:r w:rsidR="00547028">
              <w:rPr>
                <w:noProof/>
                <w:webHidden/>
              </w:rPr>
              <w:instrText xml:space="preserve"> PAGEREF _Toc6763088 \h </w:instrText>
            </w:r>
            <w:r w:rsidR="00547028">
              <w:rPr>
                <w:noProof/>
                <w:webHidden/>
              </w:rPr>
            </w:r>
            <w:r w:rsidR="00547028">
              <w:rPr>
                <w:noProof/>
                <w:webHidden/>
              </w:rPr>
              <w:fldChar w:fldCharType="separate"/>
            </w:r>
            <w:r w:rsidR="00256A48">
              <w:rPr>
                <w:noProof/>
                <w:webHidden/>
              </w:rPr>
              <w:t>2</w:t>
            </w:r>
            <w:r w:rsidR="00547028">
              <w:rPr>
                <w:noProof/>
                <w:webHidden/>
              </w:rPr>
              <w:fldChar w:fldCharType="end"/>
            </w:r>
          </w:hyperlink>
        </w:p>
        <w:p w14:paraId="1669B5E2" w14:textId="6F019A3C" w:rsidR="00547028" w:rsidRDefault="00EB27E9">
          <w:pPr>
            <w:pStyle w:val="TOC2"/>
            <w:tabs>
              <w:tab w:val="right" w:leader="dot" w:pos="10790"/>
            </w:tabs>
            <w:rPr>
              <w:noProof/>
              <w:kern w:val="0"/>
              <w:lang w:val="en-CA" w:eastAsia="ko-KR"/>
              <w14:ligatures w14:val="none"/>
            </w:rPr>
          </w:pPr>
          <w:hyperlink w:anchor="_Toc6763089" w:history="1">
            <w:r w:rsidR="00547028" w:rsidRPr="003D66D2">
              <w:rPr>
                <w:rStyle w:val="Hyperlink"/>
                <w:noProof/>
                <w:lang w:val="fr-FR"/>
              </w:rPr>
              <w:t>Menu : principal</w:t>
            </w:r>
            <w:r w:rsidR="00547028">
              <w:rPr>
                <w:noProof/>
                <w:webHidden/>
              </w:rPr>
              <w:tab/>
            </w:r>
            <w:r w:rsidR="00547028">
              <w:rPr>
                <w:noProof/>
                <w:webHidden/>
              </w:rPr>
              <w:fldChar w:fldCharType="begin"/>
            </w:r>
            <w:r w:rsidR="00547028">
              <w:rPr>
                <w:noProof/>
                <w:webHidden/>
              </w:rPr>
              <w:instrText xml:space="preserve"> PAGEREF _Toc6763089 \h </w:instrText>
            </w:r>
            <w:r w:rsidR="00547028">
              <w:rPr>
                <w:noProof/>
                <w:webHidden/>
              </w:rPr>
            </w:r>
            <w:r w:rsidR="00547028">
              <w:rPr>
                <w:noProof/>
                <w:webHidden/>
              </w:rPr>
              <w:fldChar w:fldCharType="separate"/>
            </w:r>
            <w:r w:rsidR="00256A48">
              <w:rPr>
                <w:noProof/>
                <w:webHidden/>
              </w:rPr>
              <w:t>3</w:t>
            </w:r>
            <w:r w:rsidR="00547028">
              <w:rPr>
                <w:noProof/>
                <w:webHidden/>
              </w:rPr>
              <w:fldChar w:fldCharType="end"/>
            </w:r>
          </w:hyperlink>
        </w:p>
        <w:p w14:paraId="70736468" w14:textId="6F060BF5" w:rsidR="00547028" w:rsidRDefault="00EB27E9">
          <w:pPr>
            <w:pStyle w:val="TOC2"/>
            <w:tabs>
              <w:tab w:val="right" w:leader="dot" w:pos="10790"/>
            </w:tabs>
            <w:rPr>
              <w:noProof/>
              <w:kern w:val="0"/>
              <w:lang w:val="en-CA" w:eastAsia="ko-KR"/>
              <w14:ligatures w14:val="none"/>
            </w:rPr>
          </w:pPr>
          <w:hyperlink w:anchor="_Toc6763090" w:history="1">
            <w:r w:rsidR="00547028" w:rsidRPr="003D66D2">
              <w:rPr>
                <w:rStyle w:val="Hyperlink"/>
                <w:noProof/>
                <w:lang w:val="fr-FR"/>
              </w:rPr>
              <w:t>Menu : Jeune</w:t>
            </w:r>
            <w:r w:rsidR="00547028">
              <w:rPr>
                <w:noProof/>
                <w:webHidden/>
              </w:rPr>
              <w:tab/>
            </w:r>
            <w:r w:rsidR="00547028">
              <w:rPr>
                <w:noProof/>
                <w:webHidden/>
              </w:rPr>
              <w:fldChar w:fldCharType="begin"/>
            </w:r>
            <w:r w:rsidR="00547028">
              <w:rPr>
                <w:noProof/>
                <w:webHidden/>
              </w:rPr>
              <w:instrText xml:space="preserve"> PAGEREF _Toc6763090 \h </w:instrText>
            </w:r>
            <w:r w:rsidR="00547028">
              <w:rPr>
                <w:noProof/>
                <w:webHidden/>
              </w:rPr>
            </w:r>
            <w:r w:rsidR="00547028">
              <w:rPr>
                <w:noProof/>
                <w:webHidden/>
              </w:rPr>
              <w:fldChar w:fldCharType="separate"/>
            </w:r>
            <w:r w:rsidR="00256A48">
              <w:rPr>
                <w:noProof/>
                <w:webHidden/>
              </w:rPr>
              <w:t>3</w:t>
            </w:r>
            <w:r w:rsidR="00547028">
              <w:rPr>
                <w:noProof/>
                <w:webHidden/>
              </w:rPr>
              <w:fldChar w:fldCharType="end"/>
            </w:r>
          </w:hyperlink>
        </w:p>
        <w:p w14:paraId="15DFEAA9" w14:textId="34D57972" w:rsidR="00547028" w:rsidRDefault="00EB27E9">
          <w:pPr>
            <w:pStyle w:val="TOC3"/>
            <w:tabs>
              <w:tab w:val="right" w:leader="dot" w:pos="10790"/>
            </w:tabs>
            <w:rPr>
              <w:noProof/>
              <w:kern w:val="0"/>
              <w:lang w:val="en-CA" w:eastAsia="ko-KR"/>
              <w14:ligatures w14:val="none"/>
            </w:rPr>
          </w:pPr>
          <w:hyperlink w:anchor="_Toc6763091" w:history="1">
            <w:r w:rsidR="00547028" w:rsidRPr="003D66D2">
              <w:rPr>
                <w:rStyle w:val="Hyperlink"/>
                <w:noProof/>
                <w:lang w:val="fr-FR"/>
              </w:rPr>
              <w:t>Inscription</w:t>
            </w:r>
            <w:r w:rsidR="00547028">
              <w:rPr>
                <w:noProof/>
                <w:webHidden/>
              </w:rPr>
              <w:tab/>
            </w:r>
            <w:r w:rsidR="00547028">
              <w:rPr>
                <w:noProof/>
                <w:webHidden/>
              </w:rPr>
              <w:fldChar w:fldCharType="begin"/>
            </w:r>
            <w:r w:rsidR="00547028">
              <w:rPr>
                <w:noProof/>
                <w:webHidden/>
              </w:rPr>
              <w:instrText xml:space="preserve"> PAGEREF _Toc6763091 \h </w:instrText>
            </w:r>
            <w:r w:rsidR="00547028">
              <w:rPr>
                <w:noProof/>
                <w:webHidden/>
              </w:rPr>
            </w:r>
            <w:r w:rsidR="00547028">
              <w:rPr>
                <w:noProof/>
                <w:webHidden/>
              </w:rPr>
              <w:fldChar w:fldCharType="separate"/>
            </w:r>
            <w:r w:rsidR="00256A48">
              <w:rPr>
                <w:noProof/>
                <w:webHidden/>
              </w:rPr>
              <w:t>4</w:t>
            </w:r>
            <w:r w:rsidR="00547028">
              <w:rPr>
                <w:noProof/>
                <w:webHidden/>
              </w:rPr>
              <w:fldChar w:fldCharType="end"/>
            </w:r>
          </w:hyperlink>
        </w:p>
        <w:p w14:paraId="4A3A190E" w14:textId="43758261" w:rsidR="00547028" w:rsidRDefault="00EB27E9">
          <w:pPr>
            <w:pStyle w:val="TOC3"/>
            <w:tabs>
              <w:tab w:val="right" w:leader="dot" w:pos="10790"/>
            </w:tabs>
            <w:rPr>
              <w:noProof/>
              <w:kern w:val="0"/>
              <w:lang w:val="en-CA" w:eastAsia="ko-KR"/>
              <w14:ligatures w14:val="none"/>
            </w:rPr>
          </w:pPr>
          <w:hyperlink w:anchor="_Toc6763092" w:history="1">
            <w:r w:rsidR="00547028" w:rsidRPr="003D66D2">
              <w:rPr>
                <w:rStyle w:val="Hyperlink"/>
                <w:noProof/>
                <w:lang w:val="fr-FR"/>
              </w:rPr>
              <w:t>Modification</w:t>
            </w:r>
            <w:r w:rsidR="00547028">
              <w:rPr>
                <w:noProof/>
                <w:webHidden/>
              </w:rPr>
              <w:tab/>
            </w:r>
            <w:r w:rsidR="00547028">
              <w:rPr>
                <w:noProof/>
                <w:webHidden/>
              </w:rPr>
              <w:fldChar w:fldCharType="begin"/>
            </w:r>
            <w:r w:rsidR="00547028">
              <w:rPr>
                <w:noProof/>
                <w:webHidden/>
              </w:rPr>
              <w:instrText xml:space="preserve"> PAGEREF _Toc6763092 \h </w:instrText>
            </w:r>
            <w:r w:rsidR="00547028">
              <w:rPr>
                <w:noProof/>
                <w:webHidden/>
              </w:rPr>
            </w:r>
            <w:r w:rsidR="00547028">
              <w:rPr>
                <w:noProof/>
                <w:webHidden/>
              </w:rPr>
              <w:fldChar w:fldCharType="separate"/>
            </w:r>
            <w:r w:rsidR="00256A48">
              <w:rPr>
                <w:noProof/>
                <w:webHidden/>
              </w:rPr>
              <w:t>4</w:t>
            </w:r>
            <w:r w:rsidR="00547028">
              <w:rPr>
                <w:noProof/>
                <w:webHidden/>
              </w:rPr>
              <w:fldChar w:fldCharType="end"/>
            </w:r>
          </w:hyperlink>
        </w:p>
        <w:p w14:paraId="31E008C0" w14:textId="3C508A29" w:rsidR="00547028" w:rsidRDefault="00EB27E9">
          <w:pPr>
            <w:pStyle w:val="TOC2"/>
            <w:tabs>
              <w:tab w:val="right" w:leader="dot" w:pos="10790"/>
            </w:tabs>
            <w:rPr>
              <w:noProof/>
              <w:kern w:val="0"/>
              <w:lang w:val="en-CA" w:eastAsia="ko-KR"/>
              <w14:ligatures w14:val="none"/>
            </w:rPr>
          </w:pPr>
          <w:hyperlink w:anchor="_Toc6763093" w:history="1">
            <w:r w:rsidR="00547028" w:rsidRPr="003D66D2">
              <w:rPr>
                <w:rStyle w:val="Hyperlink"/>
                <w:noProof/>
                <w:lang w:val="fr-FR"/>
              </w:rPr>
              <w:t>Menu : Partenaire</w:t>
            </w:r>
            <w:r w:rsidR="00547028">
              <w:rPr>
                <w:noProof/>
                <w:webHidden/>
              </w:rPr>
              <w:tab/>
            </w:r>
            <w:r w:rsidR="00547028">
              <w:rPr>
                <w:noProof/>
                <w:webHidden/>
              </w:rPr>
              <w:fldChar w:fldCharType="begin"/>
            </w:r>
            <w:r w:rsidR="00547028">
              <w:rPr>
                <w:noProof/>
                <w:webHidden/>
              </w:rPr>
              <w:instrText xml:space="preserve"> PAGEREF _Toc6763093 \h </w:instrText>
            </w:r>
            <w:r w:rsidR="00547028">
              <w:rPr>
                <w:noProof/>
                <w:webHidden/>
              </w:rPr>
            </w:r>
            <w:r w:rsidR="00547028">
              <w:rPr>
                <w:noProof/>
                <w:webHidden/>
              </w:rPr>
              <w:fldChar w:fldCharType="separate"/>
            </w:r>
            <w:r w:rsidR="00256A48">
              <w:rPr>
                <w:noProof/>
                <w:webHidden/>
              </w:rPr>
              <w:t>5</w:t>
            </w:r>
            <w:r w:rsidR="00547028">
              <w:rPr>
                <w:noProof/>
                <w:webHidden/>
              </w:rPr>
              <w:fldChar w:fldCharType="end"/>
            </w:r>
          </w:hyperlink>
        </w:p>
        <w:p w14:paraId="7ABC7F58" w14:textId="093525BB" w:rsidR="00547028" w:rsidRDefault="00EB27E9">
          <w:pPr>
            <w:pStyle w:val="TOC3"/>
            <w:tabs>
              <w:tab w:val="right" w:leader="dot" w:pos="10790"/>
            </w:tabs>
            <w:rPr>
              <w:noProof/>
              <w:kern w:val="0"/>
              <w:lang w:val="en-CA" w:eastAsia="ko-KR"/>
              <w14:ligatures w14:val="none"/>
            </w:rPr>
          </w:pPr>
          <w:hyperlink w:anchor="_Toc6763094" w:history="1">
            <w:r w:rsidR="00547028" w:rsidRPr="003D66D2">
              <w:rPr>
                <w:rStyle w:val="Hyperlink"/>
                <w:noProof/>
                <w:lang w:val="fr-FR"/>
              </w:rPr>
              <w:t>Inscription</w:t>
            </w:r>
            <w:r w:rsidR="00547028">
              <w:rPr>
                <w:noProof/>
                <w:webHidden/>
              </w:rPr>
              <w:tab/>
            </w:r>
            <w:r w:rsidR="00547028">
              <w:rPr>
                <w:noProof/>
                <w:webHidden/>
              </w:rPr>
              <w:fldChar w:fldCharType="begin"/>
            </w:r>
            <w:r w:rsidR="00547028">
              <w:rPr>
                <w:noProof/>
                <w:webHidden/>
              </w:rPr>
              <w:instrText xml:space="preserve"> PAGEREF _Toc6763094 \h </w:instrText>
            </w:r>
            <w:r w:rsidR="00547028">
              <w:rPr>
                <w:noProof/>
                <w:webHidden/>
              </w:rPr>
            </w:r>
            <w:r w:rsidR="00547028">
              <w:rPr>
                <w:noProof/>
                <w:webHidden/>
              </w:rPr>
              <w:fldChar w:fldCharType="separate"/>
            </w:r>
            <w:r w:rsidR="00256A48">
              <w:rPr>
                <w:noProof/>
                <w:webHidden/>
              </w:rPr>
              <w:t>5</w:t>
            </w:r>
            <w:r w:rsidR="00547028">
              <w:rPr>
                <w:noProof/>
                <w:webHidden/>
              </w:rPr>
              <w:fldChar w:fldCharType="end"/>
            </w:r>
          </w:hyperlink>
        </w:p>
        <w:p w14:paraId="2C6E4BC1" w14:textId="18ECB2DA" w:rsidR="00547028" w:rsidRDefault="00EB27E9">
          <w:pPr>
            <w:pStyle w:val="TOC3"/>
            <w:tabs>
              <w:tab w:val="right" w:leader="dot" w:pos="10790"/>
            </w:tabs>
            <w:rPr>
              <w:noProof/>
              <w:kern w:val="0"/>
              <w:lang w:val="en-CA" w:eastAsia="ko-KR"/>
              <w14:ligatures w14:val="none"/>
            </w:rPr>
          </w:pPr>
          <w:hyperlink w:anchor="_Toc6763095" w:history="1">
            <w:r w:rsidR="00547028" w:rsidRPr="003D66D2">
              <w:rPr>
                <w:rStyle w:val="Hyperlink"/>
                <w:noProof/>
                <w:lang w:val="fr-FR"/>
              </w:rPr>
              <w:t>Modification</w:t>
            </w:r>
            <w:r w:rsidR="00547028">
              <w:rPr>
                <w:noProof/>
                <w:webHidden/>
              </w:rPr>
              <w:tab/>
            </w:r>
            <w:r w:rsidR="00547028">
              <w:rPr>
                <w:noProof/>
                <w:webHidden/>
              </w:rPr>
              <w:fldChar w:fldCharType="begin"/>
            </w:r>
            <w:r w:rsidR="00547028">
              <w:rPr>
                <w:noProof/>
                <w:webHidden/>
              </w:rPr>
              <w:instrText xml:space="preserve"> PAGEREF _Toc6763095 \h </w:instrText>
            </w:r>
            <w:r w:rsidR="00547028">
              <w:rPr>
                <w:noProof/>
                <w:webHidden/>
              </w:rPr>
            </w:r>
            <w:r w:rsidR="00547028">
              <w:rPr>
                <w:noProof/>
                <w:webHidden/>
              </w:rPr>
              <w:fldChar w:fldCharType="separate"/>
            </w:r>
            <w:r w:rsidR="00256A48">
              <w:rPr>
                <w:noProof/>
                <w:webHidden/>
              </w:rPr>
              <w:t>6</w:t>
            </w:r>
            <w:r w:rsidR="00547028">
              <w:rPr>
                <w:noProof/>
                <w:webHidden/>
              </w:rPr>
              <w:fldChar w:fldCharType="end"/>
            </w:r>
          </w:hyperlink>
        </w:p>
        <w:p w14:paraId="1E5CFD76" w14:textId="556A4512" w:rsidR="00547028" w:rsidRDefault="00EB27E9">
          <w:pPr>
            <w:pStyle w:val="TOC2"/>
            <w:tabs>
              <w:tab w:val="right" w:leader="dot" w:pos="10790"/>
            </w:tabs>
            <w:rPr>
              <w:noProof/>
              <w:kern w:val="0"/>
              <w:lang w:val="en-CA" w:eastAsia="ko-KR"/>
              <w14:ligatures w14:val="none"/>
            </w:rPr>
          </w:pPr>
          <w:hyperlink w:anchor="_Toc6763096" w:history="1">
            <w:r w:rsidR="00547028" w:rsidRPr="003D66D2">
              <w:rPr>
                <w:rStyle w:val="Hyperlink"/>
                <w:noProof/>
                <w:lang w:val="fr-FR"/>
              </w:rPr>
              <w:t>Menu : Offre</w:t>
            </w:r>
            <w:r w:rsidR="00547028">
              <w:rPr>
                <w:noProof/>
                <w:webHidden/>
              </w:rPr>
              <w:tab/>
            </w:r>
            <w:r w:rsidR="00547028">
              <w:rPr>
                <w:noProof/>
                <w:webHidden/>
              </w:rPr>
              <w:fldChar w:fldCharType="begin"/>
            </w:r>
            <w:r w:rsidR="00547028">
              <w:rPr>
                <w:noProof/>
                <w:webHidden/>
              </w:rPr>
              <w:instrText xml:space="preserve"> PAGEREF _Toc6763096 \h </w:instrText>
            </w:r>
            <w:r w:rsidR="00547028">
              <w:rPr>
                <w:noProof/>
                <w:webHidden/>
              </w:rPr>
            </w:r>
            <w:r w:rsidR="00547028">
              <w:rPr>
                <w:noProof/>
                <w:webHidden/>
              </w:rPr>
              <w:fldChar w:fldCharType="separate"/>
            </w:r>
            <w:r w:rsidR="00256A48">
              <w:rPr>
                <w:noProof/>
                <w:webHidden/>
              </w:rPr>
              <w:t>6</w:t>
            </w:r>
            <w:r w:rsidR="00547028">
              <w:rPr>
                <w:noProof/>
                <w:webHidden/>
              </w:rPr>
              <w:fldChar w:fldCharType="end"/>
            </w:r>
          </w:hyperlink>
        </w:p>
        <w:p w14:paraId="7074633E" w14:textId="3F51DF41" w:rsidR="00547028" w:rsidRDefault="00EB27E9">
          <w:pPr>
            <w:pStyle w:val="TOC3"/>
            <w:tabs>
              <w:tab w:val="right" w:leader="dot" w:pos="10790"/>
            </w:tabs>
            <w:rPr>
              <w:noProof/>
              <w:kern w:val="0"/>
              <w:lang w:val="en-CA" w:eastAsia="ko-KR"/>
              <w14:ligatures w14:val="none"/>
            </w:rPr>
          </w:pPr>
          <w:hyperlink w:anchor="_Toc6763097" w:history="1">
            <w:r w:rsidR="00547028" w:rsidRPr="003D66D2">
              <w:rPr>
                <w:rStyle w:val="Hyperlink"/>
                <w:noProof/>
                <w:lang w:val="fr-FR"/>
              </w:rPr>
              <w:t>Lire la description</w:t>
            </w:r>
            <w:r w:rsidR="00547028">
              <w:rPr>
                <w:noProof/>
                <w:webHidden/>
              </w:rPr>
              <w:tab/>
            </w:r>
            <w:r w:rsidR="00547028">
              <w:rPr>
                <w:noProof/>
                <w:webHidden/>
              </w:rPr>
              <w:fldChar w:fldCharType="begin"/>
            </w:r>
            <w:r w:rsidR="00547028">
              <w:rPr>
                <w:noProof/>
                <w:webHidden/>
              </w:rPr>
              <w:instrText xml:space="preserve"> PAGEREF _Toc6763097 \h </w:instrText>
            </w:r>
            <w:r w:rsidR="00547028">
              <w:rPr>
                <w:noProof/>
                <w:webHidden/>
              </w:rPr>
            </w:r>
            <w:r w:rsidR="00547028">
              <w:rPr>
                <w:noProof/>
                <w:webHidden/>
              </w:rPr>
              <w:fldChar w:fldCharType="separate"/>
            </w:r>
            <w:r w:rsidR="00256A48">
              <w:rPr>
                <w:noProof/>
                <w:webHidden/>
              </w:rPr>
              <w:t>7</w:t>
            </w:r>
            <w:r w:rsidR="00547028">
              <w:rPr>
                <w:noProof/>
                <w:webHidden/>
              </w:rPr>
              <w:fldChar w:fldCharType="end"/>
            </w:r>
          </w:hyperlink>
        </w:p>
        <w:p w14:paraId="3C103763" w14:textId="575A5DCB" w:rsidR="00547028" w:rsidRDefault="00EB27E9">
          <w:pPr>
            <w:pStyle w:val="TOC2"/>
            <w:tabs>
              <w:tab w:val="right" w:leader="dot" w:pos="10790"/>
            </w:tabs>
            <w:rPr>
              <w:noProof/>
              <w:kern w:val="0"/>
              <w:lang w:val="en-CA" w:eastAsia="ko-KR"/>
              <w14:ligatures w14:val="none"/>
            </w:rPr>
          </w:pPr>
          <w:hyperlink w:anchor="_Toc6763098" w:history="1">
            <w:r w:rsidR="00547028" w:rsidRPr="003D66D2">
              <w:rPr>
                <w:rStyle w:val="Hyperlink"/>
                <w:noProof/>
                <w:lang w:val="fr-FR"/>
              </w:rPr>
              <w:t>Menu : Statistiques</w:t>
            </w:r>
            <w:r w:rsidR="00547028">
              <w:rPr>
                <w:noProof/>
                <w:webHidden/>
              </w:rPr>
              <w:tab/>
            </w:r>
            <w:r w:rsidR="00547028">
              <w:rPr>
                <w:noProof/>
                <w:webHidden/>
              </w:rPr>
              <w:fldChar w:fldCharType="begin"/>
            </w:r>
            <w:r w:rsidR="00547028">
              <w:rPr>
                <w:noProof/>
                <w:webHidden/>
              </w:rPr>
              <w:instrText xml:space="preserve"> PAGEREF _Toc6763098 \h </w:instrText>
            </w:r>
            <w:r w:rsidR="00547028">
              <w:rPr>
                <w:noProof/>
                <w:webHidden/>
              </w:rPr>
            </w:r>
            <w:r w:rsidR="00547028">
              <w:rPr>
                <w:noProof/>
                <w:webHidden/>
              </w:rPr>
              <w:fldChar w:fldCharType="separate"/>
            </w:r>
            <w:r w:rsidR="00256A48">
              <w:rPr>
                <w:noProof/>
                <w:webHidden/>
              </w:rPr>
              <w:t>7</w:t>
            </w:r>
            <w:r w:rsidR="00547028">
              <w:rPr>
                <w:noProof/>
                <w:webHidden/>
              </w:rPr>
              <w:fldChar w:fldCharType="end"/>
            </w:r>
          </w:hyperlink>
        </w:p>
        <w:p w14:paraId="5529A02A" w14:textId="17984C71" w:rsidR="00547028" w:rsidRDefault="00EB27E9">
          <w:pPr>
            <w:pStyle w:val="TOC3"/>
            <w:tabs>
              <w:tab w:val="right" w:leader="dot" w:pos="10790"/>
            </w:tabs>
            <w:rPr>
              <w:noProof/>
              <w:kern w:val="0"/>
              <w:lang w:val="en-CA" w:eastAsia="ko-KR"/>
              <w14:ligatures w14:val="none"/>
            </w:rPr>
          </w:pPr>
          <w:hyperlink w:anchor="_Toc6763099" w:history="1">
            <w:r w:rsidR="00547028" w:rsidRPr="003D66D2">
              <w:rPr>
                <w:rStyle w:val="Hyperlink"/>
                <w:noProof/>
                <w:lang w:val="fr-FR"/>
              </w:rPr>
              <w:t>Formation</w:t>
            </w:r>
            <w:r w:rsidR="00547028">
              <w:rPr>
                <w:noProof/>
                <w:webHidden/>
              </w:rPr>
              <w:tab/>
            </w:r>
            <w:r w:rsidR="00547028">
              <w:rPr>
                <w:noProof/>
                <w:webHidden/>
              </w:rPr>
              <w:fldChar w:fldCharType="begin"/>
            </w:r>
            <w:r w:rsidR="00547028">
              <w:rPr>
                <w:noProof/>
                <w:webHidden/>
              </w:rPr>
              <w:instrText xml:space="preserve"> PAGEREF _Toc6763099 \h </w:instrText>
            </w:r>
            <w:r w:rsidR="00547028">
              <w:rPr>
                <w:noProof/>
                <w:webHidden/>
              </w:rPr>
            </w:r>
            <w:r w:rsidR="00547028">
              <w:rPr>
                <w:noProof/>
                <w:webHidden/>
              </w:rPr>
              <w:fldChar w:fldCharType="separate"/>
            </w:r>
            <w:r w:rsidR="00256A48">
              <w:rPr>
                <w:noProof/>
                <w:webHidden/>
              </w:rPr>
              <w:t>7</w:t>
            </w:r>
            <w:r w:rsidR="00547028">
              <w:rPr>
                <w:noProof/>
                <w:webHidden/>
              </w:rPr>
              <w:fldChar w:fldCharType="end"/>
            </w:r>
          </w:hyperlink>
        </w:p>
        <w:p w14:paraId="38F244DF" w14:textId="054A5699" w:rsidR="00547028" w:rsidRDefault="00EB27E9">
          <w:pPr>
            <w:pStyle w:val="TOC3"/>
            <w:tabs>
              <w:tab w:val="right" w:leader="dot" w:pos="10790"/>
            </w:tabs>
            <w:rPr>
              <w:noProof/>
              <w:kern w:val="0"/>
              <w:lang w:val="en-CA" w:eastAsia="ko-KR"/>
              <w14:ligatures w14:val="none"/>
            </w:rPr>
          </w:pPr>
          <w:hyperlink w:anchor="_Toc6763100" w:history="1">
            <w:r w:rsidR="00547028" w:rsidRPr="003D66D2">
              <w:rPr>
                <w:rStyle w:val="Hyperlink"/>
                <w:noProof/>
                <w:lang w:val="fr-FR"/>
              </w:rPr>
              <w:t>Partenaire</w:t>
            </w:r>
            <w:r w:rsidR="00547028">
              <w:rPr>
                <w:noProof/>
                <w:webHidden/>
              </w:rPr>
              <w:tab/>
            </w:r>
            <w:r w:rsidR="00547028">
              <w:rPr>
                <w:noProof/>
                <w:webHidden/>
              </w:rPr>
              <w:fldChar w:fldCharType="begin"/>
            </w:r>
            <w:r w:rsidR="00547028">
              <w:rPr>
                <w:noProof/>
                <w:webHidden/>
              </w:rPr>
              <w:instrText xml:space="preserve"> PAGEREF _Toc6763100 \h </w:instrText>
            </w:r>
            <w:r w:rsidR="00547028">
              <w:rPr>
                <w:noProof/>
                <w:webHidden/>
              </w:rPr>
            </w:r>
            <w:r w:rsidR="00547028">
              <w:rPr>
                <w:noProof/>
                <w:webHidden/>
              </w:rPr>
              <w:fldChar w:fldCharType="separate"/>
            </w:r>
            <w:r w:rsidR="00256A48">
              <w:rPr>
                <w:noProof/>
                <w:webHidden/>
              </w:rPr>
              <w:t>8</w:t>
            </w:r>
            <w:r w:rsidR="00547028">
              <w:rPr>
                <w:noProof/>
                <w:webHidden/>
              </w:rPr>
              <w:fldChar w:fldCharType="end"/>
            </w:r>
          </w:hyperlink>
        </w:p>
        <w:p w14:paraId="1FEFC81B" w14:textId="620CF840" w:rsidR="009B768F" w:rsidRDefault="009B768F">
          <w:r>
            <w:rPr>
              <w:b/>
              <w:bCs/>
              <w:noProof/>
            </w:rPr>
            <w:fldChar w:fldCharType="end"/>
          </w:r>
        </w:p>
      </w:sdtContent>
    </w:sdt>
    <w:p w14:paraId="004EDB7E" w14:textId="70770B79" w:rsidR="009D0143" w:rsidRDefault="009D0143" w:rsidP="002E4FBC">
      <w:pPr>
        <w:ind w:left="0"/>
        <w:rPr>
          <w:lang w:val="fr-FR"/>
        </w:rPr>
      </w:pPr>
    </w:p>
    <w:p w14:paraId="22001300" w14:textId="77E5AC28" w:rsidR="00547028" w:rsidRDefault="00547028" w:rsidP="002E4FBC">
      <w:pPr>
        <w:ind w:left="0"/>
        <w:rPr>
          <w:lang w:val="fr-FR"/>
        </w:rPr>
      </w:pPr>
    </w:p>
    <w:p w14:paraId="410A6D79" w14:textId="5901E12A" w:rsidR="00547028" w:rsidRDefault="00547028" w:rsidP="002E4FBC">
      <w:pPr>
        <w:ind w:left="0"/>
        <w:rPr>
          <w:lang w:val="fr-FR"/>
        </w:rPr>
      </w:pPr>
    </w:p>
    <w:p w14:paraId="3827DE47" w14:textId="75FF33E5" w:rsidR="00547028" w:rsidRDefault="00547028" w:rsidP="002E4FBC">
      <w:pPr>
        <w:ind w:left="0"/>
        <w:rPr>
          <w:lang w:val="fr-FR"/>
        </w:rPr>
      </w:pPr>
    </w:p>
    <w:p w14:paraId="5A76CC07" w14:textId="472A7FE6" w:rsidR="00547028" w:rsidRDefault="00547028" w:rsidP="002E4FBC">
      <w:pPr>
        <w:ind w:left="0"/>
        <w:rPr>
          <w:lang w:val="fr-FR"/>
        </w:rPr>
      </w:pPr>
    </w:p>
    <w:p w14:paraId="44796CC0" w14:textId="6A5274E4" w:rsidR="00547028" w:rsidRDefault="00547028" w:rsidP="002E4FBC">
      <w:pPr>
        <w:ind w:left="0"/>
        <w:rPr>
          <w:lang w:val="fr-FR"/>
        </w:rPr>
      </w:pPr>
    </w:p>
    <w:p w14:paraId="785B3404" w14:textId="5B784A9A" w:rsidR="00547028" w:rsidRDefault="00547028" w:rsidP="002E4FBC">
      <w:pPr>
        <w:ind w:left="0"/>
        <w:rPr>
          <w:lang w:val="fr-FR"/>
        </w:rPr>
      </w:pPr>
    </w:p>
    <w:p w14:paraId="30D2EBCF" w14:textId="7CC87E5B" w:rsidR="00547028" w:rsidRDefault="00547028" w:rsidP="002E4FBC">
      <w:pPr>
        <w:ind w:left="0"/>
        <w:rPr>
          <w:lang w:val="fr-FR"/>
        </w:rPr>
      </w:pPr>
    </w:p>
    <w:p w14:paraId="32A474CD" w14:textId="16074B07" w:rsidR="00547028" w:rsidRDefault="00547028" w:rsidP="002E4FBC">
      <w:pPr>
        <w:ind w:left="0"/>
        <w:rPr>
          <w:lang w:val="fr-FR"/>
        </w:rPr>
      </w:pPr>
    </w:p>
    <w:p w14:paraId="30D6126D" w14:textId="3CEB4337" w:rsidR="00547028" w:rsidRDefault="00547028" w:rsidP="002E4FBC">
      <w:pPr>
        <w:ind w:left="0"/>
        <w:rPr>
          <w:lang w:val="fr-FR"/>
        </w:rPr>
      </w:pPr>
    </w:p>
    <w:p w14:paraId="287E695A" w14:textId="258C96E7" w:rsidR="00547028" w:rsidRDefault="00547028" w:rsidP="002E4FBC">
      <w:pPr>
        <w:ind w:left="0"/>
        <w:rPr>
          <w:lang w:val="fr-FR"/>
        </w:rPr>
      </w:pPr>
    </w:p>
    <w:p w14:paraId="1D85DC35" w14:textId="5409C33F" w:rsidR="00547028" w:rsidRDefault="00547028" w:rsidP="002E4FBC">
      <w:pPr>
        <w:ind w:left="0"/>
        <w:rPr>
          <w:lang w:val="fr-FR"/>
        </w:rPr>
      </w:pPr>
    </w:p>
    <w:p w14:paraId="15941F42" w14:textId="13E2DD8B" w:rsidR="00547028" w:rsidRDefault="00547028" w:rsidP="002E4FBC">
      <w:pPr>
        <w:ind w:left="0"/>
        <w:rPr>
          <w:lang w:val="fr-FR"/>
        </w:rPr>
      </w:pPr>
    </w:p>
    <w:p w14:paraId="0159EA60" w14:textId="4F7A18BD" w:rsidR="00547028" w:rsidRDefault="00547028" w:rsidP="002E4FBC">
      <w:pPr>
        <w:ind w:left="0"/>
        <w:rPr>
          <w:lang w:val="fr-FR"/>
        </w:rPr>
      </w:pPr>
    </w:p>
    <w:p w14:paraId="1A13F729" w14:textId="2C3FB106" w:rsidR="00547028" w:rsidRDefault="00547028" w:rsidP="002E4FBC">
      <w:pPr>
        <w:ind w:left="0"/>
        <w:rPr>
          <w:lang w:val="fr-FR"/>
        </w:rPr>
      </w:pPr>
    </w:p>
    <w:p w14:paraId="22770454" w14:textId="7D370D2C" w:rsidR="00547028" w:rsidRDefault="00547028" w:rsidP="002E4FBC">
      <w:pPr>
        <w:ind w:left="0"/>
        <w:rPr>
          <w:lang w:val="fr-FR"/>
        </w:rPr>
      </w:pPr>
    </w:p>
    <w:p w14:paraId="44015BFA" w14:textId="2564D8A2" w:rsidR="00547028" w:rsidRDefault="00547028" w:rsidP="002E4FBC">
      <w:pPr>
        <w:ind w:left="0"/>
        <w:rPr>
          <w:lang w:val="fr-FR"/>
        </w:rPr>
      </w:pPr>
    </w:p>
    <w:p w14:paraId="28D7733A" w14:textId="77777777" w:rsidR="00547028" w:rsidRDefault="00547028" w:rsidP="002E4FBC">
      <w:pPr>
        <w:ind w:left="0"/>
        <w:rPr>
          <w:lang w:val="fr-FR"/>
        </w:rPr>
      </w:pPr>
    </w:p>
    <w:p w14:paraId="2D6B1BA7" w14:textId="29C67601" w:rsidR="00F37474" w:rsidRDefault="00727F9F" w:rsidP="00F37474">
      <w:pPr>
        <w:pStyle w:val="Heading2"/>
        <w:rPr>
          <w:lang w:val="fr-FR"/>
        </w:rPr>
      </w:pPr>
      <w:bookmarkStart w:id="40" w:name="_Toc6763087"/>
      <w:r>
        <w:rPr>
          <w:lang w:val="fr-FR"/>
        </w:rPr>
        <w:lastRenderedPageBreak/>
        <w:t>Connexion</w:t>
      </w:r>
      <w:bookmarkEnd w:id="40"/>
    </w:p>
    <w:p w14:paraId="4A4A28BF" w14:textId="731F9872" w:rsidR="002A0282" w:rsidRPr="002A0282" w:rsidRDefault="00727F9F" w:rsidP="00046354">
      <w:pPr>
        <w:rPr>
          <w:lang w:val="fr-FR"/>
        </w:rPr>
      </w:pPr>
      <w:r>
        <w:rPr>
          <w:lang w:val="fr-FR"/>
        </w:rPr>
        <w:t>Lorsque vous lancez l’application, vous arrivez sur cette page de connexion, vous utiliserez vôtre email ainsi que vôtre mot de passe pour accéder à la page de gestion principale.</w:t>
      </w:r>
      <w:r w:rsidR="001B6E6A">
        <w:rPr>
          <w:lang w:val="fr-FR"/>
        </w:rPr>
        <w:t xml:space="preserve"> Le bouton en haut à droite permet de fermer l’application, le bouton en bas à droite permet d’accéder à la page de configuration de la connexion à la base de données.</w:t>
      </w:r>
    </w:p>
    <w:p w14:paraId="0A7BF0C7" w14:textId="1B936C0D" w:rsidR="00360EE9" w:rsidRDefault="00727F9F" w:rsidP="00727F9F">
      <w:pPr>
        <w:jc w:val="center"/>
        <w:rPr>
          <w:lang w:val="fr-FR"/>
        </w:rPr>
      </w:pPr>
      <w:r>
        <w:rPr>
          <w:noProof/>
          <w:lang w:val="fr-FR"/>
        </w:rPr>
        <w:drawing>
          <wp:inline distT="0" distB="0" distL="0" distR="0" wp14:anchorId="2C7980CF" wp14:editId="6825B45C">
            <wp:extent cx="5402894" cy="336430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706" cy="3379752"/>
                    </a:xfrm>
                    <a:prstGeom prst="rect">
                      <a:avLst/>
                    </a:prstGeom>
                    <a:noFill/>
                    <a:ln>
                      <a:noFill/>
                    </a:ln>
                  </pic:spPr>
                </pic:pic>
              </a:graphicData>
            </a:graphic>
          </wp:inline>
        </w:drawing>
      </w:r>
    </w:p>
    <w:p w14:paraId="3FA4DBDC" w14:textId="7971781E" w:rsidR="001B6E6A" w:rsidRDefault="001B6E6A" w:rsidP="001B6E6A">
      <w:pPr>
        <w:pStyle w:val="Heading2"/>
        <w:rPr>
          <w:lang w:val="fr-FR"/>
        </w:rPr>
      </w:pPr>
      <w:bookmarkStart w:id="41" w:name="_Toc6763088"/>
      <w:r>
        <w:rPr>
          <w:lang w:val="fr-FR"/>
        </w:rPr>
        <w:t>Menu : Configuration</w:t>
      </w:r>
      <w:bookmarkEnd w:id="41"/>
    </w:p>
    <w:p w14:paraId="7421371F" w14:textId="7F7DDC79" w:rsidR="00446558" w:rsidRPr="001B6E6A" w:rsidRDefault="001B6E6A" w:rsidP="00446558">
      <w:pPr>
        <w:rPr>
          <w:lang w:val="fr-FR"/>
        </w:rPr>
      </w:pPr>
      <w:r>
        <w:rPr>
          <w:lang w:val="fr-FR"/>
        </w:rPr>
        <w:t>Sur cette page vous pourrez modifier les informations de connexion à la base de données, le nom de la base de données, le nom d’hôte, le port, l’utilisateur, le mot de passe et vous pouvez activer l’envoi d’email ou la désactiver.</w:t>
      </w:r>
      <w:r w:rsidR="00446558">
        <w:rPr>
          <w:lang w:val="fr-FR"/>
        </w:rPr>
        <w:t xml:space="preserve"> En haut à gauche se trouve le bouton pour retourner sur la page précédente en haut à droite se trouve le bouton de fermeture de l’application.</w:t>
      </w:r>
    </w:p>
    <w:p w14:paraId="07064876" w14:textId="2376AF6A" w:rsidR="001B6E6A" w:rsidRDefault="001B6E6A" w:rsidP="0053773D">
      <w:pPr>
        <w:jc w:val="center"/>
        <w:rPr>
          <w:lang w:val="fr-FR"/>
        </w:rPr>
      </w:pPr>
      <w:r>
        <w:rPr>
          <w:noProof/>
          <w:lang w:val="fr-FR"/>
        </w:rPr>
        <w:drawing>
          <wp:inline distT="0" distB="0" distL="0" distR="0" wp14:anchorId="006896C9" wp14:editId="00B520BF">
            <wp:extent cx="5331125" cy="331961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3449" cy="3352193"/>
                    </a:xfrm>
                    <a:prstGeom prst="rect">
                      <a:avLst/>
                    </a:prstGeom>
                    <a:noFill/>
                    <a:ln>
                      <a:noFill/>
                    </a:ln>
                  </pic:spPr>
                </pic:pic>
              </a:graphicData>
            </a:graphic>
          </wp:inline>
        </w:drawing>
      </w:r>
    </w:p>
    <w:p w14:paraId="4E9591B5" w14:textId="0E3E0210" w:rsidR="00F37474" w:rsidRDefault="00727F9F" w:rsidP="00F37474">
      <w:pPr>
        <w:pStyle w:val="Heading2"/>
        <w:rPr>
          <w:lang w:val="fr-FR"/>
        </w:rPr>
      </w:pPr>
      <w:bookmarkStart w:id="42" w:name="_Toc6763089"/>
      <w:r>
        <w:rPr>
          <w:lang w:val="fr-FR"/>
        </w:rPr>
        <w:lastRenderedPageBreak/>
        <w:t>Menu</w:t>
      </w:r>
      <w:r w:rsidR="00046354">
        <w:rPr>
          <w:lang w:val="fr-FR"/>
        </w:rPr>
        <w:t> :</w:t>
      </w:r>
      <w:r>
        <w:rPr>
          <w:lang w:val="fr-FR"/>
        </w:rPr>
        <w:t xml:space="preserve"> principal</w:t>
      </w:r>
      <w:bookmarkEnd w:id="42"/>
    </w:p>
    <w:p w14:paraId="3BFD8ADC" w14:textId="2B5C812A" w:rsidR="00727F9F" w:rsidRPr="00727F9F" w:rsidRDefault="00046354" w:rsidP="00727F9F">
      <w:pPr>
        <w:rPr>
          <w:lang w:val="fr-FR"/>
        </w:rPr>
      </w:pPr>
      <w:r>
        <w:rPr>
          <w:lang w:val="fr-FR"/>
        </w:rPr>
        <w:t>Sur</w:t>
      </w:r>
      <w:r w:rsidR="00727F9F">
        <w:rPr>
          <w:lang w:val="fr-FR"/>
        </w:rPr>
        <w:t xml:space="preserve"> cette page l’administrateur peut </w:t>
      </w:r>
      <w:r w:rsidR="00FC7747">
        <w:rPr>
          <w:lang w:val="fr-FR"/>
        </w:rPr>
        <w:t xml:space="preserve">accéder aux différentes pages de </w:t>
      </w:r>
      <w:r w:rsidR="00727F9F">
        <w:rPr>
          <w:lang w:val="fr-FR"/>
        </w:rPr>
        <w:t>g</w:t>
      </w:r>
      <w:r w:rsidR="00FC7747">
        <w:rPr>
          <w:lang w:val="fr-FR"/>
        </w:rPr>
        <w:t>estion</w:t>
      </w:r>
      <w:r>
        <w:rPr>
          <w:lang w:val="fr-FR"/>
        </w:rPr>
        <w:t>.</w:t>
      </w:r>
      <w:r w:rsidR="00394230">
        <w:rPr>
          <w:lang w:val="fr-FR"/>
        </w:rPr>
        <w:t xml:space="preserve"> En haut à droite se trouve le bouton de fermeture de l’application et à sa gauche se trouve le bouton de déconnexion de l’utilisateur connecté.</w:t>
      </w:r>
    </w:p>
    <w:p w14:paraId="7DF29CE2" w14:textId="275EA8EE" w:rsidR="002A0282" w:rsidRDefault="00727F9F" w:rsidP="00727F9F">
      <w:pPr>
        <w:jc w:val="center"/>
        <w:rPr>
          <w:lang w:val="fr-FR"/>
        </w:rPr>
      </w:pPr>
      <w:r>
        <w:rPr>
          <w:noProof/>
          <w:lang w:val="fr-FR"/>
        </w:rPr>
        <w:drawing>
          <wp:inline distT="0" distB="0" distL="0" distR="0" wp14:anchorId="3C9290B4" wp14:editId="178CB57E">
            <wp:extent cx="4925683" cy="30671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263" cy="3127912"/>
                    </a:xfrm>
                    <a:prstGeom prst="rect">
                      <a:avLst/>
                    </a:prstGeom>
                    <a:noFill/>
                    <a:ln>
                      <a:noFill/>
                    </a:ln>
                  </pic:spPr>
                </pic:pic>
              </a:graphicData>
            </a:graphic>
          </wp:inline>
        </w:drawing>
      </w:r>
    </w:p>
    <w:p w14:paraId="634C2F8F" w14:textId="7B251F58" w:rsidR="00F37474" w:rsidRDefault="00046354" w:rsidP="00F37474">
      <w:pPr>
        <w:pStyle w:val="Heading2"/>
        <w:rPr>
          <w:lang w:val="fr-FR"/>
        </w:rPr>
      </w:pPr>
      <w:bookmarkStart w:id="43" w:name="_Toc6763090"/>
      <w:r>
        <w:rPr>
          <w:lang w:val="fr-FR"/>
        </w:rPr>
        <w:t>Menu : Jeune</w:t>
      </w:r>
      <w:bookmarkEnd w:id="43"/>
    </w:p>
    <w:p w14:paraId="6229022A" w14:textId="5C8512A4" w:rsidR="00046354" w:rsidRPr="00CD5696" w:rsidRDefault="00F37474" w:rsidP="00046354">
      <w:pPr>
        <w:rPr>
          <w:lang w:val="fr-FR"/>
        </w:rPr>
      </w:pPr>
      <w:r>
        <w:rPr>
          <w:lang w:val="fr-FR"/>
        </w:rPr>
        <w:t xml:space="preserve">Sur cette page </w:t>
      </w:r>
      <w:r w:rsidR="00046354">
        <w:rPr>
          <w:lang w:val="fr-FR"/>
        </w:rPr>
        <w:t>vous pourrez gérer les utilisateurs ayant le rôle de jeune. Il sera possible de rechercher plus spécifiquement des jeunes via la barre de recherche ainsi que rechercher tous les jeunes</w:t>
      </w:r>
      <w:r w:rsidR="00446558">
        <w:rPr>
          <w:lang w:val="fr-FR"/>
        </w:rPr>
        <w:t xml:space="preserve"> en appuyant sur le bouton « Tout Rechercher »</w:t>
      </w:r>
      <w:r w:rsidR="00046354">
        <w:rPr>
          <w:lang w:val="fr-FR"/>
        </w:rPr>
        <w:t xml:space="preserve">. Pour supprimer un jeune il suffira de sélectionner l’utilisateur en cliquant sur une des lignes du tableau et appuyer sur le bouton « Supprimer ». Pour modifier il faudra utiliser la même méthode que pour supprimer mais à la place d’appuyer sur « Supprimer » il faut appuyer sur « Modifier » ce qui mènera vers la page de modification qui contiendra les informations de l’utilisateur </w:t>
      </w:r>
      <w:r w:rsidR="00E560BA">
        <w:rPr>
          <w:lang w:val="fr-FR"/>
        </w:rPr>
        <w:t>sélectionné</w:t>
      </w:r>
      <w:r w:rsidR="00046354">
        <w:rPr>
          <w:lang w:val="fr-FR"/>
        </w:rPr>
        <w:t>.</w:t>
      </w:r>
      <w:r w:rsidR="004576AF">
        <w:rPr>
          <w:lang w:val="fr-FR"/>
        </w:rPr>
        <w:t xml:space="preserve"> Le bouton se trouvant dans le coin en haut à gauche permet de retourner sur la page précédente</w:t>
      </w:r>
      <w:r w:rsidR="001B6E6A">
        <w:rPr>
          <w:lang w:val="fr-FR"/>
        </w:rPr>
        <w:t>, le bouton tout en haut à droite permet de fermer l’application, le bouton à sa gauche ne ferme pas l’application mais déconnecte l’utilisateur.</w:t>
      </w:r>
    </w:p>
    <w:p w14:paraId="74954DDC" w14:textId="5DA9B444" w:rsidR="009872B4" w:rsidRDefault="00046354" w:rsidP="00046354">
      <w:pPr>
        <w:jc w:val="center"/>
        <w:rPr>
          <w:lang w:val="fr-FR"/>
        </w:rPr>
      </w:pPr>
      <w:r>
        <w:rPr>
          <w:noProof/>
          <w:lang w:val="fr-FR"/>
        </w:rPr>
        <w:drawing>
          <wp:inline distT="0" distB="0" distL="0" distR="0" wp14:anchorId="37C2D229" wp14:editId="4F92F2AA">
            <wp:extent cx="4959584" cy="30882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3115" cy="3134044"/>
                    </a:xfrm>
                    <a:prstGeom prst="rect">
                      <a:avLst/>
                    </a:prstGeom>
                    <a:noFill/>
                    <a:ln>
                      <a:noFill/>
                    </a:ln>
                  </pic:spPr>
                </pic:pic>
              </a:graphicData>
            </a:graphic>
          </wp:inline>
        </w:drawing>
      </w:r>
    </w:p>
    <w:p w14:paraId="7A0C9691" w14:textId="067ADA87" w:rsidR="002A0282" w:rsidRDefault="00046354" w:rsidP="00CD5696">
      <w:pPr>
        <w:pStyle w:val="Heading3"/>
        <w:ind w:left="0"/>
        <w:rPr>
          <w:color w:val="DD8047" w:themeColor="accent2"/>
          <w:lang w:val="fr-FR"/>
        </w:rPr>
      </w:pPr>
      <w:bookmarkStart w:id="44" w:name="_Toc6763091"/>
      <w:r>
        <w:rPr>
          <w:color w:val="DD8047" w:themeColor="accent2"/>
          <w:lang w:val="fr-FR"/>
        </w:rPr>
        <w:lastRenderedPageBreak/>
        <w:t>Inscription</w:t>
      </w:r>
      <w:bookmarkEnd w:id="44"/>
    </w:p>
    <w:p w14:paraId="22816649" w14:textId="2EBFB400" w:rsidR="00CD5696" w:rsidRPr="00CD5696" w:rsidRDefault="00CD5696" w:rsidP="00FC7747">
      <w:pPr>
        <w:ind w:left="0"/>
        <w:rPr>
          <w:lang w:val="fr-FR"/>
        </w:rPr>
      </w:pPr>
      <w:r>
        <w:rPr>
          <w:lang w:val="fr-FR"/>
        </w:rPr>
        <w:t xml:space="preserve">Sur cette page </w:t>
      </w:r>
      <w:r w:rsidR="00FC7747">
        <w:rPr>
          <w:lang w:val="fr-FR"/>
        </w:rPr>
        <w:t xml:space="preserve">vous pourrez ajouter un nouveau jeune utilisateur, vous pourrez lui attribuer son nom, prénom, le mot de passe, l’email, le téléphone, l’adresse, la ville et le code postal enfin pour insérer il faut appuyer sur « Inscrire ». En haut à gauche se trouve le bouton de retour à la page précédente, en haut à droite se trouve le bouton de fermeture de l’application à sa gauche se trouve le bouton de déconnexion. </w:t>
      </w:r>
    </w:p>
    <w:p w14:paraId="23DCD0AE" w14:textId="0B693587" w:rsidR="009872B4" w:rsidRDefault="0053773D" w:rsidP="0053773D">
      <w:pPr>
        <w:ind w:left="0"/>
        <w:jc w:val="center"/>
        <w:rPr>
          <w:lang w:val="fr-FR"/>
        </w:rPr>
      </w:pPr>
      <w:r>
        <w:rPr>
          <w:noProof/>
          <w:lang w:val="fr-FR"/>
        </w:rPr>
        <w:drawing>
          <wp:inline distT="0" distB="0" distL="0" distR="0" wp14:anchorId="1681BD70" wp14:editId="2A613DA9">
            <wp:extent cx="5222798" cy="32521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8289" cy="3255578"/>
                    </a:xfrm>
                    <a:prstGeom prst="rect">
                      <a:avLst/>
                    </a:prstGeom>
                    <a:noFill/>
                    <a:ln>
                      <a:noFill/>
                    </a:ln>
                  </pic:spPr>
                </pic:pic>
              </a:graphicData>
            </a:graphic>
          </wp:inline>
        </w:drawing>
      </w:r>
    </w:p>
    <w:p w14:paraId="5E373822" w14:textId="633FB7CE" w:rsidR="00FC7747" w:rsidRDefault="00FC7747" w:rsidP="00FC7747">
      <w:pPr>
        <w:pStyle w:val="Heading3"/>
        <w:rPr>
          <w:color w:val="DD8047" w:themeColor="accent2"/>
          <w:lang w:val="fr-FR"/>
        </w:rPr>
      </w:pPr>
      <w:bookmarkStart w:id="45" w:name="_Toc6763092"/>
      <w:r w:rsidRPr="00FC7747">
        <w:rPr>
          <w:color w:val="DD8047" w:themeColor="accent2"/>
          <w:lang w:val="fr-FR"/>
        </w:rPr>
        <w:t>Modification</w:t>
      </w:r>
      <w:bookmarkEnd w:id="45"/>
    </w:p>
    <w:p w14:paraId="1E7B4416" w14:textId="583AE033" w:rsidR="00446558" w:rsidRPr="00446558" w:rsidRDefault="00446558" w:rsidP="00446558">
      <w:pPr>
        <w:rPr>
          <w:lang w:val="fr-FR"/>
        </w:rPr>
      </w:pPr>
      <w:r>
        <w:rPr>
          <w:lang w:val="fr-FR"/>
        </w:rPr>
        <w:t>Sur cette page vous pourrez modifier les informations de l’utilisateur que vous avez sélectionné. Son nom, prénom, email, téléphone, adresse, ville, code postal enfin pour enregistrer ces modifications dans la base de données il faut appuyer sur le bouton « Modification ». En haut à gauche se trouve le bouton de retour à la page précédente, en haut à droite se trouve le bouton de fermeture de l’application à sa gauche se trouve le bouton de déconnexion.</w:t>
      </w:r>
    </w:p>
    <w:p w14:paraId="03467DB2" w14:textId="6B89CE30" w:rsidR="00FC7747" w:rsidRPr="00FC7747" w:rsidRDefault="00446558" w:rsidP="00446558">
      <w:pPr>
        <w:jc w:val="center"/>
        <w:rPr>
          <w:lang w:val="fr-FR"/>
        </w:rPr>
      </w:pPr>
      <w:r>
        <w:rPr>
          <w:noProof/>
          <w:lang w:val="fr-FR"/>
        </w:rPr>
        <w:drawing>
          <wp:inline distT="0" distB="0" distL="0" distR="0" wp14:anchorId="6E61F156" wp14:editId="3B205A94">
            <wp:extent cx="5153529" cy="32090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408" cy="3226386"/>
                    </a:xfrm>
                    <a:prstGeom prst="rect">
                      <a:avLst/>
                    </a:prstGeom>
                    <a:noFill/>
                    <a:ln>
                      <a:noFill/>
                    </a:ln>
                  </pic:spPr>
                </pic:pic>
              </a:graphicData>
            </a:graphic>
          </wp:inline>
        </w:drawing>
      </w:r>
    </w:p>
    <w:p w14:paraId="5C9A2D91" w14:textId="43565E41" w:rsidR="0047644F" w:rsidRDefault="00446558" w:rsidP="0047644F">
      <w:pPr>
        <w:pStyle w:val="Heading2"/>
        <w:rPr>
          <w:lang w:val="fr-FR"/>
        </w:rPr>
      </w:pPr>
      <w:bookmarkStart w:id="46" w:name="_Toc6763093"/>
      <w:r>
        <w:rPr>
          <w:lang w:val="fr-FR"/>
        </w:rPr>
        <w:lastRenderedPageBreak/>
        <w:t>Menu : Partenaire</w:t>
      </w:r>
      <w:bookmarkEnd w:id="46"/>
    </w:p>
    <w:p w14:paraId="772FC830" w14:textId="2562B865" w:rsidR="00446558" w:rsidRDefault="00446558" w:rsidP="00446558">
      <w:pPr>
        <w:rPr>
          <w:lang w:val="fr-FR"/>
        </w:rPr>
      </w:pPr>
      <w:r>
        <w:rPr>
          <w:lang w:val="fr-FR"/>
        </w:rPr>
        <w:t xml:space="preserve">Sur cette page vous pourrez gérer les utilisateurs ayant le rôle de partenaire. Il sera possible de rechercher plus spécifiquement des partenaires via la barre de recherche ainsi que rechercher tous les partenaires en appuyant sur le bouton « Tout Rechercher ». Pour supprimer un partenaire il suffira de sélectionner l’utilisateur en cliquant sur une des lignes du tableau et appuyer sur le bouton « Supprimer ». Pour modifier il faudra utiliser la même méthode que pour supprimer mais à la place d’appuyer sur « Supprimer » il faut appuyer sur « Modifier » ce qui mènera vers la page de modification qui contiendra les informations de l’utilisateur </w:t>
      </w:r>
      <w:r w:rsidR="00E560BA">
        <w:rPr>
          <w:lang w:val="fr-FR"/>
        </w:rPr>
        <w:t>sélectionné</w:t>
      </w:r>
      <w:r>
        <w:rPr>
          <w:lang w:val="fr-FR"/>
        </w:rPr>
        <w:t>. Le bouton se trouvant dans le coin en haut à gauche permet de retourner sur la page précédente, le bouton tout en haut à droite permet de fermer l’application, le bouton à sa gauche ne ferme pas l’application mais déconnecte l’utilisateur.</w:t>
      </w:r>
    </w:p>
    <w:p w14:paraId="217870B2" w14:textId="2066F13C" w:rsidR="002E081F" w:rsidRPr="00CD5696" w:rsidRDefault="002E081F" w:rsidP="002E081F">
      <w:pPr>
        <w:jc w:val="center"/>
        <w:rPr>
          <w:lang w:val="fr-FR"/>
        </w:rPr>
      </w:pPr>
      <w:r>
        <w:rPr>
          <w:noProof/>
          <w:lang w:val="fr-FR"/>
        </w:rPr>
        <w:drawing>
          <wp:inline distT="0" distB="0" distL="0" distR="0" wp14:anchorId="7AAB42BC" wp14:editId="0F8927AD">
            <wp:extent cx="4806206" cy="2992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615" cy="3066487"/>
                    </a:xfrm>
                    <a:prstGeom prst="rect">
                      <a:avLst/>
                    </a:prstGeom>
                    <a:noFill/>
                    <a:ln>
                      <a:noFill/>
                    </a:ln>
                  </pic:spPr>
                </pic:pic>
              </a:graphicData>
            </a:graphic>
          </wp:inline>
        </w:drawing>
      </w:r>
    </w:p>
    <w:p w14:paraId="59EA238D" w14:textId="5ADDAD95" w:rsidR="0047644F" w:rsidRDefault="00446558" w:rsidP="002A0282">
      <w:pPr>
        <w:pStyle w:val="Heading3"/>
        <w:rPr>
          <w:color w:val="DD8047" w:themeColor="accent2"/>
          <w:lang w:val="fr-FR"/>
        </w:rPr>
      </w:pPr>
      <w:bookmarkStart w:id="47" w:name="_Toc6763094"/>
      <w:r>
        <w:rPr>
          <w:color w:val="DD8047" w:themeColor="accent2"/>
          <w:lang w:val="fr-FR"/>
        </w:rPr>
        <w:t>Inscription</w:t>
      </w:r>
      <w:bookmarkEnd w:id="47"/>
    </w:p>
    <w:p w14:paraId="79017510" w14:textId="0208CAAE" w:rsidR="002A0282" w:rsidRPr="002E081F" w:rsidRDefault="00446558" w:rsidP="002E081F">
      <w:pPr>
        <w:ind w:left="0"/>
        <w:rPr>
          <w:lang w:val="fr-FR"/>
        </w:rPr>
      </w:pPr>
      <w:r>
        <w:rPr>
          <w:lang w:val="fr-FR"/>
        </w:rPr>
        <w:t xml:space="preserve">Sur cette page vous pourrez ajouter un nouveau </w:t>
      </w:r>
      <w:r w:rsidR="002E081F">
        <w:rPr>
          <w:lang w:val="fr-FR"/>
        </w:rPr>
        <w:t>partenaire</w:t>
      </w:r>
      <w:r>
        <w:rPr>
          <w:lang w:val="fr-FR"/>
        </w:rPr>
        <w:t xml:space="preserve"> utilisateur, vous pourrez lui attribuer son </w:t>
      </w:r>
      <w:r w:rsidR="002E081F">
        <w:rPr>
          <w:lang w:val="fr-FR"/>
        </w:rPr>
        <w:t xml:space="preserve">SIRET, </w:t>
      </w:r>
      <w:r>
        <w:rPr>
          <w:lang w:val="fr-FR"/>
        </w:rPr>
        <w:t xml:space="preserve">nom, le mot de passe, l’email, le téléphone, l’adresse, la ville et le code postal enfin pour insérer il faut appuyer sur « Inscrire ». En haut à gauche se trouve le bouton de retour à la page précédente, en haut à droite se trouve le bouton de fermeture de l’application à sa gauche se trouve le bouton de déconnexion. </w:t>
      </w:r>
    </w:p>
    <w:p w14:paraId="2288AF78" w14:textId="0733F211" w:rsidR="002E081F" w:rsidRPr="002E081F" w:rsidRDefault="002E081F" w:rsidP="002E081F">
      <w:pPr>
        <w:jc w:val="center"/>
        <w:rPr>
          <w:lang w:val="fr-FR"/>
        </w:rPr>
      </w:pPr>
      <w:r>
        <w:rPr>
          <w:noProof/>
          <w:lang w:val="fr-FR"/>
        </w:rPr>
        <w:drawing>
          <wp:inline distT="0" distB="0" distL="0" distR="0" wp14:anchorId="0F78BD4D" wp14:editId="450F099C">
            <wp:extent cx="4804169" cy="2991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0981" cy="3001954"/>
                    </a:xfrm>
                    <a:prstGeom prst="rect">
                      <a:avLst/>
                    </a:prstGeom>
                    <a:noFill/>
                    <a:ln>
                      <a:noFill/>
                    </a:ln>
                  </pic:spPr>
                </pic:pic>
              </a:graphicData>
            </a:graphic>
          </wp:inline>
        </w:drawing>
      </w:r>
    </w:p>
    <w:p w14:paraId="7E045E81" w14:textId="16A83037" w:rsidR="00D35431" w:rsidRDefault="002E081F" w:rsidP="00D35431">
      <w:pPr>
        <w:pStyle w:val="Heading3"/>
        <w:rPr>
          <w:color w:val="DD8047" w:themeColor="accent2"/>
          <w:lang w:val="fr-FR"/>
        </w:rPr>
      </w:pPr>
      <w:bookmarkStart w:id="48" w:name="_Toc6763095"/>
      <w:r>
        <w:rPr>
          <w:color w:val="DD8047" w:themeColor="accent2"/>
          <w:lang w:val="fr-FR"/>
        </w:rPr>
        <w:lastRenderedPageBreak/>
        <w:t>Modification</w:t>
      </w:r>
      <w:bookmarkEnd w:id="48"/>
    </w:p>
    <w:p w14:paraId="46AF197B" w14:textId="44518DE9" w:rsidR="00EB509C" w:rsidRDefault="002E081F" w:rsidP="002E081F">
      <w:pPr>
        <w:rPr>
          <w:lang w:val="fr-FR"/>
        </w:rPr>
      </w:pPr>
      <w:r>
        <w:rPr>
          <w:lang w:val="fr-FR"/>
        </w:rPr>
        <w:t>Sur cette page vous pourrez modifier les informations de l’utilisateur que vous avez sélectionné. Son SIRET, nom, email, téléphone, adresse, ville, code postal enfin pour enregistrer ces modifications dans la base de données il faut appuyer sur le bouton « Modification ». En haut à gauche se trouve le bouton de retour à la page précédente, en haut à droite se trouve le bouton de fermeture de l’application à sa gauche se trouve le bouton de déconnexion.</w:t>
      </w:r>
    </w:p>
    <w:p w14:paraId="07BDF432" w14:textId="74C62776" w:rsidR="002E081F" w:rsidRDefault="002E081F" w:rsidP="002E081F">
      <w:pPr>
        <w:jc w:val="center"/>
        <w:rPr>
          <w:lang w:val="fr-FR"/>
        </w:rPr>
      </w:pPr>
      <w:r>
        <w:rPr>
          <w:noProof/>
          <w:lang w:val="fr-FR"/>
        </w:rPr>
        <w:drawing>
          <wp:inline distT="0" distB="0" distL="0" distR="0" wp14:anchorId="2EB47634" wp14:editId="3A8A9546">
            <wp:extent cx="4796155" cy="2986494"/>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7950" cy="3000065"/>
                    </a:xfrm>
                    <a:prstGeom prst="rect">
                      <a:avLst/>
                    </a:prstGeom>
                    <a:noFill/>
                    <a:ln>
                      <a:noFill/>
                    </a:ln>
                  </pic:spPr>
                </pic:pic>
              </a:graphicData>
            </a:graphic>
          </wp:inline>
        </w:drawing>
      </w:r>
    </w:p>
    <w:p w14:paraId="60EF93A2" w14:textId="1AD2FE80" w:rsidR="002E081F" w:rsidRDefault="002E081F" w:rsidP="002E081F">
      <w:pPr>
        <w:pStyle w:val="Heading2"/>
        <w:rPr>
          <w:lang w:val="fr-FR"/>
        </w:rPr>
      </w:pPr>
      <w:bookmarkStart w:id="49" w:name="_Toc6763096"/>
      <w:r>
        <w:rPr>
          <w:lang w:val="fr-FR"/>
        </w:rPr>
        <w:t>Menu : Offre</w:t>
      </w:r>
      <w:bookmarkEnd w:id="49"/>
    </w:p>
    <w:p w14:paraId="774D08ED" w14:textId="0AC98B31" w:rsidR="00E560BA" w:rsidRDefault="00E560BA" w:rsidP="00E560BA">
      <w:pPr>
        <w:rPr>
          <w:lang w:val="fr-FR"/>
        </w:rPr>
      </w:pPr>
      <w:r>
        <w:rPr>
          <w:lang w:val="fr-FR"/>
        </w:rPr>
        <w:t>Sur cette page vous pourrez gérer les offres, il vous sera possible de rechercher plus spécifiquement des offres via la barre de recherche ainsi que rechercher toutes les offres en appuyant sur le bouton « Tout Rechercher ». Pour supprimer une offre il suffira de sélectionner l’offre en cliquant sur une des lignes du tableau et appuyer sur le bouton « Supprimer ». Pour lire la description d’une offre il faudra utiliser la même méthode que pour supprimer mais à la place d’appuyer sur « Supprimer » il faut appuyer sur « Lire la description » ce qui mènera vers la page de lecture de la description qui contiendra les informations de l’offre sélectionné. Le bouton se trouvant dans le coin en haut à gauche permet de retourner sur la page précédente, le bouton tout en haut à droite permet de fermer l’application, le bouton à sa gauche ne ferme pas l’application mais déconnecte l’utilisateur.</w:t>
      </w:r>
    </w:p>
    <w:p w14:paraId="70ED815B" w14:textId="78290234" w:rsidR="00E560BA" w:rsidRDefault="00E560BA" w:rsidP="00E560BA">
      <w:pPr>
        <w:jc w:val="center"/>
        <w:rPr>
          <w:lang w:val="fr-FR"/>
        </w:rPr>
      </w:pPr>
      <w:r>
        <w:rPr>
          <w:noProof/>
          <w:lang w:val="fr-FR"/>
        </w:rPr>
        <w:drawing>
          <wp:inline distT="0" distB="0" distL="0" distR="0" wp14:anchorId="52C710A4" wp14:editId="48DED901">
            <wp:extent cx="4627095" cy="288122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2737" cy="2903417"/>
                    </a:xfrm>
                    <a:prstGeom prst="rect">
                      <a:avLst/>
                    </a:prstGeom>
                    <a:noFill/>
                    <a:ln>
                      <a:noFill/>
                    </a:ln>
                  </pic:spPr>
                </pic:pic>
              </a:graphicData>
            </a:graphic>
          </wp:inline>
        </w:drawing>
      </w:r>
    </w:p>
    <w:p w14:paraId="584682EB" w14:textId="55CA7791" w:rsidR="00E560BA" w:rsidRDefault="00E560BA" w:rsidP="00E560BA">
      <w:pPr>
        <w:pStyle w:val="Heading3"/>
        <w:rPr>
          <w:color w:val="DD8047" w:themeColor="accent2"/>
          <w:lang w:val="fr-FR"/>
        </w:rPr>
      </w:pPr>
      <w:bookmarkStart w:id="50" w:name="_Toc6763097"/>
      <w:r w:rsidRPr="00E560BA">
        <w:rPr>
          <w:color w:val="DD8047" w:themeColor="accent2"/>
          <w:lang w:val="fr-FR"/>
        </w:rPr>
        <w:lastRenderedPageBreak/>
        <w:t>Lire la description</w:t>
      </w:r>
      <w:bookmarkEnd w:id="50"/>
    </w:p>
    <w:p w14:paraId="5359CF84" w14:textId="5B2BA8AF" w:rsidR="00E560BA" w:rsidRPr="00E560BA" w:rsidRDefault="00E560BA" w:rsidP="00E560BA">
      <w:pPr>
        <w:rPr>
          <w:lang w:val="fr-FR"/>
        </w:rPr>
      </w:pPr>
      <w:r>
        <w:rPr>
          <w:lang w:val="fr-FR"/>
        </w:rPr>
        <w:t xml:space="preserve">Sur cette page vous pourrez voir toutes les informations </w:t>
      </w:r>
      <w:r w:rsidR="001A552A">
        <w:rPr>
          <w:lang w:val="fr-FR"/>
        </w:rPr>
        <w:t>de l’offre que vous avez sélectionné, le nom, l’entreprise, la formation, le début, la fin et la description. En appuyant sur le bouton « Supprimer » vous pouvez supprimer l’offre sélectionné. En haut à gauche se trouve le bouton de retour à la page précédente, en haut à droite se trouve le bouton de fermeture de l’application à sa gauche se trouve le bouton de déconnexion.</w:t>
      </w:r>
    </w:p>
    <w:p w14:paraId="3E3A7386" w14:textId="7E12091E" w:rsidR="00E560BA" w:rsidRPr="00E560BA" w:rsidRDefault="00E560BA" w:rsidP="00E560BA">
      <w:pPr>
        <w:jc w:val="center"/>
        <w:rPr>
          <w:lang w:val="fr-FR"/>
        </w:rPr>
      </w:pPr>
      <w:r>
        <w:rPr>
          <w:noProof/>
          <w:lang w:val="fr-FR"/>
        </w:rPr>
        <w:drawing>
          <wp:inline distT="0" distB="0" distL="0" distR="0" wp14:anchorId="619C9AFA" wp14:editId="4E45EB8D">
            <wp:extent cx="4717361" cy="293743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932" cy="2967676"/>
                    </a:xfrm>
                    <a:prstGeom prst="rect">
                      <a:avLst/>
                    </a:prstGeom>
                    <a:noFill/>
                    <a:ln>
                      <a:noFill/>
                    </a:ln>
                  </pic:spPr>
                </pic:pic>
              </a:graphicData>
            </a:graphic>
          </wp:inline>
        </w:drawing>
      </w:r>
    </w:p>
    <w:p w14:paraId="1AB15DEB" w14:textId="3166DC4B" w:rsidR="00EB509C" w:rsidRDefault="004A3670" w:rsidP="004A3670">
      <w:pPr>
        <w:pStyle w:val="Heading2"/>
        <w:rPr>
          <w:lang w:val="fr-FR"/>
        </w:rPr>
      </w:pPr>
      <w:bookmarkStart w:id="51" w:name="_Toc6763098"/>
      <w:r>
        <w:rPr>
          <w:lang w:val="fr-FR"/>
        </w:rPr>
        <w:t>Menu : Statistiques</w:t>
      </w:r>
      <w:bookmarkEnd w:id="51"/>
    </w:p>
    <w:p w14:paraId="21ECB8D4" w14:textId="2DB063A0" w:rsidR="001E5851" w:rsidRDefault="004A3670" w:rsidP="004A3670">
      <w:pPr>
        <w:rPr>
          <w:lang w:val="fr-FR"/>
        </w:rPr>
      </w:pPr>
      <w:r>
        <w:rPr>
          <w:lang w:val="fr-FR"/>
        </w:rPr>
        <w:t xml:space="preserve">Sur cette page vous pourrez voir des statistiques sur les offres. </w:t>
      </w:r>
      <w:bookmarkStart w:id="52" w:name="_Hlk6762973"/>
      <w:r>
        <w:rPr>
          <w:lang w:val="fr-FR"/>
        </w:rPr>
        <w:t>Le bouton se trouvant dans le coin en haut à gauche permet de retourner sur la page précédente, le bouton tout en haut à droite permet de fermer l’application, le bouton à sa gauche ne ferme pas l’application mais déconnecte l’utilisateur.</w:t>
      </w:r>
      <w:bookmarkEnd w:id="52"/>
    </w:p>
    <w:p w14:paraId="62EAAC2B" w14:textId="71D1199E" w:rsidR="004A3670" w:rsidRDefault="004A3670" w:rsidP="004A3670">
      <w:pPr>
        <w:pStyle w:val="Heading3"/>
        <w:rPr>
          <w:color w:val="DD8047" w:themeColor="accent2"/>
          <w:lang w:val="fr-FR"/>
        </w:rPr>
      </w:pPr>
      <w:bookmarkStart w:id="53" w:name="_Toc6763099"/>
      <w:r w:rsidRPr="004A3670">
        <w:rPr>
          <w:color w:val="DD8047" w:themeColor="accent2"/>
          <w:lang w:val="fr-FR"/>
        </w:rPr>
        <w:t>Formation</w:t>
      </w:r>
      <w:bookmarkEnd w:id="53"/>
    </w:p>
    <w:p w14:paraId="7DD0C0A6" w14:textId="501CAAEE" w:rsidR="004A3670" w:rsidRDefault="004A3670" w:rsidP="004A3670">
      <w:pPr>
        <w:rPr>
          <w:lang w:val="fr-FR"/>
        </w:rPr>
      </w:pPr>
      <w:r>
        <w:rPr>
          <w:lang w:val="fr-FR"/>
        </w:rPr>
        <w:t>Ce camembert présente les pourcentages de formation offert. Le bouton se trouvant dans le coin en haut à gauche permet de retourner sur la page précédente, le bouton tout en haut à droite permet de fermer l’application, le bouton à sa gauche ne ferme pas l’application mais déconnecte l’utilisateur.</w:t>
      </w:r>
    </w:p>
    <w:p w14:paraId="34A5FFF5" w14:textId="31DEAF4E" w:rsidR="004A3670" w:rsidRPr="004A3670" w:rsidRDefault="004A3670" w:rsidP="004A3670">
      <w:pPr>
        <w:jc w:val="center"/>
        <w:rPr>
          <w:lang w:val="fr-FR"/>
        </w:rPr>
      </w:pPr>
      <w:r>
        <w:rPr>
          <w:noProof/>
          <w:lang w:val="fr-FR"/>
        </w:rPr>
        <w:drawing>
          <wp:inline distT="0" distB="0" distL="0" distR="0" wp14:anchorId="26489666" wp14:editId="4F1FD941">
            <wp:extent cx="4640946" cy="2889849"/>
            <wp:effectExtent l="0" t="0" r="762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572" cy="2915146"/>
                    </a:xfrm>
                    <a:prstGeom prst="rect">
                      <a:avLst/>
                    </a:prstGeom>
                    <a:noFill/>
                    <a:ln>
                      <a:noFill/>
                    </a:ln>
                  </pic:spPr>
                </pic:pic>
              </a:graphicData>
            </a:graphic>
          </wp:inline>
        </w:drawing>
      </w:r>
    </w:p>
    <w:p w14:paraId="2C3CC45F" w14:textId="32463991" w:rsidR="004A3670" w:rsidRPr="004A3670" w:rsidRDefault="004A3670" w:rsidP="004A3670">
      <w:pPr>
        <w:pStyle w:val="Heading3"/>
        <w:rPr>
          <w:color w:val="DD8047" w:themeColor="accent2"/>
          <w:lang w:val="fr-FR"/>
        </w:rPr>
      </w:pPr>
      <w:bookmarkStart w:id="54" w:name="_Toc6763100"/>
      <w:r w:rsidRPr="004A3670">
        <w:rPr>
          <w:color w:val="DD8047" w:themeColor="accent2"/>
          <w:lang w:val="fr-FR"/>
        </w:rPr>
        <w:lastRenderedPageBreak/>
        <w:t>Partenaire</w:t>
      </w:r>
      <w:bookmarkEnd w:id="54"/>
    </w:p>
    <w:p w14:paraId="56985792" w14:textId="6B1A69CE" w:rsidR="004A3670" w:rsidRPr="004A3670" w:rsidRDefault="004A3670" w:rsidP="004A3670">
      <w:pPr>
        <w:rPr>
          <w:lang w:val="fr-FR"/>
        </w:rPr>
      </w:pPr>
      <w:r>
        <w:rPr>
          <w:lang w:val="fr-FR"/>
        </w:rPr>
        <w:t>Ce camembert présente les pourcentages des offres offert par chaque entreprise. Le bouton se trouvant dans le coin en haut à gauche permet de retourner sur la page précédente, le bouton tout en haut à droite permet de fermer l’application, le bouton à sa gauche ne ferme pas l’application mais déconnecte l’utilisateur.</w:t>
      </w:r>
    </w:p>
    <w:p w14:paraId="6D1E0F80" w14:textId="111B07BF" w:rsidR="004A3670" w:rsidRPr="004A3670" w:rsidRDefault="004A3670" w:rsidP="004A3670">
      <w:pPr>
        <w:jc w:val="center"/>
        <w:rPr>
          <w:lang w:val="fr-FR"/>
        </w:rPr>
      </w:pPr>
      <w:r>
        <w:rPr>
          <w:noProof/>
          <w:lang w:val="fr-FR"/>
        </w:rPr>
        <w:drawing>
          <wp:inline distT="0" distB="0" distL="0" distR="0" wp14:anchorId="6CDB4A0D" wp14:editId="337C2E29">
            <wp:extent cx="4570993" cy="284629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578" cy="2859108"/>
                    </a:xfrm>
                    <a:prstGeom prst="rect">
                      <a:avLst/>
                    </a:prstGeom>
                    <a:noFill/>
                    <a:ln>
                      <a:noFill/>
                    </a:ln>
                  </pic:spPr>
                </pic:pic>
              </a:graphicData>
            </a:graphic>
          </wp:inline>
        </w:drawing>
      </w:r>
    </w:p>
    <w:sectPr w:rsidR="004A3670" w:rsidRPr="004A3670" w:rsidSect="00712688">
      <w:footerReference w:type="default" r:id="rId22"/>
      <w:pgSz w:w="12240" w:h="15840"/>
      <w:pgMar w:top="720" w:right="720" w:bottom="720" w:left="72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C6274" w14:textId="77777777" w:rsidR="00EB27E9" w:rsidRDefault="00EB27E9">
      <w:r>
        <w:separator/>
      </w:r>
    </w:p>
    <w:p w14:paraId="0A89E5CB" w14:textId="77777777" w:rsidR="00EB27E9" w:rsidRDefault="00EB27E9"/>
  </w:endnote>
  <w:endnote w:type="continuationSeparator" w:id="0">
    <w:p w14:paraId="505624E1" w14:textId="77777777" w:rsidR="00EB27E9" w:rsidRDefault="00EB27E9">
      <w:r>
        <w:continuationSeparator/>
      </w:r>
    </w:p>
    <w:p w14:paraId="13D19C4A" w14:textId="77777777" w:rsidR="00EB27E9" w:rsidRDefault="00EB2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620"/>
      <w:gridCol w:w="7560"/>
      <w:gridCol w:w="1620"/>
    </w:tblGrid>
    <w:tr w:rsidR="00E560BA" w14:paraId="29F04BFD" w14:textId="77777777">
      <w:tc>
        <w:tcPr>
          <w:tcW w:w="750" w:type="pct"/>
        </w:tcPr>
        <w:p w14:paraId="4AA8EF77" w14:textId="726199A0" w:rsidR="00E560BA" w:rsidRDefault="00E560BA" w:rsidP="00512340">
          <w:pPr>
            <w:pStyle w:val="Footer"/>
            <w:ind w:left="0"/>
          </w:pPr>
        </w:p>
      </w:tc>
      <w:tc>
        <w:tcPr>
          <w:tcW w:w="3500" w:type="pct"/>
        </w:tcPr>
        <w:p w14:paraId="4DF777CE" w14:textId="77777777" w:rsidR="00E560BA" w:rsidRDefault="00EB27E9">
          <w:pPr>
            <w:pStyle w:val="Footer"/>
            <w:jc w:val="center"/>
          </w:pPr>
          <w:sdt>
            <w:sdtPr>
              <w:alias w:val="Title"/>
              <w:tag w:val=""/>
              <w:id w:val="-1338775667"/>
              <w:showingPlcHdr/>
              <w:dataBinding w:prefixMappings="xmlns:ns0='http://purl.org/dc/elements/1.1/' xmlns:ns1='http://schemas.openxmlformats.org/package/2006/metadata/core-properties' " w:xpath="/ns1:coreProperties[1]/ns0:title[1]" w:storeItemID="{6C3C8BC8-F283-45AE-878A-BAB7291924A1}"/>
              <w:text/>
            </w:sdtPr>
            <w:sdtEndPr/>
            <w:sdtContent>
              <w:r w:rsidR="00E560BA">
                <w:t xml:space="preserve">     </w:t>
              </w:r>
            </w:sdtContent>
          </w:sdt>
        </w:p>
      </w:tc>
      <w:tc>
        <w:tcPr>
          <w:tcW w:w="750" w:type="pct"/>
        </w:tcPr>
        <w:p w14:paraId="29BBEFEE" w14:textId="77777777" w:rsidR="00E560BA" w:rsidRDefault="00E560BA">
          <w:pPr>
            <w:pStyle w:val="Footer"/>
            <w:jc w:val="right"/>
          </w:pPr>
          <w:r>
            <w:fldChar w:fldCharType="begin"/>
          </w:r>
          <w:r>
            <w:instrText xml:space="preserve"> PAGE   \* MERGEFORMAT </w:instrText>
          </w:r>
          <w:r>
            <w:fldChar w:fldCharType="separate"/>
          </w:r>
          <w:r>
            <w:rPr>
              <w:noProof/>
            </w:rPr>
            <w:t>9</w:t>
          </w:r>
          <w:r>
            <w:rPr>
              <w:noProof/>
            </w:rPr>
            <w:fldChar w:fldCharType="end"/>
          </w:r>
        </w:p>
      </w:tc>
    </w:tr>
  </w:tbl>
  <w:p w14:paraId="029FEA2D" w14:textId="77777777" w:rsidR="00E560BA" w:rsidRDefault="00E560BA">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2CFAF" w14:textId="77777777" w:rsidR="00EB27E9" w:rsidRDefault="00EB27E9">
      <w:r>
        <w:separator/>
      </w:r>
    </w:p>
    <w:p w14:paraId="55865493" w14:textId="77777777" w:rsidR="00EB27E9" w:rsidRDefault="00EB27E9"/>
  </w:footnote>
  <w:footnote w:type="continuationSeparator" w:id="0">
    <w:p w14:paraId="23504570" w14:textId="77777777" w:rsidR="00EB27E9" w:rsidRDefault="00EB27E9">
      <w:r>
        <w:continuationSeparator/>
      </w:r>
    </w:p>
    <w:p w14:paraId="5984A1FE" w14:textId="77777777" w:rsidR="00EB27E9" w:rsidRDefault="00EB27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F"/>
    <w:rsid w:val="00015F66"/>
    <w:rsid w:val="0003743F"/>
    <w:rsid w:val="00046354"/>
    <w:rsid w:val="0007544A"/>
    <w:rsid w:val="00082174"/>
    <w:rsid w:val="00086233"/>
    <w:rsid w:val="000A049B"/>
    <w:rsid w:val="001231D8"/>
    <w:rsid w:val="00127367"/>
    <w:rsid w:val="00155700"/>
    <w:rsid w:val="00160274"/>
    <w:rsid w:val="00177F8E"/>
    <w:rsid w:val="00197150"/>
    <w:rsid w:val="001A552A"/>
    <w:rsid w:val="001B6E6A"/>
    <w:rsid w:val="001D6CCD"/>
    <w:rsid w:val="001E5851"/>
    <w:rsid w:val="00222B2D"/>
    <w:rsid w:val="0024681F"/>
    <w:rsid w:val="00256A48"/>
    <w:rsid w:val="00271A64"/>
    <w:rsid w:val="002722B5"/>
    <w:rsid w:val="002A0282"/>
    <w:rsid w:val="002B59F5"/>
    <w:rsid w:val="002C2056"/>
    <w:rsid w:val="002C6C64"/>
    <w:rsid w:val="002E081F"/>
    <w:rsid w:val="002E3EAE"/>
    <w:rsid w:val="002E4FBC"/>
    <w:rsid w:val="002F7099"/>
    <w:rsid w:val="0032002B"/>
    <w:rsid w:val="00322A11"/>
    <w:rsid w:val="003235A8"/>
    <w:rsid w:val="0033178E"/>
    <w:rsid w:val="00354A1F"/>
    <w:rsid w:val="00360EE9"/>
    <w:rsid w:val="00394230"/>
    <w:rsid w:val="003E60DC"/>
    <w:rsid w:val="00423D24"/>
    <w:rsid w:val="00426F9C"/>
    <w:rsid w:val="00444BFF"/>
    <w:rsid w:val="00446558"/>
    <w:rsid w:val="004576AF"/>
    <w:rsid w:val="0047644F"/>
    <w:rsid w:val="004A3670"/>
    <w:rsid w:val="004B0FB6"/>
    <w:rsid w:val="004C752C"/>
    <w:rsid w:val="004D51A3"/>
    <w:rsid w:val="00506E86"/>
    <w:rsid w:val="00512340"/>
    <w:rsid w:val="0053773D"/>
    <w:rsid w:val="0054596C"/>
    <w:rsid w:val="00547028"/>
    <w:rsid w:val="00547CDA"/>
    <w:rsid w:val="005C69AF"/>
    <w:rsid w:val="00680E51"/>
    <w:rsid w:val="00712688"/>
    <w:rsid w:val="00727F9F"/>
    <w:rsid w:val="00761CAD"/>
    <w:rsid w:val="00762962"/>
    <w:rsid w:val="00773143"/>
    <w:rsid w:val="00790E47"/>
    <w:rsid w:val="007B5D76"/>
    <w:rsid w:val="00806206"/>
    <w:rsid w:val="008469F7"/>
    <w:rsid w:val="00866695"/>
    <w:rsid w:val="00880D44"/>
    <w:rsid w:val="008D1848"/>
    <w:rsid w:val="008D5972"/>
    <w:rsid w:val="008F76C2"/>
    <w:rsid w:val="00954754"/>
    <w:rsid w:val="009733BD"/>
    <w:rsid w:val="009872B4"/>
    <w:rsid w:val="009B768F"/>
    <w:rsid w:val="009D0143"/>
    <w:rsid w:val="009F1A9A"/>
    <w:rsid w:val="00A207CF"/>
    <w:rsid w:val="00A73824"/>
    <w:rsid w:val="00A7772F"/>
    <w:rsid w:val="00AB0C66"/>
    <w:rsid w:val="00AE320C"/>
    <w:rsid w:val="00B16C77"/>
    <w:rsid w:val="00B277C0"/>
    <w:rsid w:val="00B50E91"/>
    <w:rsid w:val="00B71EE4"/>
    <w:rsid w:val="00BC505D"/>
    <w:rsid w:val="00BF0DDB"/>
    <w:rsid w:val="00BF49DB"/>
    <w:rsid w:val="00BF76F9"/>
    <w:rsid w:val="00C03215"/>
    <w:rsid w:val="00CB304E"/>
    <w:rsid w:val="00CD5696"/>
    <w:rsid w:val="00CE1A7A"/>
    <w:rsid w:val="00D35431"/>
    <w:rsid w:val="00D42C4F"/>
    <w:rsid w:val="00D721DF"/>
    <w:rsid w:val="00D771C0"/>
    <w:rsid w:val="00D84096"/>
    <w:rsid w:val="00D9170D"/>
    <w:rsid w:val="00DA1DC4"/>
    <w:rsid w:val="00DD3EF0"/>
    <w:rsid w:val="00DE6591"/>
    <w:rsid w:val="00DF59A9"/>
    <w:rsid w:val="00E16325"/>
    <w:rsid w:val="00E1658B"/>
    <w:rsid w:val="00E411CC"/>
    <w:rsid w:val="00E503AE"/>
    <w:rsid w:val="00E560BA"/>
    <w:rsid w:val="00E641A2"/>
    <w:rsid w:val="00E7059C"/>
    <w:rsid w:val="00EB27E9"/>
    <w:rsid w:val="00EB509C"/>
    <w:rsid w:val="00EB6178"/>
    <w:rsid w:val="00EE3A45"/>
    <w:rsid w:val="00F2412E"/>
    <w:rsid w:val="00F37474"/>
    <w:rsid w:val="00F5612F"/>
    <w:rsid w:val="00F63330"/>
    <w:rsid w:val="00F71E36"/>
    <w:rsid w:val="00FC72D3"/>
    <w:rsid w:val="00FC77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5D2ADD"/>
  <w15:chartTrackingRefBased/>
  <w15:docId w15:val="{3E6A31F6-8F7E-40B8-A169-86C053F3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1D6CCD"/>
    <w:pPr>
      <w:spacing w:after="100"/>
      <w:ind w:left="220"/>
    </w:pPr>
  </w:style>
  <w:style w:type="paragraph" w:styleId="TOC3">
    <w:name w:val="toc 3"/>
    <w:basedOn w:val="Normal"/>
    <w:next w:val="Normal"/>
    <w:autoRedefine/>
    <w:uiPriority w:val="39"/>
    <w:unhideWhenUsed/>
    <w:rsid w:val="001D6CCD"/>
    <w:pPr>
      <w:spacing w:after="100"/>
      <w:ind w:left="440"/>
    </w:pPr>
  </w:style>
  <w:style w:type="character" w:styleId="Hyperlink">
    <w:name w:val="Hyperlink"/>
    <w:basedOn w:val="DefaultParagraphFont"/>
    <w:uiPriority w:val="99"/>
    <w:unhideWhenUsed/>
    <w:rsid w:val="001D6CCD"/>
    <w:rPr>
      <w:color w:val="F7B615" w:themeColor="hyperlink"/>
      <w:u w:val="single"/>
    </w:rPr>
  </w:style>
  <w:style w:type="paragraph" w:styleId="NormalWeb">
    <w:name w:val="Normal (Web)"/>
    <w:basedOn w:val="Normal"/>
    <w:uiPriority w:val="99"/>
    <w:semiHidden/>
    <w:unhideWhenUsed/>
    <w:rsid w:val="00E503AE"/>
    <w:pPr>
      <w:spacing w:before="100" w:beforeAutospacing="1" w:after="100" w:afterAutospacing="1"/>
      <w:ind w:left="0" w:right="0"/>
    </w:pPr>
    <w:rPr>
      <w:rFonts w:ascii="Times New Roman" w:eastAsia="Times New Roman" w:hAnsi="Times New Roman" w:cs="Times New Roman"/>
      <w:kern w:val="0"/>
      <w:sz w:val="24"/>
      <w:szCs w:val="24"/>
      <w:lang w:val="en-CA" w:eastAsia="ko-KR"/>
      <w14:ligatures w14:val="none"/>
    </w:rPr>
  </w:style>
  <w:style w:type="paragraph" w:styleId="BalloonText">
    <w:name w:val="Balloon Text"/>
    <w:basedOn w:val="Normal"/>
    <w:link w:val="BalloonTextChar"/>
    <w:uiPriority w:val="99"/>
    <w:semiHidden/>
    <w:unhideWhenUsed/>
    <w:rsid w:val="0008217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si\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2.xml><?xml version="1.0" encoding="utf-8"?>
<ds:datastoreItem xmlns:ds="http://schemas.openxmlformats.org/officeDocument/2006/customXml" ds:itemID="{D85CD242-DB52-4E1A-A400-9E12884C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4059</TotalTime>
  <Pages>9</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@gmail.com</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Application ADMINISTRATIVE</dc:subject>
  <dc:creator>Cheik-Siramakan Keita</dc:creator>
  <cp:keywords/>
  <cp:lastModifiedBy>Cheik-Siramakan Keita</cp:lastModifiedBy>
  <cp:revision>63</cp:revision>
  <cp:lastPrinted>2019-04-21T17:07:00Z</cp:lastPrinted>
  <dcterms:created xsi:type="dcterms:W3CDTF">2018-03-23T06:07:00Z</dcterms:created>
  <dcterms:modified xsi:type="dcterms:W3CDTF">2019-04-21T17:08:00Z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